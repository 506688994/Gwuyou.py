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800302799"/>
        <w:docPartObj>
          <w:docPartGallery w:val="Cover Pages"/>
          <w:docPartUnique/>
        </w:docPartObj>
      </w:sdtPr>
      <w:sdtEndPr>
        <w:rPr>
          <w:color w:val="9E4733" w:themeColor="accent1"/>
          <w:sz w:val="36"/>
          <w:szCs w:val="36"/>
        </w:rPr>
      </w:sdtEndPr>
      <w:sdtContent>
        <w:p w14:paraId="3372979A" w14:textId="479CDF12" w:rsidR="00022674" w:rsidRDefault="00022674">
          <w:pPr>
            <w:pStyle w:val="afb"/>
            <w:rPr>
              <w:sz w:val="2"/>
            </w:rPr>
          </w:pPr>
        </w:p>
        <w:p w14:paraId="4E2EB680" w14:textId="77777777" w:rsidR="00022674" w:rsidRDefault="00022674">
          <w:r>
            <w:rPr>
              <w:noProof/>
            </w:rPr>
            <mc:AlternateContent>
              <mc:Choice Requires="wps">
                <w:drawing>
                  <wp:anchor distT="0" distB="0" distL="114300" distR="114300" simplePos="0" relativeHeight="251661312" behindDoc="0" locked="0" layoutInCell="1" allowOverlap="1" wp14:anchorId="711C383F" wp14:editId="62A6AA5E">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23464" w14:textId="10FCA8DE" w:rsidR="00022674" w:rsidRDefault="00022674">
                                <w:pPr>
                                  <w:pStyle w:val="afb"/>
                                  <w:rPr>
                                    <w:rFonts w:asciiTheme="majorHAnsi" w:eastAsiaTheme="majorEastAsia" w:hAnsiTheme="majorHAnsi" w:cstheme="majorBidi"/>
                                    <w:caps/>
                                    <w:color w:val="A6856E" w:themeColor="text2" w:themeTint="99"/>
                                    <w:sz w:val="68"/>
                                    <w:szCs w:val="68"/>
                                  </w:rPr>
                                </w:pPr>
                                <w:r>
                                  <w:rPr>
                                    <w:rFonts w:ascii="微软雅黑" w:eastAsia="微软雅黑" w:hAnsi="微软雅黑" w:cs="微软雅黑" w:hint="eastAsia"/>
                                    <w:caps/>
                                    <w:color w:val="A6856E" w:themeColor="text2" w:themeTint="99"/>
                                    <w:sz w:val="64"/>
                                    <w:szCs w:val="64"/>
                                  </w:rPr>
                                  <w:t>转</w:t>
                                </w:r>
                                <w:r>
                                  <w:rPr>
                                    <w:rFonts w:asciiTheme="majorHAnsi" w:eastAsiaTheme="majorEastAsia" w:hAnsiTheme="majorHAnsi" w:cstheme="majorBidi"/>
                                    <w:caps/>
                                    <w:color w:val="A6856E" w:themeColor="text2" w:themeTint="99"/>
                                    <w:sz w:val="64"/>
                                    <w:szCs w:val="64"/>
                                  </w:rPr>
                                  <w:t>正述</w:t>
                                </w:r>
                                <w:r>
                                  <w:rPr>
                                    <w:rFonts w:ascii="微软雅黑" w:eastAsia="微软雅黑" w:hAnsi="微软雅黑" w:cs="微软雅黑" w:hint="eastAsia"/>
                                    <w:caps/>
                                    <w:color w:val="A6856E" w:themeColor="text2" w:themeTint="99"/>
                                    <w:sz w:val="64"/>
                                    <w:szCs w:val="64"/>
                                  </w:rPr>
                                  <w:t>职报</w:t>
                                </w:r>
                                <w:r>
                                  <w:rPr>
                                    <w:rFonts w:asciiTheme="majorHAnsi" w:eastAsiaTheme="majorEastAsia" w:hAnsiTheme="majorHAnsi" w:cstheme="majorBidi"/>
                                    <w:caps/>
                                    <w:color w:val="A6856E" w:themeColor="text2" w:themeTint="99"/>
                                    <w:sz w:val="64"/>
                                    <w:szCs w:val="64"/>
                                  </w:rPr>
                                  <w:t>告</w:t>
                                </w:r>
                              </w:p>
                              <w:p w14:paraId="65909BE5" w14:textId="0543C03F" w:rsidR="00022674" w:rsidRDefault="00022674">
                                <w:pPr>
                                  <w:pStyle w:val="afb"/>
                                  <w:spacing w:before="120"/>
                                  <w:rPr>
                                    <w:color w:val="9E4733" w:themeColor="accent1"/>
                                    <w:sz w:val="36"/>
                                    <w:szCs w:val="36"/>
                                  </w:rPr>
                                </w:pPr>
                                <w:r>
                                  <w:rPr>
                                    <w:color w:val="9E4733" w:themeColor="accent1"/>
                                    <w:sz w:val="36"/>
                                    <w:szCs w:val="36"/>
                                  </w:rPr>
                                  <w:t>试用期工作总结及未来规划</w:t>
                                </w:r>
                                <w:r>
                                  <w:rPr>
                                    <w:lang w:val="zh-CN"/>
                                  </w:rPr>
                                  <w:t xml:space="preserve"> </w:t>
                                </w:r>
                              </w:p>
                              <w:p w14:paraId="77B9898A" w14:textId="77777777" w:rsidR="00022674" w:rsidRDefault="000226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1C383F" id="_x0000_t202" coordsize="21600,21600" o:spt="202" path="m,l,21600r21600,l21600,xe">
                    <v:stroke joinstyle="miter"/>
                    <v:path gradientshapeok="t" o:connecttype="rect"/>
                  </v:shapetype>
                  <v:shape id="文本框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" filled="f" stroked="f" strokeweight=".5pt">
                    <v:textbox style="mso-fit-shape-to-text:t">
                      <w:txbxContent>
                        <w:p w14:paraId="0EB23464" w14:textId="10FCA8DE" w:rsidR="00022674" w:rsidRDefault="00022674">
                          <w:pPr>
                            <w:pStyle w:val="afb"/>
                            <w:rPr>
                              <w:rFonts w:asciiTheme="majorHAnsi" w:eastAsiaTheme="majorEastAsia" w:hAnsiTheme="majorHAnsi" w:cstheme="majorBidi"/>
                              <w:caps/>
                              <w:color w:val="A6856E" w:themeColor="text2" w:themeTint="99"/>
                              <w:sz w:val="68"/>
                              <w:szCs w:val="68"/>
                            </w:rPr>
                          </w:pPr>
                          <w:r>
                            <w:rPr>
                              <w:rFonts w:ascii="微软雅黑" w:eastAsia="微软雅黑" w:hAnsi="微软雅黑" w:cs="微软雅黑" w:hint="eastAsia"/>
                              <w:caps/>
                              <w:color w:val="A6856E" w:themeColor="text2" w:themeTint="99"/>
                              <w:sz w:val="64"/>
                              <w:szCs w:val="64"/>
                            </w:rPr>
                            <w:t>转</w:t>
                          </w:r>
                          <w:r>
                            <w:rPr>
                              <w:rFonts w:asciiTheme="majorHAnsi" w:eastAsiaTheme="majorEastAsia" w:hAnsiTheme="majorHAnsi" w:cstheme="majorBidi"/>
                              <w:caps/>
                              <w:color w:val="A6856E" w:themeColor="text2" w:themeTint="99"/>
                              <w:sz w:val="64"/>
                              <w:szCs w:val="64"/>
                            </w:rPr>
                            <w:t>正述</w:t>
                          </w:r>
                          <w:r>
                            <w:rPr>
                              <w:rFonts w:ascii="微软雅黑" w:eastAsia="微软雅黑" w:hAnsi="微软雅黑" w:cs="微软雅黑" w:hint="eastAsia"/>
                              <w:caps/>
                              <w:color w:val="A6856E" w:themeColor="text2" w:themeTint="99"/>
                              <w:sz w:val="64"/>
                              <w:szCs w:val="64"/>
                            </w:rPr>
                            <w:t>职报</w:t>
                          </w:r>
                          <w:r>
                            <w:rPr>
                              <w:rFonts w:asciiTheme="majorHAnsi" w:eastAsiaTheme="majorEastAsia" w:hAnsiTheme="majorHAnsi" w:cstheme="majorBidi"/>
                              <w:caps/>
                              <w:color w:val="A6856E" w:themeColor="text2" w:themeTint="99"/>
                              <w:sz w:val="64"/>
                              <w:szCs w:val="64"/>
                            </w:rPr>
                            <w:t>告</w:t>
                          </w:r>
                        </w:p>
                        <w:p w14:paraId="65909BE5" w14:textId="0543C03F" w:rsidR="00022674" w:rsidRDefault="00022674">
                          <w:pPr>
                            <w:pStyle w:val="afb"/>
                            <w:spacing w:before="120"/>
                            <w:rPr>
                              <w:color w:val="9E4733" w:themeColor="accent1"/>
                              <w:sz w:val="36"/>
                              <w:szCs w:val="36"/>
                            </w:rPr>
                          </w:pPr>
                          <w:r>
                            <w:rPr>
                              <w:color w:val="9E4733" w:themeColor="accent1"/>
                              <w:sz w:val="36"/>
                              <w:szCs w:val="36"/>
                            </w:rPr>
                            <w:t>试用期工作总结及未来规划</w:t>
                          </w:r>
                          <w:r>
                            <w:rPr>
                              <w:lang w:val="zh-CN"/>
                            </w:rPr>
                            <w:t xml:space="preserve"> </w:t>
                          </w:r>
                        </w:p>
                        <w:p w14:paraId="77B9898A" w14:textId="77777777" w:rsidR="00022674" w:rsidRDefault="00022674"/>
                      </w:txbxContent>
                    </v:textbox>
                    <w10:wrap anchorx="page" anchory="margin"/>
                  </v:shape>
                </w:pict>
              </mc:Fallback>
            </mc:AlternateContent>
          </w:r>
          <w:r>
            <w:rPr>
              <w:noProof/>
              <w:color w:val="9E4733" w:themeColor="accent1"/>
              <w:sz w:val="36"/>
              <w:szCs w:val="36"/>
            </w:rPr>
            <mc:AlternateContent>
              <mc:Choice Requires="wpg">
                <w:drawing>
                  <wp:anchor distT="0" distB="0" distL="114300" distR="114300" simplePos="0" relativeHeight="251660288" behindDoc="1" locked="0" layoutInCell="1" allowOverlap="1" wp14:anchorId="2EE2BE21" wp14:editId="4BA4B3A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F27959"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&#13;&#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8C17CF" wp14:editId="017A1E65">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E5BCF" w14:textId="107BA211" w:rsidR="00022674" w:rsidRDefault="00022674">
                                <w:pPr>
                                  <w:pStyle w:val="afb"/>
                                  <w:jc w:val="right"/>
                                  <w:rPr>
                                    <w:color w:val="9E4733" w:themeColor="accent1"/>
                                    <w:sz w:val="36"/>
                                    <w:szCs w:val="36"/>
                                  </w:rPr>
                                </w:pPr>
                                <w:r>
                                  <w:rPr>
                                    <w:rFonts w:hint="eastAsia"/>
                                    <w:color w:val="9E4733" w:themeColor="accent1"/>
                                    <w:sz w:val="36"/>
                                    <w:szCs w:val="36"/>
                                  </w:rPr>
                                  <w:t>杨晨曦</w:t>
                                </w:r>
                              </w:p>
                              <w:p w14:paraId="2474E499" w14:textId="49300457" w:rsidR="00022674" w:rsidRDefault="00022674">
                                <w:pPr>
                                  <w:pStyle w:val="afb"/>
                                  <w:jc w:val="right"/>
                                  <w:rPr>
                                    <w:color w:val="9E4733" w:themeColor="accent1"/>
                                    <w:sz w:val="36"/>
                                    <w:szCs w:val="36"/>
                                  </w:rPr>
                                </w:pPr>
                                <w:r>
                                  <w:rPr>
                                    <w:rFonts w:hint="eastAsia"/>
                                    <w:color w:val="9E4733" w:themeColor="accent1"/>
                                    <w:sz w:val="36"/>
                                    <w:szCs w:val="36"/>
                                  </w:rPr>
                                  <w:t>2021</w:t>
                                </w:r>
                                <w:r>
                                  <w:rPr>
                                    <w:rFonts w:hint="eastAsia"/>
                                    <w:color w:val="9E4733" w:themeColor="accent1"/>
                                    <w:sz w:val="36"/>
                                    <w:szCs w:val="36"/>
                                  </w:rPr>
                                  <w:t>年</w:t>
                                </w:r>
                                <w:r>
                                  <w:rPr>
                                    <w:rFonts w:hint="eastAsia"/>
                                    <w:color w:val="9E4733" w:themeColor="accent1"/>
                                    <w:sz w:val="36"/>
                                    <w:szCs w:val="36"/>
                                  </w:rPr>
                                  <w:t>2</w:t>
                                </w:r>
                                <w:r>
                                  <w:rPr>
                                    <w:rFonts w:hint="eastAsia"/>
                                    <w:color w:val="9E4733" w:themeColor="accent1"/>
                                    <w:sz w:val="36"/>
                                    <w:szCs w:val="36"/>
                                  </w:rPr>
                                  <w:t>月</w:t>
                                </w:r>
                                <w:r>
                                  <w:rPr>
                                    <w:rFonts w:hint="eastAsia"/>
                                    <w:color w:val="9E4733" w:themeColor="accent1"/>
                                    <w:sz w:val="36"/>
                                    <w:szCs w:val="36"/>
                                  </w:rPr>
                                  <w:t>25</w:t>
                                </w:r>
                                <w:r>
                                  <w:rPr>
                                    <w:rFonts w:hint="eastAsia"/>
                                    <w:color w:val="9E4733" w:themeColor="accent1"/>
                                    <w:sz w:val="36"/>
                                    <w:szCs w:val="36"/>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8C17CF"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" filled="f" stroked="f" strokeweight=".5pt">
                    <v:textbox style="mso-fit-shape-to-text:t" inset="0,0,0,0">
                      <w:txbxContent>
                        <w:p w14:paraId="23DE5BCF" w14:textId="107BA211" w:rsidR="00022674" w:rsidRDefault="00022674">
                          <w:pPr>
                            <w:pStyle w:val="afb"/>
                            <w:jc w:val="right"/>
                            <w:rPr>
                              <w:color w:val="9E4733" w:themeColor="accent1"/>
                              <w:sz w:val="36"/>
                              <w:szCs w:val="36"/>
                            </w:rPr>
                          </w:pPr>
                          <w:r>
                            <w:rPr>
                              <w:rFonts w:hint="eastAsia"/>
                              <w:color w:val="9E4733" w:themeColor="accent1"/>
                              <w:sz w:val="36"/>
                              <w:szCs w:val="36"/>
                            </w:rPr>
                            <w:t>杨晨曦</w:t>
                          </w:r>
                        </w:p>
                        <w:p w14:paraId="2474E499" w14:textId="49300457" w:rsidR="00022674" w:rsidRDefault="00022674">
                          <w:pPr>
                            <w:pStyle w:val="afb"/>
                            <w:jc w:val="right"/>
                            <w:rPr>
                              <w:color w:val="9E4733" w:themeColor="accent1"/>
                              <w:sz w:val="36"/>
                              <w:szCs w:val="36"/>
                            </w:rPr>
                          </w:pPr>
                          <w:r>
                            <w:rPr>
                              <w:rFonts w:hint="eastAsia"/>
                              <w:color w:val="9E4733" w:themeColor="accent1"/>
                              <w:sz w:val="36"/>
                              <w:szCs w:val="36"/>
                            </w:rPr>
                            <w:t>2021</w:t>
                          </w:r>
                          <w:r>
                            <w:rPr>
                              <w:rFonts w:hint="eastAsia"/>
                              <w:color w:val="9E4733" w:themeColor="accent1"/>
                              <w:sz w:val="36"/>
                              <w:szCs w:val="36"/>
                            </w:rPr>
                            <w:t>年</w:t>
                          </w:r>
                          <w:r>
                            <w:rPr>
                              <w:rFonts w:hint="eastAsia"/>
                              <w:color w:val="9E4733" w:themeColor="accent1"/>
                              <w:sz w:val="36"/>
                              <w:szCs w:val="36"/>
                            </w:rPr>
                            <w:t>2</w:t>
                          </w:r>
                          <w:r>
                            <w:rPr>
                              <w:rFonts w:hint="eastAsia"/>
                              <w:color w:val="9E4733" w:themeColor="accent1"/>
                              <w:sz w:val="36"/>
                              <w:szCs w:val="36"/>
                            </w:rPr>
                            <w:t>月</w:t>
                          </w:r>
                          <w:r>
                            <w:rPr>
                              <w:rFonts w:hint="eastAsia"/>
                              <w:color w:val="9E4733" w:themeColor="accent1"/>
                              <w:sz w:val="36"/>
                              <w:szCs w:val="36"/>
                            </w:rPr>
                            <w:t>25</w:t>
                          </w:r>
                          <w:r>
                            <w:rPr>
                              <w:rFonts w:hint="eastAsia"/>
                              <w:color w:val="9E4733" w:themeColor="accent1"/>
                              <w:sz w:val="36"/>
                              <w:szCs w:val="36"/>
                            </w:rPr>
                            <w:t>日</w:t>
                          </w:r>
                        </w:p>
                      </w:txbxContent>
                    </v:textbox>
                    <w10:wrap anchorx="page" anchory="margin"/>
                  </v:shape>
                </w:pict>
              </mc:Fallback>
            </mc:AlternateContent>
          </w:r>
        </w:p>
        <w:p w14:paraId="3403BE8F" w14:textId="44ECB307" w:rsidR="00022674" w:rsidRDefault="00022674">
          <w:pPr>
            <w:rPr>
              <w:rFonts w:eastAsia="Microsoft YaHei UI"/>
              <w:color w:val="9E4733" w:themeColor="accent1"/>
              <w:sz w:val="36"/>
              <w:szCs w:val="36"/>
            </w:rPr>
          </w:pPr>
          <w:r>
            <w:rPr>
              <w:rFonts w:eastAsia="Microsoft YaHei UI"/>
              <w:color w:val="9E4733" w:themeColor="accent1"/>
              <w:sz w:val="36"/>
              <w:szCs w:val="36"/>
            </w:rPr>
            <w:br w:type="page"/>
          </w:r>
        </w:p>
      </w:sdtContent>
    </w:sdt>
    <w:p w14:paraId="2E085E1C" w14:textId="1DC54564" w:rsidR="009A7B57" w:rsidRPr="00E726A2" w:rsidRDefault="000E3AAE" w:rsidP="00E726A2">
      <w:pPr>
        <w:rPr>
          <w:b/>
          <w:caps/>
          <w:spacing w:val="21"/>
          <w:sz w:val="36"/>
        </w:rPr>
      </w:pPr>
      <w:r>
        <w:rPr>
          <w:rFonts w:ascii="微软雅黑" w:eastAsia="微软雅黑" w:hAnsi="微软雅黑" w:cs="微软雅黑"/>
        </w:rPr>
        <w:lastRenderedPageBreak/>
        <w:t>2</w:t>
      </w:r>
      <w:r w:rsidRPr="000E3AAE">
        <w:rPr>
          <w:rFonts w:ascii="微软雅黑" w:eastAsia="微软雅黑" w:hAnsi="微软雅黑" w:cs="微软雅黑"/>
        </w:rPr>
        <w:t>0</w:t>
      </w:r>
      <w:r>
        <w:rPr>
          <w:rFonts w:ascii="微软雅黑" w:eastAsia="微软雅黑" w:hAnsi="微软雅黑" w:cs="微软雅黑"/>
        </w:rPr>
        <w:t>20</w:t>
      </w:r>
      <w:r w:rsidRPr="000E3AAE">
        <w:rPr>
          <w:rFonts w:ascii="微软雅黑" w:eastAsia="微软雅黑" w:hAnsi="微软雅黑" w:cs="微软雅黑" w:hint="eastAsia"/>
        </w:rPr>
        <w:t>年对我来说是非同寻常的一年，在这一年中，我</w:t>
      </w:r>
      <w:r w:rsidR="00C12F5A">
        <w:rPr>
          <w:rFonts w:ascii="微软雅黑" w:eastAsia="微软雅黑" w:hAnsi="微软雅黑" w:cs="微软雅黑" w:hint="eastAsia"/>
        </w:rPr>
        <w:t>非常荣幸的</w:t>
      </w:r>
      <w:r w:rsidRPr="000E3AAE">
        <w:rPr>
          <w:rFonts w:ascii="微软雅黑" w:eastAsia="微软雅黑" w:hAnsi="微软雅黑" w:cs="微软雅黑" w:hint="eastAsia"/>
        </w:rPr>
        <w:t>从一名普通的</w:t>
      </w:r>
      <w:r>
        <w:rPr>
          <w:rFonts w:ascii="微软雅黑" w:eastAsia="微软雅黑" w:hAnsi="微软雅黑" w:cs="微软雅黑" w:hint="eastAsia"/>
        </w:rPr>
        <w:t>生产技术</w:t>
      </w:r>
      <w:r w:rsidRPr="000E3AAE">
        <w:rPr>
          <w:rFonts w:ascii="微软雅黑" w:eastAsia="微软雅黑" w:hAnsi="微软雅黑" w:cs="微软雅黑" w:hint="eastAsia"/>
        </w:rPr>
        <w:t>员转变为</w:t>
      </w:r>
      <w:r>
        <w:rPr>
          <w:rFonts w:ascii="微软雅黑" w:eastAsia="微软雅黑" w:hAnsi="微软雅黑" w:cs="微软雅黑" w:hint="eastAsia"/>
        </w:rPr>
        <w:t>测试中心</w:t>
      </w:r>
      <w:r w:rsidR="00C12F5A">
        <w:rPr>
          <w:rFonts w:ascii="微软雅黑" w:eastAsia="微软雅黑" w:hAnsi="微软雅黑" w:cs="微软雅黑" w:hint="eastAsia"/>
        </w:rPr>
        <w:t>的一员</w:t>
      </w:r>
      <w:r w:rsidRPr="000E3AAE">
        <w:rPr>
          <w:rFonts w:ascii="微软雅黑" w:eastAsia="微软雅黑" w:hAnsi="微软雅黑" w:cs="微软雅黑" w:hint="eastAsia"/>
        </w:rPr>
        <w:t>，工作的思路和内容也发生了变化</w:t>
      </w:r>
      <w:r>
        <w:rPr>
          <w:rFonts w:ascii="微软雅黑" w:eastAsia="微软雅黑" w:hAnsi="微软雅黑" w:cs="微软雅黑" w:hint="eastAsia"/>
        </w:rPr>
        <w:t>。</w:t>
      </w:r>
      <w:r w:rsidRPr="000E3AAE">
        <w:rPr>
          <w:rFonts w:ascii="微软雅黑" w:eastAsia="微软雅黑" w:hAnsi="微软雅黑" w:cs="微软雅黑" w:hint="eastAsia"/>
        </w:rPr>
        <w:t>在做好日常工作的同时还要</w:t>
      </w:r>
      <w:r>
        <w:rPr>
          <w:rFonts w:ascii="微软雅黑" w:eastAsia="微软雅黑" w:hAnsi="微软雅黑" w:cs="微软雅黑" w:hint="eastAsia"/>
        </w:rPr>
        <w:t>不断学习和创新测试方法</w:t>
      </w:r>
      <w:r w:rsidRPr="000E3AAE">
        <w:rPr>
          <w:rFonts w:ascii="微软雅黑" w:eastAsia="微软雅黑" w:hAnsi="微软雅黑" w:cs="微软雅黑" w:hint="eastAsia"/>
        </w:rPr>
        <w:t>，并配合</w:t>
      </w:r>
      <w:r>
        <w:rPr>
          <w:rFonts w:ascii="微软雅黑" w:eastAsia="微软雅黑" w:hAnsi="微软雅黑" w:cs="微软雅黑" w:hint="eastAsia"/>
        </w:rPr>
        <w:t>各领导</w:t>
      </w:r>
      <w:r w:rsidRPr="000E3AAE">
        <w:rPr>
          <w:rFonts w:ascii="微软雅黑" w:eastAsia="微软雅黑" w:hAnsi="微软雅黑" w:cs="微软雅黑" w:hint="eastAsia"/>
        </w:rPr>
        <w:t>履行工作。</w:t>
      </w:r>
      <w:r w:rsidR="000B1D47">
        <w:rPr>
          <w:rFonts w:ascii="微软雅黑" w:eastAsia="微软雅黑" w:hAnsi="微软雅黑" w:cs="微软雅黑" w:hint="eastAsia"/>
        </w:rPr>
        <w:t>时光一晃而过，转眼之间我的三个月试用期已经结束。在这段时间里，各位领导给予了我足够的宽容、支持和帮助。虽然这并不是我的第一份工作，但这是我人生中弥足珍贵的经历，也给我留下了深刻的回忆。</w:t>
      </w:r>
      <w:r w:rsidRPr="000E3AAE">
        <w:rPr>
          <w:rFonts w:ascii="微软雅黑" w:eastAsia="微软雅黑" w:hAnsi="微软雅黑" w:cs="微软雅黑" w:hint="eastAsia"/>
        </w:rPr>
        <w:t>我个人本身也得到了砺炼。</w:t>
      </w:r>
      <w:r w:rsidR="00C12F5A">
        <w:rPr>
          <w:rFonts w:ascii="微软雅黑" w:eastAsia="微软雅黑" w:hAnsi="微软雅黑" w:cs="微软雅黑" w:hint="eastAsia"/>
        </w:rPr>
        <w:t>也</w:t>
      </w:r>
      <w:r w:rsidRPr="000E3AAE">
        <w:rPr>
          <w:rFonts w:ascii="微软雅黑" w:eastAsia="微软雅黑" w:hAnsi="微软雅黑" w:cs="微软雅黑" w:hint="eastAsia"/>
        </w:rPr>
        <w:t>对</w:t>
      </w:r>
      <w:r w:rsidR="00C12F5A">
        <w:rPr>
          <w:rFonts w:ascii="微软雅黑" w:eastAsia="微软雅黑" w:hAnsi="微软雅黑" w:cs="微软雅黑" w:hint="eastAsia"/>
        </w:rPr>
        <w:t>自己的工作职责有了</w:t>
      </w:r>
      <w:r>
        <w:rPr>
          <w:rFonts w:ascii="微软雅黑" w:eastAsia="微软雅黑" w:hAnsi="微软雅黑" w:cs="微软雅黑" w:hint="eastAsia"/>
        </w:rPr>
        <w:t>更进</w:t>
      </w:r>
      <w:r w:rsidRPr="000E3AAE">
        <w:rPr>
          <w:rFonts w:ascii="微软雅黑" w:eastAsia="微软雅黑" w:hAnsi="微软雅黑" w:cs="微软雅黑" w:hint="eastAsia"/>
        </w:rPr>
        <w:t>一步的认识。再此，我愿将我</w:t>
      </w:r>
      <w:r>
        <w:rPr>
          <w:rFonts w:ascii="微软雅黑" w:eastAsia="微软雅黑" w:hAnsi="微软雅黑" w:cs="微软雅黑" w:hint="eastAsia"/>
        </w:rPr>
        <w:t>这段时间</w:t>
      </w:r>
      <w:r w:rsidRPr="000E3AAE">
        <w:rPr>
          <w:rFonts w:ascii="微软雅黑" w:eastAsia="微软雅黑" w:hAnsi="微软雅黑" w:cs="微软雅黑" w:hint="eastAsia"/>
        </w:rPr>
        <w:t>的体会和对</w:t>
      </w:r>
      <w:r>
        <w:rPr>
          <w:rFonts w:ascii="微软雅黑" w:eastAsia="微软雅黑" w:hAnsi="微软雅黑" w:cs="微软雅黑" w:hint="eastAsia"/>
        </w:rPr>
        <w:t>未来</w:t>
      </w:r>
      <w:r w:rsidRPr="000E3AAE">
        <w:rPr>
          <w:rFonts w:ascii="微软雅黑" w:eastAsia="微软雅黑" w:hAnsi="微软雅黑" w:cs="微软雅黑" w:hint="eastAsia"/>
        </w:rPr>
        <w:t>的</w:t>
      </w:r>
      <w:r w:rsidR="00C12F5A">
        <w:rPr>
          <w:rFonts w:ascii="微软雅黑" w:eastAsia="微软雅黑" w:hAnsi="微软雅黑" w:cs="微软雅黑" w:hint="eastAsia"/>
        </w:rPr>
        <w:t>规划</w:t>
      </w:r>
      <w:r w:rsidRPr="000E3AAE">
        <w:rPr>
          <w:rFonts w:ascii="微软雅黑" w:eastAsia="微软雅黑" w:hAnsi="微软雅黑" w:cs="微软雅黑" w:hint="eastAsia"/>
        </w:rPr>
        <w:t>与大家共享</w:t>
      </w:r>
      <w:r>
        <w:rPr>
          <w:rFonts w:ascii="微软雅黑" w:eastAsia="微软雅黑" w:hAnsi="微软雅黑" w:cs="微软雅黑" w:hint="eastAsia"/>
        </w:rPr>
        <w:t>。</w:t>
      </w:r>
    </w:p>
    <w:p w14:paraId="39AA0A03" w14:textId="56C67E18" w:rsidR="00C63C5F" w:rsidRPr="00E726A2" w:rsidRDefault="00C63C5F" w:rsidP="00C63C5F">
      <w:pPr>
        <w:pStyle w:val="1"/>
        <w:rPr>
          <w:rFonts w:ascii="微软雅黑" w:eastAsia="微软雅黑" w:hAnsi="微软雅黑" w:hint="eastAsia"/>
        </w:rPr>
      </w:pPr>
      <w:r w:rsidRPr="00E726A2">
        <w:rPr>
          <w:rFonts w:ascii="微软雅黑" w:eastAsia="微软雅黑" w:hAnsi="微软雅黑" w:hint="eastAsia"/>
        </w:rPr>
        <w:t>工作情况</w:t>
      </w:r>
    </w:p>
    <w:p w14:paraId="5B696AB7" w14:textId="45C6C3FB" w:rsidR="00ED60E3" w:rsidRDefault="00D81D73" w:rsidP="007038A8">
      <w:pPr>
        <w:rPr>
          <w:rFonts w:ascii="微软雅黑" w:eastAsia="微软雅黑" w:hAnsi="微软雅黑" w:cs="微软雅黑"/>
        </w:rPr>
      </w:pPr>
      <w:r>
        <w:rPr>
          <w:rFonts w:ascii="微软雅黑" w:eastAsia="微软雅黑" w:hAnsi="微软雅黑" w:cs="微软雅黑" w:hint="eastAsia"/>
        </w:rPr>
        <w:t>在试用期的工作中，一方面我严格遵守公司的规章制度，不迟到、不早退、严于律己，自觉的遵守各项工作制度；另一方面，吃苦耐劳、积极主动、努力工作；在完成领导交办工作的同时，积极主动的协助其他同事开展工作，并在工作过程中虚心学习以提高自身各方面的能力；工作细节中，我看到公司正在逐步做大做强，以目前的趋势，我可以预见公司将有一个辉煌的明天。作为新员工，目前我所能做的就是努力工作，让自己在平凡的岗位上挥洒自己的汗水，焕发自己的热情。</w:t>
      </w:r>
    </w:p>
    <w:p w14:paraId="75594495" w14:textId="5B15B0FC" w:rsidR="00D81D73" w:rsidRDefault="00D81D73" w:rsidP="00D81D73">
      <w:pPr>
        <w:pStyle w:val="1"/>
        <w:rPr>
          <w:rFonts w:ascii="微软雅黑" w:eastAsia="微软雅黑" w:hAnsi="微软雅黑" w:cs="微软雅黑"/>
        </w:rPr>
      </w:pPr>
      <w:r>
        <w:rPr>
          <w:rFonts w:ascii="微软雅黑" w:eastAsia="微软雅黑" w:hAnsi="微软雅黑" w:cs="微软雅黑" w:hint="eastAsia"/>
        </w:rPr>
        <w:t>学习</w:t>
      </w:r>
      <w:r>
        <w:rPr>
          <w:rFonts w:hint="eastAsia"/>
        </w:rPr>
        <w:t>情</w:t>
      </w:r>
      <w:r>
        <w:rPr>
          <w:rFonts w:ascii="微软雅黑" w:eastAsia="微软雅黑" w:hAnsi="微软雅黑" w:cs="微软雅黑" w:hint="eastAsia"/>
        </w:rPr>
        <w:t>况</w:t>
      </w:r>
    </w:p>
    <w:p w14:paraId="70AF58DB" w14:textId="560629DA" w:rsidR="008D76EF" w:rsidRDefault="006C05A0" w:rsidP="00E726A2">
      <w:pPr>
        <w:rPr>
          <w:rFonts w:ascii="微软雅黑" w:eastAsia="微软雅黑" w:hAnsi="微软雅黑" w:cs="微软雅黑" w:hint="eastAsia"/>
        </w:rPr>
      </w:pPr>
      <w:r>
        <w:rPr>
          <w:rFonts w:ascii="微软雅黑" w:eastAsia="微软雅黑" w:hAnsi="微软雅黑" w:cs="微软雅黑" w:hint="eastAsia"/>
        </w:rPr>
        <w:t>2</w:t>
      </w:r>
      <w:r>
        <w:rPr>
          <w:rFonts w:ascii="微软雅黑" w:eastAsia="微软雅黑" w:hAnsi="微软雅黑" w:cs="微软雅黑"/>
        </w:rPr>
        <w:t>020</w:t>
      </w:r>
      <w:r>
        <w:rPr>
          <w:rFonts w:ascii="微软雅黑" w:eastAsia="微软雅黑" w:hAnsi="微软雅黑" w:cs="微软雅黑" w:hint="eastAsia"/>
        </w:rPr>
        <w:t>年1</w:t>
      </w:r>
      <w:r>
        <w:rPr>
          <w:rFonts w:ascii="微软雅黑" w:eastAsia="微软雅黑" w:hAnsi="微软雅黑" w:cs="微软雅黑"/>
        </w:rPr>
        <w:t>1</w:t>
      </w:r>
      <w:r>
        <w:rPr>
          <w:rFonts w:ascii="微软雅黑" w:eastAsia="微软雅黑" w:hAnsi="微软雅黑" w:cs="微软雅黑" w:hint="eastAsia"/>
        </w:rPr>
        <w:t>月3</w:t>
      </w:r>
      <w:r>
        <w:rPr>
          <w:rFonts w:ascii="微软雅黑" w:eastAsia="微软雅黑" w:hAnsi="微软雅黑" w:cs="微软雅黑"/>
        </w:rPr>
        <w:t>0</w:t>
      </w:r>
      <w:r>
        <w:rPr>
          <w:rFonts w:ascii="微软雅黑" w:eastAsia="微软雅黑" w:hAnsi="微软雅黑" w:cs="微软雅黑" w:hint="eastAsia"/>
        </w:rPr>
        <w:t>日怀着对生活的无限憧憬，我</w:t>
      </w:r>
      <w:r>
        <w:rPr>
          <w:rFonts w:hint="eastAsia"/>
        </w:rPr>
        <w:t>如</w:t>
      </w:r>
      <w:r>
        <w:rPr>
          <w:rFonts w:ascii="微软雅黑" w:eastAsia="微软雅黑" w:hAnsi="微软雅黑" w:cs="微软雅黑" w:hint="eastAsia"/>
        </w:rPr>
        <w:t>约加入了江苏赣锋</w:t>
      </w:r>
      <w:r w:rsidRPr="000E3AAE">
        <w:rPr>
          <w:rFonts w:ascii="微软雅黑" w:eastAsia="微软雅黑" w:hAnsi="微软雅黑" w:cs="微软雅黑" w:hint="eastAsia"/>
        </w:rPr>
        <w:t>这个团队</w:t>
      </w:r>
      <w:r>
        <w:rPr>
          <w:rFonts w:hint="eastAsia"/>
        </w:rPr>
        <w:t>。</w:t>
      </w:r>
      <w:r>
        <w:rPr>
          <w:rFonts w:ascii="微软雅黑" w:eastAsia="微软雅黑" w:hAnsi="微软雅黑" w:cs="微软雅黑" w:hint="eastAsia"/>
        </w:rPr>
        <w:t>从最基础的生产技术员做起。这也是我努力学习的阶段，三人行必有我师，公司的每一位同事都是我的老师。他们的工作经验和工作行为对于我来说就是一笔宝贵的财富。记得刚到公司时，对生产线上的一切都感到陌生而新奇。因为我之前并未有过类似生产的系统学习和工作经验，知道的很有限，但是在各位领导和同事的帮助下，我受益颇多。</w:t>
      </w:r>
    </w:p>
    <w:p w14:paraId="3E06CD40" w14:textId="65866A78" w:rsidR="009C2260" w:rsidRPr="009C2260" w:rsidRDefault="00ED60E3" w:rsidP="00E726A2">
      <w:pPr>
        <w:rPr>
          <w:rFonts w:ascii="微软雅黑" w:eastAsia="微软雅黑" w:hAnsi="微软雅黑" w:cs="微软雅黑" w:hint="eastAsia"/>
        </w:rPr>
      </w:pPr>
      <w:r>
        <w:rPr>
          <w:rFonts w:ascii="微软雅黑" w:eastAsia="微软雅黑" w:hAnsi="微软雅黑" w:cs="微软雅黑" w:hint="eastAsia"/>
        </w:rPr>
        <w:t>我</w:t>
      </w:r>
      <w:r w:rsidR="009C2260">
        <w:rPr>
          <w:rFonts w:ascii="微软雅黑" w:eastAsia="微软雅黑" w:hAnsi="微软雅黑" w:cs="微软雅黑" w:hint="eastAsia"/>
        </w:rPr>
        <w:t>刚到这边时，戴总也是刚来这边指导工作。那时正值用人之际，我很荣幸的在戴总的手下</w:t>
      </w:r>
      <w:r>
        <w:rPr>
          <w:rFonts w:ascii="微软雅黑" w:eastAsia="微软雅黑" w:hAnsi="微软雅黑" w:cs="微软雅黑" w:hint="eastAsia"/>
        </w:rPr>
        <w:t>学习</w:t>
      </w:r>
      <w:r w:rsidR="009C2260">
        <w:rPr>
          <w:rFonts w:ascii="微软雅黑" w:eastAsia="微软雅黑" w:hAnsi="微软雅黑" w:cs="微软雅黑" w:hint="eastAsia"/>
        </w:rPr>
        <w:t>工作，虽然都是一些小事但获益匪浅。记得当时戴总说过：“做人做事都要从最基础做起，就像建摩天大楼一样，不打好地基</w:t>
      </w:r>
      <w:r>
        <w:rPr>
          <w:rFonts w:ascii="微软雅黑" w:eastAsia="微软雅黑" w:hAnsi="微软雅黑" w:cs="微软雅黑" w:hint="eastAsia"/>
        </w:rPr>
        <w:t>又</w:t>
      </w:r>
      <w:r w:rsidR="009C2260">
        <w:rPr>
          <w:rFonts w:ascii="微软雅黑" w:eastAsia="微软雅黑" w:hAnsi="微软雅黑" w:cs="微软雅黑" w:hint="eastAsia"/>
        </w:rPr>
        <w:t>怎么能建的又高又好呢“。</w:t>
      </w:r>
      <w:r>
        <w:rPr>
          <w:rFonts w:ascii="微软雅黑" w:eastAsia="微软雅黑" w:hAnsi="微软雅黑" w:cs="微软雅黑" w:hint="eastAsia"/>
        </w:rPr>
        <w:t>虽然话语浅显易懂但要做到却不是一件简单的事。</w:t>
      </w:r>
      <w:r w:rsidR="009C2260">
        <w:rPr>
          <w:rFonts w:ascii="微软雅黑" w:eastAsia="微软雅黑" w:hAnsi="微软雅黑" w:cs="微软雅黑" w:hint="eastAsia"/>
        </w:rPr>
        <w:t>所以</w:t>
      </w:r>
      <w:r>
        <w:rPr>
          <w:rFonts w:ascii="微软雅黑" w:eastAsia="微软雅黑" w:hAnsi="微软雅黑" w:cs="微软雅黑" w:hint="eastAsia"/>
        </w:rPr>
        <w:t>我</w:t>
      </w:r>
      <w:r w:rsidR="009C2260">
        <w:rPr>
          <w:rFonts w:ascii="微软雅黑" w:eastAsia="微软雅黑" w:hAnsi="微软雅黑" w:cs="微软雅黑" w:hint="eastAsia"/>
        </w:rPr>
        <w:t>工作的第一步自然就是从最基础的工作方针和5S做起。</w:t>
      </w:r>
    </w:p>
    <w:p w14:paraId="3BC55579" w14:textId="12DD0542" w:rsidR="009C2260" w:rsidRPr="006C05A0" w:rsidRDefault="009C2260" w:rsidP="009C2260">
      <w:pPr>
        <w:pStyle w:val="2"/>
        <w:rPr>
          <w:rFonts w:asciiTheme="majorEastAsia" w:hAnsiTheme="majorEastAsia" w:cs="微软雅黑"/>
        </w:rPr>
      </w:pPr>
      <w:r w:rsidRPr="006C05A0">
        <w:rPr>
          <w:rFonts w:asciiTheme="majorEastAsia" w:hAnsiTheme="majorEastAsia"/>
        </w:rPr>
        <w:t>工作方</w:t>
      </w:r>
      <w:r w:rsidRPr="006C05A0">
        <w:rPr>
          <w:rFonts w:ascii="微软雅黑" w:eastAsia="微软雅黑" w:hAnsi="微软雅黑" w:cs="微软雅黑" w:hint="eastAsia"/>
        </w:rPr>
        <w:t>针</w:t>
      </w:r>
    </w:p>
    <w:p w14:paraId="4FFA094C" w14:textId="1DABDE93" w:rsidR="00C12F5A" w:rsidRDefault="00ED60E3" w:rsidP="009C2260">
      <w:pPr>
        <w:rPr>
          <w:rFonts w:hint="eastAsia"/>
        </w:rPr>
      </w:pPr>
      <w:r>
        <w:rPr>
          <w:rFonts w:ascii="微软雅黑" w:eastAsia="微软雅黑" w:hAnsi="微软雅黑" w:cs="微软雅黑" w:hint="eastAsia"/>
        </w:rPr>
        <w:t>虽然当时用来记录的小卡片已经在高频率的阅读过程中破损不堪直至到后来不得不丢掉，但上面的每一句话却深深的印刻到脑子里记在心上。虽然它被叫做“工作方针”，但我觉得它更像工作中我们每个人的必备素养，不管在哪里工作都要时刻谨记。这也是赣锋这个大家庭教会我的第一课。</w:t>
      </w:r>
    </w:p>
    <w:p w14:paraId="6E36817C" w14:textId="3C126E34" w:rsidR="008D76EF" w:rsidRDefault="00704462" w:rsidP="009C2260">
      <w:pPr>
        <w:rPr>
          <w:rFonts w:hint="eastAsia"/>
        </w:rPr>
      </w:pPr>
      <w:r>
        <w:br w:type="page"/>
      </w:r>
    </w:p>
    <w:p w14:paraId="380FBFDB" w14:textId="11F0AC8B" w:rsidR="009C2260" w:rsidRDefault="009C2260" w:rsidP="009C2260">
      <w:r>
        <w:rPr>
          <w:rFonts w:hint="eastAsia"/>
        </w:rPr>
        <w:lastRenderedPageBreak/>
        <w:t>背诵工作方针：</w:t>
      </w:r>
    </w:p>
    <w:p w14:paraId="4ADD5460" w14:textId="51562453" w:rsidR="009C2260" w:rsidRDefault="009C2260" w:rsidP="009C2260">
      <w:pPr>
        <w:ind w:leftChars="700" w:left="1540"/>
        <w:rPr>
          <w:rFonts w:ascii="微软雅黑" w:eastAsia="微软雅黑" w:hAnsi="微软雅黑" w:cs="微软雅黑"/>
        </w:rPr>
      </w:pPr>
      <w:r>
        <w:rPr>
          <w:rFonts w:hint="eastAsia"/>
        </w:rPr>
        <w:t>接受</w:t>
      </w:r>
      <w:r>
        <w:rPr>
          <w:rFonts w:ascii="微软雅黑" w:eastAsia="微软雅黑" w:hAnsi="微软雅黑" w:cs="微软雅黑" w:hint="eastAsia"/>
        </w:rPr>
        <w:t>任务不讲条件</w:t>
      </w:r>
    </w:p>
    <w:p w14:paraId="70BC5C0A" w14:textId="323D6F87" w:rsidR="009C2260" w:rsidRDefault="009C2260" w:rsidP="009C2260">
      <w:pPr>
        <w:ind w:leftChars="700" w:left="1540"/>
        <w:rPr>
          <w:rFonts w:ascii="微软雅黑" w:eastAsia="微软雅黑" w:hAnsi="微软雅黑" w:cs="微软雅黑"/>
        </w:rPr>
      </w:pPr>
      <w:r>
        <w:rPr>
          <w:rFonts w:ascii="微软雅黑" w:eastAsia="微软雅黑" w:hAnsi="微软雅黑" w:cs="微软雅黑" w:hint="eastAsia"/>
        </w:rPr>
        <w:t>执行任务不找借口</w:t>
      </w:r>
    </w:p>
    <w:p w14:paraId="79EC62A2" w14:textId="38CF0645" w:rsidR="009C2260" w:rsidRDefault="009C2260" w:rsidP="009C2260">
      <w:pPr>
        <w:ind w:leftChars="700" w:left="1540"/>
        <w:rPr>
          <w:rFonts w:ascii="微软雅黑" w:eastAsia="微软雅黑" w:hAnsi="微软雅黑" w:cs="微软雅黑"/>
        </w:rPr>
      </w:pPr>
      <w:r>
        <w:rPr>
          <w:rFonts w:ascii="微软雅黑" w:eastAsia="微软雅黑" w:hAnsi="微软雅黑" w:cs="微软雅黑" w:hint="eastAsia"/>
        </w:rPr>
        <w:t>打造高级执行团队</w:t>
      </w:r>
    </w:p>
    <w:p w14:paraId="793045A7" w14:textId="5DB6CDC7" w:rsidR="009C2260" w:rsidRDefault="009C2260" w:rsidP="009C2260">
      <w:pPr>
        <w:ind w:leftChars="700" w:left="1540"/>
        <w:rPr>
          <w:rFonts w:ascii="微软雅黑" w:eastAsia="微软雅黑" w:hAnsi="微软雅黑" w:cs="微软雅黑"/>
        </w:rPr>
      </w:pPr>
      <w:r>
        <w:rPr>
          <w:rFonts w:ascii="微软雅黑" w:eastAsia="微软雅黑" w:hAnsi="微软雅黑" w:cs="微软雅黑" w:hint="eastAsia"/>
        </w:rPr>
        <w:t>掌握团队执行方法</w:t>
      </w:r>
    </w:p>
    <w:p w14:paraId="59685373" w14:textId="109CD3DE" w:rsidR="009C2260" w:rsidRDefault="009C2260" w:rsidP="009C2260">
      <w:pPr>
        <w:ind w:leftChars="700" w:left="1540"/>
        <w:rPr>
          <w:rFonts w:ascii="微软雅黑" w:eastAsia="微软雅黑" w:hAnsi="微软雅黑" w:cs="微软雅黑"/>
        </w:rPr>
      </w:pPr>
      <w:r>
        <w:rPr>
          <w:rFonts w:ascii="微软雅黑" w:eastAsia="微软雅黑" w:hAnsi="微软雅黑" w:cs="微软雅黑" w:hint="eastAsia"/>
        </w:rPr>
        <w:t>加强教育杜绝违章</w:t>
      </w:r>
    </w:p>
    <w:p w14:paraId="478EBC4B" w14:textId="77777777" w:rsidR="00E726A2" w:rsidRPr="006C05A0" w:rsidRDefault="00C12F5A" w:rsidP="00E726A2">
      <w:pPr>
        <w:pStyle w:val="2"/>
        <w:rPr>
          <w:rFonts w:asciiTheme="majorEastAsia" w:hAnsiTheme="majorEastAsia" w:cs="微软雅黑"/>
        </w:rPr>
      </w:pPr>
      <w:r w:rsidRPr="006C05A0">
        <w:rPr>
          <w:rFonts w:asciiTheme="majorEastAsia" w:hAnsiTheme="majorEastAsia" w:hint="eastAsia"/>
        </w:rPr>
        <w:t>5S管理的</w:t>
      </w:r>
      <w:r w:rsidRPr="006C05A0">
        <w:rPr>
          <w:rFonts w:ascii="微软雅黑" w:eastAsia="微软雅黑" w:hAnsi="微软雅黑" w:cs="微软雅黑" w:hint="eastAsia"/>
        </w:rPr>
        <w:t>学习</w:t>
      </w:r>
      <w:r w:rsidRPr="006C05A0">
        <w:rPr>
          <w:rFonts w:asciiTheme="majorEastAsia" w:hAnsiTheme="majorEastAsia" w:cs="微软雅黑" w:hint="eastAsia"/>
        </w:rPr>
        <w:t>和体</w:t>
      </w:r>
      <w:r w:rsidRPr="006C05A0">
        <w:rPr>
          <w:rFonts w:ascii="微软雅黑" w:eastAsia="微软雅黑" w:hAnsi="微软雅黑" w:cs="微软雅黑" w:hint="eastAsia"/>
        </w:rPr>
        <w:t>会</w:t>
      </w:r>
    </w:p>
    <w:p w14:paraId="253EBF39" w14:textId="730D0859" w:rsidR="008D76EF" w:rsidRPr="00704462" w:rsidRDefault="00C12F5A" w:rsidP="00E726A2">
      <w:pPr>
        <w:rPr>
          <w:rFonts w:ascii="微软雅黑" w:eastAsia="微软雅黑" w:hAnsi="微软雅黑" w:hint="eastAsia"/>
        </w:rPr>
      </w:pPr>
      <w:r w:rsidRPr="00E726A2">
        <w:rPr>
          <w:rFonts w:ascii="微软雅黑" w:eastAsia="微软雅黑" w:hAnsi="微软雅黑"/>
        </w:rPr>
        <w:t>5</w:t>
      </w:r>
      <w:r w:rsidRPr="00E726A2">
        <w:rPr>
          <w:rFonts w:ascii="微软雅黑" w:eastAsia="微软雅黑" w:hAnsi="微软雅黑" w:hint="eastAsia"/>
        </w:rPr>
        <w:t>S的</w:t>
      </w:r>
      <w:r w:rsidRPr="00E726A2">
        <w:rPr>
          <w:rFonts w:ascii="微软雅黑" w:eastAsia="微软雅黑" w:hAnsi="微软雅黑" w:cs="微软雅黑" w:hint="eastAsia"/>
        </w:rPr>
        <w:t>学习</w:t>
      </w:r>
      <w:r w:rsidRPr="00E726A2">
        <w:rPr>
          <w:rFonts w:ascii="微软雅黑" w:eastAsia="微软雅黑" w:hAnsi="微软雅黑" w:hint="eastAsia"/>
        </w:rPr>
        <w:t>使我</w:t>
      </w:r>
      <w:r w:rsidRPr="00E726A2">
        <w:rPr>
          <w:rFonts w:ascii="微软雅黑" w:eastAsia="微软雅黑" w:hAnsi="微软雅黑" w:cs="微软雅黑" w:hint="eastAsia"/>
        </w:rPr>
        <w:t>对</w:t>
      </w:r>
      <w:r w:rsidRPr="00E726A2">
        <w:rPr>
          <w:rFonts w:ascii="微软雅黑" w:eastAsia="微软雅黑" w:hAnsi="微软雅黑" w:hint="eastAsia"/>
        </w:rPr>
        <w:t>5S管理有了深刻的</w:t>
      </w:r>
      <w:r w:rsidRPr="00E726A2">
        <w:rPr>
          <w:rFonts w:ascii="微软雅黑" w:eastAsia="微软雅黑" w:hAnsi="微软雅黑" w:cs="微软雅黑" w:hint="eastAsia"/>
        </w:rPr>
        <w:t>认识</w:t>
      </w:r>
      <w:r w:rsidRPr="00E726A2">
        <w:rPr>
          <w:rFonts w:ascii="微软雅黑" w:eastAsia="微软雅黑" w:hAnsi="微软雅黑" w:hint="eastAsia"/>
        </w:rPr>
        <w:t>。在戴</w:t>
      </w:r>
      <w:r w:rsidRPr="00E726A2">
        <w:rPr>
          <w:rFonts w:ascii="微软雅黑" w:eastAsia="微软雅黑" w:hAnsi="微软雅黑" w:cs="微软雅黑" w:hint="eastAsia"/>
        </w:rPr>
        <w:t>总</w:t>
      </w:r>
      <w:r w:rsidRPr="00E726A2">
        <w:rPr>
          <w:rFonts w:ascii="微软雅黑" w:eastAsia="微软雅黑" w:hAnsi="微软雅黑" w:hint="eastAsia"/>
        </w:rPr>
        <w:t>的</w:t>
      </w:r>
      <w:r w:rsidRPr="00E726A2">
        <w:rPr>
          <w:rFonts w:ascii="微软雅黑" w:eastAsia="微软雅黑" w:hAnsi="微软雅黑" w:cs="微软雅黑" w:hint="eastAsia"/>
        </w:rPr>
        <w:t>领导</w:t>
      </w:r>
      <w:r w:rsidRPr="00E726A2">
        <w:rPr>
          <w:rFonts w:ascii="微软雅黑" w:eastAsia="微软雅黑" w:hAnsi="微软雅黑" w:hint="eastAsia"/>
        </w:rPr>
        <w:t>下我</w:t>
      </w:r>
      <w:r w:rsidR="006C05A0">
        <w:rPr>
          <w:rFonts w:ascii="微软雅黑" w:eastAsia="微软雅黑" w:hAnsi="微软雅黑" w:hint="eastAsia"/>
        </w:rPr>
        <w:t>亲身</w:t>
      </w:r>
      <w:r w:rsidRPr="00E726A2">
        <w:rPr>
          <w:rFonts w:ascii="微软雅黑" w:eastAsia="微软雅黑" w:hAnsi="微软雅黑" w:cs="微软雅黑" w:hint="eastAsia"/>
        </w:rPr>
        <w:t>经历</w:t>
      </w:r>
      <w:r w:rsidRPr="00E726A2">
        <w:rPr>
          <w:rFonts w:ascii="微软雅黑" w:eastAsia="微软雅黑" w:hAnsi="微软雅黑" w:hint="eastAsia"/>
        </w:rPr>
        <w:t>了整理、整</w:t>
      </w:r>
      <w:r w:rsidRPr="00E726A2">
        <w:rPr>
          <w:rFonts w:ascii="微软雅黑" w:eastAsia="微软雅黑" w:hAnsi="微软雅黑" w:cs="微软雅黑" w:hint="eastAsia"/>
        </w:rPr>
        <w:t>顿</w:t>
      </w:r>
      <w:r w:rsidRPr="00E726A2">
        <w:rPr>
          <w:rFonts w:ascii="微软雅黑" w:eastAsia="微软雅黑" w:hAnsi="微软雅黑" w:hint="eastAsia"/>
        </w:rPr>
        <w:t>、</w:t>
      </w:r>
      <w:r w:rsidRPr="00E726A2">
        <w:rPr>
          <w:rFonts w:ascii="微软雅黑" w:eastAsia="微软雅黑" w:hAnsi="微软雅黑" w:cs="微软雅黑" w:hint="eastAsia"/>
        </w:rPr>
        <w:t>清扫</w:t>
      </w:r>
      <w:r w:rsidRPr="00E726A2">
        <w:rPr>
          <w:rFonts w:ascii="微软雅黑" w:eastAsia="微软雅黑" w:hAnsi="微软雅黑" w:hint="eastAsia"/>
        </w:rPr>
        <w:t>、</w:t>
      </w:r>
      <w:r w:rsidRPr="00E726A2">
        <w:rPr>
          <w:rFonts w:ascii="微软雅黑" w:eastAsia="微软雅黑" w:hAnsi="微软雅黑" w:cs="微软雅黑" w:hint="eastAsia"/>
        </w:rPr>
        <w:t>清洁</w:t>
      </w:r>
      <w:r w:rsidRPr="00E726A2">
        <w:rPr>
          <w:rFonts w:ascii="微软雅黑" w:eastAsia="微软雅黑" w:hAnsi="微软雅黑" w:hint="eastAsia"/>
        </w:rPr>
        <w:t>四</w:t>
      </w:r>
      <w:r w:rsidRPr="00E726A2">
        <w:rPr>
          <w:rFonts w:ascii="微软雅黑" w:eastAsia="微软雅黑" w:hAnsi="微软雅黑" w:cs="微软雅黑" w:hint="eastAsia"/>
        </w:rPr>
        <w:t>个阶</w:t>
      </w:r>
      <w:r w:rsidRPr="00E726A2">
        <w:rPr>
          <w:rFonts w:ascii="微软雅黑" w:eastAsia="微软雅黑" w:hAnsi="微软雅黑" w:hint="eastAsia"/>
        </w:rPr>
        <w:t>段，公司在5S管理上取得了明</w:t>
      </w:r>
      <w:r w:rsidRPr="00E726A2">
        <w:rPr>
          <w:rFonts w:ascii="微软雅黑" w:eastAsia="微软雅黑" w:hAnsi="微软雅黑" w:cs="微软雅黑" w:hint="eastAsia"/>
        </w:rPr>
        <w:t>显</w:t>
      </w:r>
      <w:r w:rsidRPr="00E726A2">
        <w:rPr>
          <w:rFonts w:ascii="微软雅黑" w:eastAsia="微软雅黑" w:hAnsi="微软雅黑" w:hint="eastAsia"/>
        </w:rPr>
        <w:t>的成效，我</w:t>
      </w:r>
      <w:r w:rsidRPr="00E726A2">
        <w:rPr>
          <w:rFonts w:ascii="微软雅黑" w:eastAsia="微软雅黑" w:hAnsi="微软雅黑" w:cs="微软雅黑" w:hint="eastAsia"/>
        </w:rPr>
        <w:t>们</w:t>
      </w:r>
      <w:r w:rsidRPr="00E726A2">
        <w:rPr>
          <w:rFonts w:ascii="微软雅黑" w:eastAsia="微软雅黑" w:hAnsi="微软雅黑" w:hint="eastAsia"/>
        </w:rPr>
        <w:t>的工作</w:t>
      </w:r>
      <w:r w:rsidRPr="00E726A2">
        <w:rPr>
          <w:rFonts w:ascii="微软雅黑" w:eastAsia="微软雅黑" w:hAnsi="微软雅黑" w:cs="微软雅黑" w:hint="eastAsia"/>
        </w:rPr>
        <w:t>环</w:t>
      </w:r>
      <w:r w:rsidRPr="00E726A2">
        <w:rPr>
          <w:rFonts w:ascii="微软雅黑" w:eastAsia="微软雅黑" w:hAnsi="微软雅黑" w:hint="eastAsia"/>
        </w:rPr>
        <w:t>境干</w:t>
      </w:r>
      <w:r w:rsidRPr="00E726A2">
        <w:rPr>
          <w:rFonts w:ascii="微软雅黑" w:eastAsia="微软雅黑" w:hAnsi="微软雅黑" w:cs="微软雅黑" w:hint="eastAsia"/>
        </w:rPr>
        <w:t>净</w:t>
      </w:r>
      <w:r w:rsidRPr="00E726A2">
        <w:rPr>
          <w:rFonts w:ascii="微软雅黑" w:eastAsia="微软雅黑" w:hAnsi="微软雅黑" w:hint="eastAsia"/>
        </w:rPr>
        <w:t>亮</w:t>
      </w:r>
      <w:r w:rsidRPr="00E726A2">
        <w:rPr>
          <w:rFonts w:ascii="微软雅黑" w:eastAsia="微软雅黑" w:hAnsi="微软雅黑" w:cs="微软雅黑" w:hint="eastAsia"/>
        </w:rPr>
        <w:t>丽</w:t>
      </w:r>
      <w:r w:rsidRPr="00E726A2">
        <w:rPr>
          <w:rFonts w:ascii="微软雅黑" w:eastAsia="微软雅黑" w:hAnsi="微软雅黑" w:hint="eastAsia"/>
        </w:rPr>
        <w:t>，工作效率大大提高，增强了</w:t>
      </w:r>
      <w:r w:rsidRPr="00E726A2">
        <w:rPr>
          <w:rFonts w:ascii="微软雅黑" w:eastAsia="微软雅黑" w:hAnsi="微软雅黑" w:cs="微软雅黑" w:hint="eastAsia"/>
        </w:rPr>
        <w:t>团队</w:t>
      </w:r>
      <w:r w:rsidRPr="00E726A2">
        <w:rPr>
          <w:rFonts w:ascii="微软雅黑" w:eastAsia="微软雅黑" w:hAnsi="微软雅黑" w:hint="eastAsia"/>
        </w:rPr>
        <w:t>凝聚力，</w:t>
      </w:r>
      <w:r w:rsidRPr="00E726A2">
        <w:rPr>
          <w:rFonts w:ascii="微软雅黑" w:eastAsia="微软雅黑" w:hAnsi="微软雅黑" w:cs="微软雅黑" w:hint="eastAsia"/>
        </w:rPr>
        <w:t>营</w:t>
      </w:r>
      <w:r w:rsidRPr="00E726A2">
        <w:rPr>
          <w:rFonts w:ascii="微软雅黑" w:eastAsia="微软雅黑" w:hAnsi="微软雅黑" w:hint="eastAsia"/>
        </w:rPr>
        <w:t>造了良好的工作</w:t>
      </w:r>
      <w:r w:rsidRPr="00E726A2">
        <w:rPr>
          <w:rFonts w:ascii="微软雅黑" w:eastAsia="微软雅黑" w:hAnsi="微软雅黑" w:cs="微软雅黑" w:hint="eastAsia"/>
        </w:rPr>
        <w:t>习惯</w:t>
      </w:r>
      <w:r w:rsidRPr="00E726A2">
        <w:rPr>
          <w:rFonts w:ascii="微软雅黑" w:eastAsia="微软雅黑" w:hAnsi="微软雅黑" w:hint="eastAsia"/>
        </w:rPr>
        <w:t>，形成了良好的企</w:t>
      </w:r>
      <w:r w:rsidRPr="00E726A2">
        <w:rPr>
          <w:rFonts w:ascii="微软雅黑" w:eastAsia="微软雅黑" w:hAnsi="微软雅黑" w:cs="微软雅黑" w:hint="eastAsia"/>
        </w:rPr>
        <w:t>业</w:t>
      </w:r>
      <w:r w:rsidRPr="00E726A2">
        <w:rPr>
          <w:rFonts w:ascii="微软雅黑" w:eastAsia="微软雅黑" w:hAnsi="微软雅黑" w:hint="eastAsia"/>
        </w:rPr>
        <w:t>文化氛</w:t>
      </w:r>
      <w:r w:rsidRPr="00E726A2">
        <w:rPr>
          <w:rFonts w:ascii="微软雅黑" w:eastAsia="微软雅黑" w:hAnsi="微软雅黑" w:cs="微软雅黑" w:hint="eastAsia"/>
        </w:rPr>
        <w:t>围</w:t>
      </w:r>
      <w:r w:rsidRPr="00E726A2">
        <w:rPr>
          <w:rFonts w:ascii="微软雅黑" w:eastAsia="微软雅黑" w:hAnsi="微软雅黑" w:hint="eastAsia"/>
        </w:rPr>
        <w:t>，</w:t>
      </w:r>
      <w:r w:rsidRPr="00E726A2">
        <w:rPr>
          <w:rFonts w:ascii="微软雅黑" w:eastAsia="微软雅黑" w:hAnsi="微软雅黑" w:cs="微软雅黑" w:hint="eastAsia"/>
        </w:rPr>
        <w:t>从</w:t>
      </w:r>
      <w:r w:rsidRPr="00E726A2">
        <w:rPr>
          <w:rFonts w:ascii="微软雅黑" w:eastAsia="微软雅黑" w:hAnsi="微软雅黑" w:hint="eastAsia"/>
        </w:rPr>
        <w:t>而提升了我</w:t>
      </w:r>
      <w:r w:rsidRPr="00E726A2">
        <w:rPr>
          <w:rFonts w:ascii="微软雅黑" w:eastAsia="微软雅黑" w:hAnsi="微软雅黑" w:cs="微软雅黑" w:hint="eastAsia"/>
        </w:rPr>
        <w:t>们</w:t>
      </w:r>
      <w:r w:rsidRPr="00E726A2">
        <w:rPr>
          <w:rFonts w:ascii="微软雅黑" w:eastAsia="微软雅黑" w:hAnsi="微软雅黑" w:hint="eastAsia"/>
        </w:rPr>
        <w:t>的企</w:t>
      </w:r>
      <w:r w:rsidRPr="00E726A2">
        <w:rPr>
          <w:rFonts w:ascii="微软雅黑" w:eastAsia="微软雅黑" w:hAnsi="微软雅黑" w:cs="微软雅黑" w:hint="eastAsia"/>
        </w:rPr>
        <w:t>业</w:t>
      </w:r>
      <w:r w:rsidRPr="00E726A2">
        <w:rPr>
          <w:rFonts w:ascii="微软雅黑" w:eastAsia="微软雅黑" w:hAnsi="微软雅黑" w:hint="eastAsia"/>
        </w:rPr>
        <w:t>形象。</w:t>
      </w:r>
    </w:p>
    <w:p w14:paraId="7EAF108F" w14:textId="09127C7F" w:rsidR="00E726A2" w:rsidRDefault="00E726A2" w:rsidP="00E726A2">
      <w:pPr>
        <w:rPr>
          <w:rFonts w:ascii="微软雅黑" w:eastAsia="微软雅黑" w:hAnsi="微软雅黑" w:cstheme="majorBidi"/>
        </w:rPr>
      </w:pPr>
      <w:r>
        <w:rPr>
          <w:rFonts w:ascii="微软雅黑" w:eastAsia="微软雅黑" w:hAnsi="微软雅黑" w:cstheme="majorBidi" w:hint="eastAsia"/>
        </w:rPr>
        <w:t>在这个过程中我体会到5S管理的本质就是自我管理、自我监督的一种观念和用心行为，以此来影响身边的人，正确认真的做好每件事。在工作和学习过程中不要“勿以恶小而为之，毋以善小而不为”。这也是表现一个人修养的重中之重。</w:t>
      </w:r>
    </w:p>
    <w:p w14:paraId="276311C1" w14:textId="57F88B46" w:rsidR="00E726A2" w:rsidRPr="006C05A0" w:rsidRDefault="00E726A2" w:rsidP="00E726A2">
      <w:pPr>
        <w:pStyle w:val="2"/>
        <w:rPr>
          <w:rFonts w:asciiTheme="majorEastAsia" w:hAnsiTheme="majorEastAsia" w:cs="微软雅黑"/>
        </w:rPr>
      </w:pPr>
      <w:r w:rsidRPr="006C05A0">
        <w:rPr>
          <w:rFonts w:ascii="微软雅黑" w:eastAsia="微软雅黑" w:hAnsi="微软雅黑" w:cs="微软雅黑" w:hint="eastAsia"/>
        </w:rPr>
        <w:t>产线</w:t>
      </w:r>
      <w:r w:rsidRPr="006C05A0">
        <w:rPr>
          <w:rFonts w:asciiTheme="majorEastAsia" w:hAnsiTheme="majorEastAsia" w:cs="微软雅黑" w:hint="eastAsia"/>
        </w:rPr>
        <w:t>工作的</w:t>
      </w:r>
      <w:r w:rsidR="006C05A0" w:rsidRPr="006C05A0">
        <w:rPr>
          <w:rFonts w:ascii="微软雅黑" w:eastAsia="微软雅黑" w:hAnsi="微软雅黑" w:cs="微软雅黑" w:hint="eastAsia"/>
        </w:rPr>
        <w:t>学习</w:t>
      </w:r>
    </w:p>
    <w:p w14:paraId="2B8E5EF6" w14:textId="4908B415" w:rsidR="00E726A2" w:rsidRDefault="006C05A0" w:rsidP="00E726A2">
      <w:pPr>
        <w:rPr>
          <w:rFonts w:ascii="微软雅黑" w:eastAsia="微软雅黑" w:hAnsi="微软雅黑"/>
        </w:rPr>
      </w:pPr>
      <w:r w:rsidRPr="006C05A0">
        <w:rPr>
          <w:rFonts w:ascii="微软雅黑" w:eastAsia="微软雅黑" w:hAnsi="微软雅黑" w:hint="eastAsia"/>
        </w:rPr>
        <w:t>在生产</w:t>
      </w:r>
      <w:r w:rsidR="003C4242">
        <w:rPr>
          <w:rFonts w:ascii="微软雅黑" w:eastAsia="微软雅黑" w:hAnsi="微软雅黑" w:hint="eastAsia"/>
        </w:rPr>
        <w:t>学习了电芯的型号规格定义、电芯结构、电芯在pack加工中的检测项目、电芯尺寸的测量、电芯电压内阻的测量、电池的组成、电池pack工艺、电池pack生产流程及注意事项、生产过程中常见的不良现象、生产中的产品防护、工业安全、人身安全、产品安全</w:t>
      </w:r>
      <w:r w:rsidR="00AE79BF">
        <w:rPr>
          <w:rFonts w:ascii="微软雅黑" w:eastAsia="微软雅黑" w:hAnsi="微软雅黑" w:hint="eastAsia"/>
        </w:rPr>
        <w:t>（静电防护、产品堆放、机械损伤）</w:t>
      </w:r>
      <w:r w:rsidR="003C4242">
        <w:rPr>
          <w:rFonts w:ascii="微软雅黑" w:eastAsia="微软雅黑" w:hAnsi="微软雅黑" w:hint="eastAsia"/>
        </w:rPr>
        <w:t>、设施安全等。</w:t>
      </w:r>
    </w:p>
    <w:p w14:paraId="7E43B78E" w14:textId="0B308517" w:rsidR="003C4242" w:rsidRDefault="003C4242" w:rsidP="00E726A2">
      <w:pPr>
        <w:rPr>
          <w:rFonts w:ascii="微软雅黑" w:eastAsia="微软雅黑" w:hAnsi="微软雅黑"/>
        </w:rPr>
      </w:pPr>
      <w:r>
        <w:rPr>
          <w:rFonts w:ascii="微软雅黑" w:eastAsia="微软雅黑" w:hAnsi="微软雅黑" w:hint="eastAsia"/>
        </w:rPr>
        <w:t>系统的学习了分选机的产品编程、设备操作、异常排除。</w:t>
      </w:r>
    </w:p>
    <w:p w14:paraId="5F6E776E" w14:textId="61240CE5" w:rsidR="009A7B57" w:rsidRDefault="009A7B57" w:rsidP="00E726A2">
      <w:pPr>
        <w:rPr>
          <w:rFonts w:ascii="微软雅黑" w:eastAsia="微软雅黑" w:hAnsi="微软雅黑"/>
        </w:rPr>
      </w:pPr>
      <w:r>
        <w:rPr>
          <w:rFonts w:ascii="微软雅黑" w:eastAsia="微软雅黑" w:hAnsi="微软雅黑" w:hint="eastAsia"/>
        </w:rPr>
        <w:t>学习了激光焊接机简单的操作及编程。</w:t>
      </w:r>
    </w:p>
    <w:p w14:paraId="4F9FD2FD" w14:textId="6DF171B4" w:rsidR="009A7B57" w:rsidRDefault="009A7B57" w:rsidP="00E726A2">
      <w:pPr>
        <w:rPr>
          <w:rFonts w:ascii="微软雅黑" w:eastAsia="微软雅黑" w:hAnsi="微软雅黑"/>
        </w:rPr>
      </w:pPr>
      <w:r>
        <w:rPr>
          <w:rFonts w:ascii="微软雅黑" w:eastAsia="微软雅黑" w:hAnsi="微软雅黑" w:hint="eastAsia"/>
        </w:rPr>
        <w:t>学会了拉力测试、二维码光刻机的使用及编程、电池模组封装、成套电池模组的组装（包括从刚开始的拨线、压端子、BMS管理系统的系统组装等）</w:t>
      </w:r>
    </w:p>
    <w:p w14:paraId="62A3EBB1" w14:textId="6671D417" w:rsidR="00AE79BF" w:rsidRDefault="00AE79BF" w:rsidP="00AE79BF">
      <w:pPr>
        <w:pStyle w:val="2"/>
        <w:rPr>
          <w:rFonts w:ascii="微软雅黑" w:eastAsia="微软雅黑" w:hAnsi="微软雅黑" w:cs="微软雅黑"/>
        </w:rPr>
      </w:pPr>
      <w:r>
        <w:rPr>
          <w:rFonts w:ascii="微软雅黑" w:eastAsia="微软雅黑" w:hAnsi="微软雅黑" w:cs="微软雅黑" w:hint="eastAsia"/>
        </w:rPr>
        <w:t>测试中心学习</w:t>
      </w:r>
    </w:p>
    <w:p w14:paraId="37E264BA" w14:textId="52B8F5CA" w:rsidR="00704462" w:rsidRDefault="00AE79BF" w:rsidP="00AE79BF">
      <w:pPr>
        <w:rPr>
          <w:rFonts w:ascii="微软雅黑" w:eastAsia="微软雅黑" w:hAnsi="微软雅黑" w:cs="微软雅黑"/>
        </w:rPr>
      </w:pPr>
      <w:r>
        <w:rPr>
          <w:rFonts w:ascii="微软雅黑" w:eastAsia="微软雅黑" w:hAnsi="微软雅黑" w:cs="微软雅黑" w:hint="eastAsia"/>
        </w:rPr>
        <w:t>学习了BMS的硬件架构、软件架构以及电池管理系统的功能（测量功能、核心算法功能、应用功能）、电池管理系统的测试等。</w:t>
      </w:r>
    </w:p>
    <w:p w14:paraId="59920AE6" w14:textId="2EE574AD" w:rsidR="00AE79BF" w:rsidRPr="00704462" w:rsidRDefault="00704462" w:rsidP="00AE79BF">
      <w:pPr>
        <w:rPr>
          <w:rFonts w:ascii="微软雅黑" w:eastAsia="微软雅黑" w:hAnsi="微软雅黑" w:cs="微软雅黑" w:hint="eastAsia"/>
        </w:rPr>
      </w:pPr>
      <w:r>
        <w:rPr>
          <w:rFonts w:ascii="微软雅黑" w:eastAsia="微软雅黑" w:hAnsi="微软雅黑" w:cs="微软雅黑"/>
        </w:rPr>
        <w:br w:type="page"/>
      </w:r>
    </w:p>
    <w:p w14:paraId="1353427D" w14:textId="2EC97E17" w:rsidR="00AE79BF" w:rsidRDefault="00AE79BF" w:rsidP="008D76EF">
      <w:pPr>
        <w:pStyle w:val="1"/>
      </w:pPr>
      <w:r>
        <w:rPr>
          <w:rFonts w:hint="eastAsia"/>
        </w:rPr>
        <w:lastRenderedPageBreak/>
        <w:t>工作成就</w:t>
      </w:r>
    </w:p>
    <w:p w14:paraId="58D5B89D" w14:textId="77777777" w:rsidR="00704462" w:rsidRDefault="00704462" w:rsidP="00704462">
      <w:pPr>
        <w:pStyle w:val="2"/>
        <w:rPr>
          <w:rFonts w:ascii="微软雅黑" w:eastAsia="微软雅黑" w:hAnsi="微软雅黑" w:cs="微软雅黑"/>
        </w:rPr>
      </w:pPr>
      <w:r>
        <w:rPr>
          <w:rFonts w:ascii="微软雅黑" w:eastAsia="微软雅黑" w:hAnsi="微软雅黑" w:cs="微软雅黑" w:hint="eastAsia"/>
        </w:rPr>
        <w:t>产品测试</w:t>
      </w:r>
    </w:p>
    <w:p w14:paraId="02F7005E" w14:textId="310F0139" w:rsidR="00704462" w:rsidRDefault="00E5128D" w:rsidP="00704462">
      <w:pPr>
        <w:rPr>
          <w:rFonts w:ascii="微软雅黑" w:eastAsia="微软雅黑" w:hAnsi="微软雅黑" w:cs="微软雅黑"/>
        </w:rPr>
      </w:pPr>
      <w:r>
        <w:rPr>
          <w:rFonts w:hint="eastAsia"/>
        </w:rPr>
        <w:t>2</w:t>
      </w:r>
      <w:r>
        <w:t>020</w:t>
      </w:r>
      <w:r>
        <w:rPr>
          <w:rFonts w:hint="eastAsia"/>
        </w:rPr>
        <w:t>年</w:t>
      </w:r>
      <w:r>
        <w:rPr>
          <w:rFonts w:hint="eastAsia"/>
        </w:rPr>
        <w:t>1</w:t>
      </w:r>
      <w:r>
        <w:t>2</w:t>
      </w:r>
      <w:r>
        <w:rPr>
          <w:rFonts w:hint="eastAsia"/>
        </w:rPr>
        <w:t>月</w:t>
      </w:r>
      <w:r>
        <w:rPr>
          <w:rFonts w:hint="eastAsia"/>
        </w:rPr>
        <w:t>1</w:t>
      </w:r>
      <w:r>
        <w:t>5</w:t>
      </w:r>
      <w:r>
        <w:rPr>
          <w:rFonts w:hint="eastAsia"/>
        </w:rPr>
        <w:t>日很</w:t>
      </w:r>
      <w:r>
        <w:rPr>
          <w:rFonts w:ascii="微软雅黑" w:eastAsia="微软雅黑" w:hAnsi="微软雅黑" w:cs="微软雅黑" w:hint="eastAsia"/>
        </w:rPr>
        <w:t>荣幸的加入了测试中心，成为一名测试人员，虽然我们部门加上我只有两个人，但工作量还是蛮大的，远远超过我们的工作负荷。下面我没到测试和到测试后的测试工作效率对比表</w:t>
      </w:r>
    </w:p>
    <w:p w14:paraId="27AEA227" w14:textId="29238F9C" w:rsidR="00E5128D" w:rsidRDefault="00E5128D" w:rsidP="00704462">
      <w:pPr>
        <w:rPr>
          <w:rFonts w:ascii="微软雅黑" w:eastAsia="微软雅黑" w:hAnsi="微软雅黑" w:cs="微软雅黑" w:hint="eastAsia"/>
        </w:rPr>
      </w:pPr>
      <w:r>
        <w:rPr>
          <w:rFonts w:ascii="微软雅黑" w:eastAsia="微软雅黑" w:hAnsi="微软雅黑" w:cs="微软雅黑" w:hint="eastAsia"/>
          <w:noProof/>
        </w:rPr>
        <w:drawing>
          <wp:inline distT="0" distB="0" distL="0" distR="0" wp14:anchorId="54491E86" wp14:editId="44AD05FE">
            <wp:extent cx="6134735" cy="3136900"/>
            <wp:effectExtent l="0" t="0" r="0" b="0"/>
            <wp:docPr id="1682" name="图片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682"/>
                    <pic:cNvPicPr/>
                  </pic:nvPicPr>
                  <pic:blipFill rotWithShape="1">
                    <a:blip r:embed="rId7">
                      <a:extLst>
                        <a:ext uri="{28A0092B-C50C-407E-A947-70E740481C1C}">
                          <a14:useLocalDpi xmlns:a14="http://schemas.microsoft.com/office/drawing/2010/main" val="0"/>
                        </a:ext>
                      </a:extLst>
                    </a:blip>
                    <a:srcRect b="7160"/>
                    <a:stretch/>
                  </pic:blipFill>
                  <pic:spPr bwMode="auto">
                    <a:xfrm>
                      <a:off x="0" y="0"/>
                      <a:ext cx="6134735" cy="3136900"/>
                    </a:xfrm>
                    <a:prstGeom prst="rect">
                      <a:avLst/>
                    </a:prstGeom>
                    <a:ln>
                      <a:noFill/>
                    </a:ln>
                    <a:extLst>
                      <a:ext uri="{53640926-AAD7-44D8-BBD7-CCE9431645EC}">
                        <a14:shadowObscured xmlns:a14="http://schemas.microsoft.com/office/drawing/2010/main"/>
                      </a:ext>
                    </a:extLst>
                  </pic:spPr>
                </pic:pic>
              </a:graphicData>
            </a:graphic>
          </wp:inline>
        </w:drawing>
      </w:r>
    </w:p>
    <w:p w14:paraId="192BCBA3" w14:textId="6FF96E1C" w:rsidR="00E5128D" w:rsidRDefault="009D7E4C" w:rsidP="00704462">
      <w:pPr>
        <w:rPr>
          <w:rFonts w:ascii="微软雅黑" w:eastAsia="微软雅黑" w:hAnsi="微软雅黑" w:cs="微软雅黑"/>
        </w:rPr>
      </w:pPr>
      <w:r>
        <w:rPr>
          <w:rFonts w:ascii="微软雅黑" w:eastAsia="微软雅黑" w:hAnsi="微软雅黑" w:cs="微软雅黑" w:hint="eastAsia"/>
        </w:rPr>
        <w:t>在刚到测试时，每天的工作效率很低，BMS每天最多只能测试2</w:t>
      </w:r>
      <w:r>
        <w:rPr>
          <w:rFonts w:ascii="微软雅黑" w:eastAsia="微软雅黑" w:hAnsi="微软雅黑" w:cs="微软雅黑"/>
        </w:rPr>
        <w:t>0</w:t>
      </w:r>
      <w:r>
        <w:rPr>
          <w:rFonts w:ascii="微软雅黑" w:eastAsia="微软雅黑" w:hAnsi="微软雅黑" w:cs="微软雅黑" w:hint="eastAsia"/>
        </w:rPr>
        <w:t>来块，还得是在加班的情况下才能完成。因为测试时测试项目很多，流程复杂。主要工作都得有人工手动操作完成，效率极低。</w:t>
      </w:r>
    </w:p>
    <w:p w14:paraId="4F021797" w14:textId="42F0BB76" w:rsidR="009D7E4C" w:rsidRDefault="009D7E4C" w:rsidP="00704462">
      <w:pPr>
        <w:rPr>
          <w:rFonts w:ascii="微软雅黑" w:eastAsia="微软雅黑" w:hAnsi="微软雅黑" w:cs="微软雅黑"/>
        </w:rPr>
      </w:pPr>
      <w:r>
        <w:rPr>
          <w:rFonts w:ascii="微软雅黑" w:eastAsia="微软雅黑" w:hAnsi="微软雅黑" w:cs="微软雅黑" w:hint="eastAsia"/>
        </w:rPr>
        <w:t>后来想到在过去使用过的按键精灵，可以通过编程实现电脑的自动化操作，简化人力操作。使用后测试效率显著提升，每天测试量可以达到1</w:t>
      </w:r>
      <w:r>
        <w:rPr>
          <w:rFonts w:ascii="微软雅黑" w:eastAsia="微软雅黑" w:hAnsi="微软雅黑" w:cs="微软雅黑"/>
        </w:rPr>
        <w:t>00</w:t>
      </w:r>
      <w:r>
        <w:rPr>
          <w:rFonts w:ascii="微软雅黑" w:eastAsia="微软雅黑" w:hAnsi="微软雅黑" w:cs="微软雅黑" w:hint="eastAsia"/>
        </w:rPr>
        <w:t>pcs左右，是以前工作量的5倍不止。</w:t>
      </w:r>
    </w:p>
    <w:p w14:paraId="39595C44" w14:textId="6E2C83AE" w:rsidR="009D7E4C" w:rsidRPr="00704462" w:rsidRDefault="009D7E4C" w:rsidP="009D7E4C">
      <w:pPr>
        <w:jc w:val="center"/>
        <w:rPr>
          <w:rFonts w:hint="eastAsia"/>
        </w:rPr>
      </w:pPr>
      <w:r>
        <w:rPr>
          <w:noProof/>
        </w:rPr>
        <w:drawing>
          <wp:inline distT="0" distB="0" distL="0" distR="0" wp14:anchorId="3CC4A398" wp14:editId="1B4F1FE8">
            <wp:extent cx="4572000" cy="2819400"/>
            <wp:effectExtent l="0" t="0" r="0" b="0"/>
            <wp:docPr id="1" name="图表 1">
              <a:extLst xmlns:a="http://schemas.openxmlformats.org/drawingml/2006/main">
                <a:ext uri="{FF2B5EF4-FFF2-40B4-BE49-F238E27FC236}">
                  <a16:creationId xmlns:a16="http://schemas.microsoft.com/office/drawing/2014/main" id="{E56071BD-DFC2-3041-91E7-195C146C7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0F49CE" w14:textId="77777777" w:rsidR="00704462" w:rsidRDefault="00704462" w:rsidP="00704462">
      <w:pPr>
        <w:pStyle w:val="2"/>
      </w:pPr>
      <w:r>
        <w:rPr>
          <w:rFonts w:hint="eastAsia"/>
        </w:rPr>
        <w:lastRenderedPageBreak/>
        <w:t>自</w:t>
      </w:r>
      <w:r>
        <w:rPr>
          <w:rFonts w:ascii="微软雅黑" w:eastAsia="微软雅黑" w:hAnsi="微软雅黑" w:cs="微软雅黑" w:hint="eastAsia"/>
        </w:rPr>
        <w:t>动</w:t>
      </w:r>
      <w:r>
        <w:rPr>
          <w:rFonts w:hint="eastAsia"/>
        </w:rPr>
        <w:t>化</w:t>
      </w:r>
      <w:r>
        <w:rPr>
          <w:rFonts w:ascii="微软雅黑" w:eastAsia="微软雅黑" w:hAnsi="微软雅黑" w:cs="微软雅黑" w:hint="eastAsia"/>
        </w:rPr>
        <w:t>测试软</w:t>
      </w:r>
      <w:r>
        <w:rPr>
          <w:rFonts w:hint="eastAsia"/>
        </w:rPr>
        <w:t>件的撰写</w:t>
      </w:r>
    </w:p>
    <w:p w14:paraId="4587B91C" w14:textId="0FD04BAF" w:rsidR="009D7E4C" w:rsidRDefault="009D7E4C" w:rsidP="009D7E4C">
      <w:pPr>
        <w:rPr>
          <w:rFonts w:ascii="微软雅黑" w:eastAsia="微软雅黑" w:hAnsi="微软雅黑" w:cs="微软雅黑"/>
        </w:rPr>
      </w:pPr>
      <w:r>
        <w:rPr>
          <w:rFonts w:ascii="微软雅黑" w:eastAsia="微软雅黑" w:hAnsi="微软雅黑" w:cs="微软雅黑" w:hint="eastAsia"/>
        </w:rPr>
        <w:t>虽然新方法测试效率可以大大提高，但这一方法只能解决表面问题，只是加快人工</w:t>
      </w:r>
      <w:r w:rsidR="008E47B7">
        <w:rPr>
          <w:rFonts w:ascii="微软雅黑" w:eastAsia="微软雅黑" w:hAnsi="微软雅黑" w:cs="微软雅黑" w:hint="eastAsia"/>
        </w:rPr>
        <w:t>操作频率，从而实现</w:t>
      </w:r>
      <w:r>
        <w:rPr>
          <w:rFonts w:ascii="微软雅黑" w:eastAsia="微软雅黑" w:hAnsi="微软雅黑" w:cs="微软雅黑" w:hint="eastAsia"/>
        </w:rPr>
        <w:t>作业效率</w:t>
      </w:r>
      <w:r w:rsidR="008E47B7">
        <w:rPr>
          <w:rFonts w:ascii="微软雅黑" w:eastAsia="微软雅黑" w:hAnsi="微软雅黑" w:cs="微软雅黑" w:hint="eastAsia"/>
        </w:rPr>
        <w:t>的提升。</w:t>
      </w:r>
      <w:r>
        <w:rPr>
          <w:rFonts w:ascii="微软雅黑" w:eastAsia="微软雅黑" w:hAnsi="微软雅黑" w:cs="微软雅黑" w:hint="eastAsia"/>
        </w:rPr>
        <w:t>不能在根本上解决问题。想要彻底解决还是得开发属于我们自己的自动化测试平台。</w:t>
      </w:r>
      <w:r w:rsidR="008E47B7">
        <w:rPr>
          <w:rFonts w:ascii="微软雅黑" w:eastAsia="微软雅黑" w:hAnsi="微软雅黑" w:cs="微软雅黑" w:hint="eastAsia"/>
        </w:rPr>
        <w:t>所以在将所有库存产品测试完成后，开始着手设计开发属于我们自己的自动化测试平台。</w:t>
      </w:r>
    </w:p>
    <w:p w14:paraId="44F42754" w14:textId="6A9F312A" w:rsidR="008E47B7" w:rsidRDefault="008E47B7" w:rsidP="009D7E4C">
      <w:pPr>
        <w:rPr>
          <w:rFonts w:ascii="微软雅黑" w:eastAsia="微软雅黑" w:hAnsi="微软雅黑" w:cs="微软雅黑"/>
        </w:rPr>
      </w:pPr>
      <w:r>
        <w:rPr>
          <w:rFonts w:ascii="微软雅黑" w:eastAsia="微软雅黑" w:hAnsi="微软雅黑" w:cs="微软雅黑" w:hint="eastAsia"/>
        </w:rPr>
        <w:t>在历时一个月后终于有了一个小小的进步。</w:t>
      </w:r>
    </w:p>
    <w:p w14:paraId="782E0952" w14:textId="61ADBC7F" w:rsidR="008E47B7" w:rsidRDefault="008E47B7" w:rsidP="009D7E4C">
      <w:pPr>
        <w:rPr>
          <w:rFonts w:ascii="微软雅黑" w:eastAsia="微软雅黑" w:hAnsi="微软雅黑" w:cs="微软雅黑"/>
        </w:rPr>
      </w:pPr>
      <w:r>
        <w:rPr>
          <w:rFonts w:ascii="微软雅黑" w:eastAsia="微软雅黑" w:hAnsi="微软雅黑" w:cs="微软雅黑" w:hint="eastAsia"/>
        </w:rPr>
        <w:t>设计过程中也是艰难重重，刚开始使用LabView进行设计，很遗憾的是它的架构不能很好的满足我们的BMS测试需求，然后使用NI的T</w:t>
      </w:r>
      <w:r w:rsidRPr="008E47B7">
        <w:rPr>
          <w:rFonts w:ascii="微软雅黑" w:eastAsia="微软雅黑" w:hAnsi="微软雅黑" w:cs="微软雅黑"/>
        </w:rPr>
        <w:t>est</w:t>
      </w:r>
      <w:r>
        <w:rPr>
          <w:rFonts w:ascii="微软雅黑" w:eastAsia="微软雅黑" w:hAnsi="微软雅黑" w:cs="微软雅黑"/>
        </w:rPr>
        <w:t xml:space="preserve"> </w:t>
      </w:r>
      <w:r>
        <w:rPr>
          <w:rFonts w:ascii="微软雅黑" w:eastAsia="微软雅黑" w:hAnsi="微软雅黑" w:cs="微软雅黑" w:hint="eastAsia"/>
        </w:rPr>
        <w:t>S</w:t>
      </w:r>
      <w:r w:rsidRPr="008E47B7">
        <w:rPr>
          <w:rFonts w:ascii="微软雅黑" w:eastAsia="微软雅黑" w:hAnsi="微软雅黑" w:cs="微软雅黑"/>
        </w:rPr>
        <w:t>tand</w:t>
      </w:r>
      <w:r>
        <w:rPr>
          <w:rFonts w:ascii="微软雅黑" w:eastAsia="微软雅黑" w:hAnsi="微软雅黑" w:cs="微软雅黑" w:hint="eastAsia"/>
        </w:rPr>
        <w:t>平台设计。虽然操作简单，但功能多样性方面不能很好的满足。最后选定了Qt</w:t>
      </w:r>
      <w:r>
        <w:rPr>
          <w:rFonts w:ascii="微软雅黑" w:eastAsia="微软雅黑" w:hAnsi="微软雅黑" w:cs="微软雅黑"/>
        </w:rPr>
        <w:t xml:space="preserve"> + </w:t>
      </w:r>
      <w:r>
        <w:rPr>
          <w:rFonts w:ascii="微软雅黑" w:eastAsia="微软雅黑" w:hAnsi="微软雅黑" w:cs="微软雅黑" w:hint="eastAsia"/>
        </w:rPr>
        <w:t>Python的方法来进行开发设计，使用Qt可以很容易的设计精美的页面，然后转Python语言。下面是一些页面展示及</w:t>
      </w:r>
      <w:r w:rsidR="00600F81">
        <w:rPr>
          <w:rFonts w:ascii="微软雅黑" w:eastAsia="微软雅黑" w:hAnsi="微软雅黑" w:cs="微软雅黑" w:hint="eastAsia"/>
        </w:rPr>
        <w:t>使用说明（这套系统刚开始开发，还有很多地方没有完善，目前只能实现一些功能性测试需求）。</w:t>
      </w:r>
    </w:p>
    <w:p w14:paraId="612548CC" w14:textId="77777777" w:rsidR="00600F81" w:rsidRDefault="00600F81" w:rsidP="009D7E4C">
      <w:pPr>
        <w:rPr>
          <w:rFonts w:ascii="微软雅黑" w:eastAsia="微软雅黑" w:hAnsi="微软雅黑" w:cs="微软雅黑" w:hint="eastAsia"/>
        </w:rPr>
      </w:pPr>
    </w:p>
    <w:p w14:paraId="637FEC99" w14:textId="287967DD" w:rsidR="00600F81" w:rsidRDefault="00600F81" w:rsidP="009D7E4C">
      <w:pPr>
        <w:rPr>
          <w:rFonts w:ascii="微软雅黑" w:eastAsia="微软雅黑" w:hAnsi="微软雅黑" w:cs="微软雅黑"/>
        </w:rPr>
      </w:pPr>
      <w:r>
        <w:rPr>
          <w:rFonts w:ascii="微软雅黑" w:eastAsia="微软雅黑" w:hAnsi="微软雅黑" w:cs="微软雅黑"/>
          <w:noProof/>
        </w:rPr>
        <w:drawing>
          <wp:inline distT="0" distB="0" distL="0" distR="0" wp14:anchorId="5492532A" wp14:editId="01E5EA3B">
            <wp:extent cx="6134735" cy="3833495"/>
            <wp:effectExtent l="0" t="0" r="0" b="1905"/>
            <wp:docPr id="1685" name="图片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6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735" cy="3833495"/>
                    </a:xfrm>
                    <a:prstGeom prst="rect">
                      <a:avLst/>
                    </a:prstGeom>
                  </pic:spPr>
                </pic:pic>
              </a:graphicData>
            </a:graphic>
          </wp:inline>
        </w:drawing>
      </w:r>
    </w:p>
    <w:p w14:paraId="74F54D04" w14:textId="77777777" w:rsidR="00600F81" w:rsidRDefault="00600F81" w:rsidP="009D7E4C">
      <w:pPr>
        <w:rPr>
          <w:rFonts w:ascii="微软雅黑" w:eastAsia="微软雅黑" w:hAnsi="微软雅黑" w:cs="微软雅黑"/>
        </w:rPr>
      </w:pPr>
    </w:p>
    <w:p w14:paraId="6BF0B0CA" w14:textId="32D9F107" w:rsidR="00600F81" w:rsidRDefault="00600F81" w:rsidP="009D7E4C">
      <w:pPr>
        <w:rPr>
          <w:rFonts w:ascii="微软雅黑" w:eastAsia="微软雅黑" w:hAnsi="微软雅黑" w:cs="微软雅黑" w:hint="eastAsia"/>
        </w:rPr>
      </w:pPr>
      <w:r>
        <w:rPr>
          <w:rFonts w:ascii="微软雅黑" w:eastAsia="微软雅黑" w:hAnsi="微软雅黑" w:cs="微软雅黑" w:hint="eastAsia"/>
        </w:rPr>
        <w:t>页面大体使用浅灰色来设计，使用网格布局可以随意改变控件大小却不会使之失帧。扁平式设计，视觉简约而不简单。左边是功能性菜单页面，使用tab view设计，可以通过点击相应的按钮切换不同的页面。上面是通道设置页面，可以在这一页面中设置BMS和安捷伦的串口通讯。</w:t>
      </w:r>
    </w:p>
    <w:p w14:paraId="073C87D9" w14:textId="48D03651" w:rsidR="008E47B7" w:rsidRDefault="008E47B7" w:rsidP="009D7E4C">
      <w:pPr>
        <w:rPr>
          <w:rFonts w:ascii="微软雅黑" w:eastAsia="微软雅黑" w:hAnsi="微软雅黑" w:cs="微软雅黑" w:hint="eastAsia"/>
        </w:rPr>
      </w:pPr>
      <w:r>
        <w:rPr>
          <w:rFonts w:ascii="微软雅黑" w:eastAsia="微软雅黑" w:hAnsi="微软雅黑" w:cs="微软雅黑" w:hint="eastAsia"/>
          <w:noProof/>
        </w:rPr>
        <w:lastRenderedPageBreak/>
        <w:drawing>
          <wp:inline distT="0" distB="0" distL="0" distR="0" wp14:anchorId="76C0AD3F" wp14:editId="0FE2298F">
            <wp:extent cx="6134735" cy="3833495"/>
            <wp:effectExtent l="0" t="0" r="0" b="1905"/>
            <wp:docPr id="1683" name="图片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6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735" cy="3833495"/>
                    </a:xfrm>
                    <a:prstGeom prst="rect">
                      <a:avLst/>
                    </a:prstGeom>
                  </pic:spPr>
                </pic:pic>
              </a:graphicData>
            </a:graphic>
          </wp:inline>
        </w:drawing>
      </w:r>
    </w:p>
    <w:p w14:paraId="498F3B80" w14:textId="3B1BAE20" w:rsidR="00704462" w:rsidRPr="008D76EF" w:rsidRDefault="00600F81" w:rsidP="00704462">
      <w:pPr>
        <w:rPr>
          <w:rFonts w:hint="eastAsia"/>
        </w:rPr>
      </w:pPr>
      <w:r>
        <w:rPr>
          <w:rFonts w:ascii="微软雅黑" w:eastAsia="微软雅黑" w:hAnsi="微软雅黑" w:cs="微软雅黑" w:hint="eastAsia"/>
        </w:rPr>
        <w:t>这是自动化测试主页页面，在完成串口通许设置后，需要在此页面输入BMS编号（使用扫码枪直接扫相应的二维码即可），然后您只需要轻轻的点击一下开始按钮，即可开始自动测试并返回测试结果。也可以手动测试，点击相应的按钮，会返回相应的电压。通过电压来判断指定执行情况。</w:t>
      </w:r>
    </w:p>
    <w:p w14:paraId="3EEDB3E1" w14:textId="2FF3D9BE" w:rsidR="00704462" w:rsidRDefault="008E47B7" w:rsidP="00704462">
      <w:r>
        <w:rPr>
          <w:noProof/>
        </w:rPr>
        <w:drawing>
          <wp:inline distT="0" distB="0" distL="0" distR="0" wp14:anchorId="7D25896A" wp14:editId="33089093">
            <wp:extent cx="6134735" cy="3833495"/>
            <wp:effectExtent l="0" t="0" r="0" b="1905"/>
            <wp:docPr id="1684" name="图片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6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735" cy="3833495"/>
                    </a:xfrm>
                    <a:prstGeom prst="rect">
                      <a:avLst/>
                    </a:prstGeom>
                  </pic:spPr>
                </pic:pic>
              </a:graphicData>
            </a:graphic>
          </wp:inline>
        </w:drawing>
      </w:r>
    </w:p>
    <w:p w14:paraId="749F4842" w14:textId="1DA4025E" w:rsidR="00600F81" w:rsidRDefault="00600F81">
      <w:r>
        <w:br w:type="page"/>
      </w:r>
    </w:p>
    <w:p w14:paraId="37FB8353" w14:textId="1B73F4DC" w:rsidR="00600F81" w:rsidRDefault="00600F81" w:rsidP="00704462">
      <w:r>
        <w:rPr>
          <w:rFonts w:hint="eastAsia"/>
          <w:noProof/>
        </w:rPr>
        <w:lastRenderedPageBreak/>
        <w:drawing>
          <wp:inline distT="0" distB="0" distL="0" distR="0" wp14:anchorId="5C9A8CEA" wp14:editId="52F1A5D6">
            <wp:extent cx="6134735" cy="3833495"/>
            <wp:effectExtent l="0" t="0" r="0" b="1905"/>
            <wp:docPr id="1686" name="图片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6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735" cy="3833495"/>
                    </a:xfrm>
                    <a:prstGeom prst="rect">
                      <a:avLst/>
                    </a:prstGeom>
                  </pic:spPr>
                </pic:pic>
              </a:graphicData>
            </a:graphic>
          </wp:inline>
        </w:drawing>
      </w:r>
    </w:p>
    <w:p w14:paraId="4A8567E6" w14:textId="42B5C20F" w:rsidR="00600F81" w:rsidRDefault="00600F81" w:rsidP="00704462">
      <w:pPr>
        <w:rPr>
          <w:rFonts w:ascii="微软雅黑" w:eastAsia="微软雅黑" w:hAnsi="微软雅黑" w:cs="微软雅黑"/>
        </w:rPr>
      </w:pPr>
      <w:r>
        <w:rPr>
          <w:rFonts w:hint="eastAsia"/>
        </w:rPr>
        <w:t>所有的操作指令都</w:t>
      </w:r>
      <w:r>
        <w:rPr>
          <w:rFonts w:ascii="微软雅黑" w:eastAsia="微软雅黑" w:hAnsi="微软雅黑" w:cs="微软雅黑" w:hint="eastAsia"/>
        </w:rPr>
        <w:t>包含在</w:t>
      </w:r>
      <w:r w:rsidR="004A2A98">
        <w:rPr>
          <w:rFonts w:ascii="微软雅黑" w:eastAsia="微软雅黑" w:hAnsi="微软雅黑" w:cs="微软雅黑" w:hint="eastAsia"/>
        </w:rPr>
        <w:t>指令设置页面中，可以通过设置不同的指令，完成不同产品的测试，不限于我们公司的BMS，理论上只要有通讯指令的产品都可以实现操作测试。</w:t>
      </w:r>
    </w:p>
    <w:p w14:paraId="7BBE2C6E" w14:textId="23394B5E" w:rsidR="004A2A98" w:rsidRDefault="004A2A98" w:rsidP="00704462">
      <w:pPr>
        <w:rPr>
          <w:rFonts w:ascii="微软雅黑" w:eastAsia="微软雅黑" w:hAnsi="微软雅黑" w:cs="微软雅黑"/>
        </w:rPr>
      </w:pPr>
      <w:r>
        <w:rPr>
          <w:rFonts w:ascii="微软雅黑" w:eastAsia="微软雅黑" w:hAnsi="微软雅黑" w:cs="微软雅黑" w:hint="eastAsia"/>
        </w:rPr>
        <w:t>目前只是实现了部分功能，全部功能的实现预计在6月份左右。</w:t>
      </w:r>
    </w:p>
    <w:p w14:paraId="68044064" w14:textId="336F76BB" w:rsidR="004A2A98" w:rsidRPr="004A2A98" w:rsidRDefault="004A2A98" w:rsidP="004A2A98">
      <w:pPr>
        <w:rPr>
          <w:rFonts w:hint="eastAsia"/>
        </w:rPr>
      </w:pPr>
    </w:p>
    <w:p w14:paraId="042FAD12" w14:textId="53FDDE3C" w:rsidR="00704462" w:rsidRDefault="00704462">
      <w:r>
        <w:br w:type="page"/>
      </w:r>
    </w:p>
    <w:p w14:paraId="4D4385E1" w14:textId="77777777" w:rsidR="00704462" w:rsidRPr="00704462" w:rsidRDefault="00704462" w:rsidP="00704462">
      <w:pPr>
        <w:rPr>
          <w:rFonts w:hint="eastAsia"/>
        </w:rPr>
      </w:pPr>
    </w:p>
    <w:p w14:paraId="053F9906" w14:textId="206B765A" w:rsidR="00AE79BF" w:rsidRDefault="00AE79BF" w:rsidP="00AE79BF">
      <w:pPr>
        <w:pStyle w:val="2"/>
      </w:pPr>
      <w:r>
        <w:rPr>
          <w:rFonts w:hint="eastAsia"/>
        </w:rPr>
        <w:t>自</w:t>
      </w:r>
      <w:r>
        <w:rPr>
          <w:rFonts w:ascii="微软雅黑" w:eastAsia="微软雅黑" w:hAnsi="微软雅黑" w:cs="微软雅黑" w:hint="eastAsia"/>
        </w:rPr>
        <w:t>动</w:t>
      </w:r>
      <w:r>
        <w:rPr>
          <w:rFonts w:hint="eastAsia"/>
        </w:rPr>
        <w:t>化</w:t>
      </w:r>
      <w:r>
        <w:rPr>
          <w:rFonts w:ascii="微软雅黑" w:eastAsia="微软雅黑" w:hAnsi="微软雅黑" w:cs="微软雅黑" w:hint="eastAsia"/>
        </w:rPr>
        <w:t>测试</w:t>
      </w:r>
      <w:r>
        <w:rPr>
          <w:rFonts w:hint="eastAsia"/>
        </w:rPr>
        <w:t>平台的搭建</w:t>
      </w:r>
    </w:p>
    <w:p w14:paraId="0F7C91F1" w14:textId="1121C8FE" w:rsidR="000F3928" w:rsidRDefault="00AE79BF" w:rsidP="000F3928">
      <w:pPr>
        <w:rPr>
          <w:rFonts w:ascii="微软雅黑" w:eastAsia="微软雅黑" w:hAnsi="微软雅黑" w:cs="微软雅黑"/>
        </w:rPr>
      </w:pPr>
      <w:r>
        <w:rPr>
          <w:rFonts w:ascii="微软雅黑" w:eastAsia="微软雅黑" w:hAnsi="微软雅黑" w:cs="微软雅黑" w:hint="eastAsia"/>
        </w:rPr>
        <w:t>独立设计并制作出可以兼容全系列BMS测试的工装治具，可以完美兼容一代、二代的2</w:t>
      </w:r>
      <w:r>
        <w:rPr>
          <w:rFonts w:ascii="微软雅黑" w:eastAsia="微软雅黑" w:hAnsi="微软雅黑" w:cs="微软雅黑"/>
        </w:rPr>
        <w:t>4</w:t>
      </w:r>
      <w:r>
        <w:rPr>
          <w:rFonts w:ascii="微软雅黑" w:eastAsia="微软雅黑" w:hAnsi="微软雅黑" w:cs="微软雅黑" w:hint="eastAsia"/>
        </w:rPr>
        <w:t>V、4</w:t>
      </w:r>
      <w:r>
        <w:rPr>
          <w:rFonts w:ascii="微软雅黑" w:eastAsia="微软雅黑" w:hAnsi="微软雅黑" w:cs="微软雅黑"/>
        </w:rPr>
        <w:t>8</w:t>
      </w:r>
      <w:r>
        <w:rPr>
          <w:rFonts w:ascii="微软雅黑" w:eastAsia="微软雅黑" w:hAnsi="微软雅黑" w:cs="微软雅黑" w:hint="eastAsia"/>
        </w:rPr>
        <w:t>V、8</w:t>
      </w:r>
      <w:r>
        <w:rPr>
          <w:rFonts w:ascii="微软雅黑" w:eastAsia="微软雅黑" w:hAnsi="微软雅黑" w:cs="微软雅黑"/>
        </w:rPr>
        <w:t>0</w:t>
      </w:r>
      <w:r>
        <w:rPr>
          <w:rFonts w:ascii="微软雅黑" w:eastAsia="微软雅黑" w:hAnsi="微软雅黑" w:cs="微软雅黑" w:hint="eastAsia"/>
        </w:rPr>
        <w:t>V</w:t>
      </w:r>
      <w:r>
        <w:rPr>
          <w:rFonts w:ascii="微软雅黑" w:eastAsia="微软雅黑" w:hAnsi="微软雅黑" w:cs="微软雅黑"/>
        </w:rPr>
        <w:t xml:space="preserve"> </w:t>
      </w:r>
      <w:r>
        <w:rPr>
          <w:rFonts w:ascii="微软雅黑" w:eastAsia="微软雅黑" w:hAnsi="微软雅黑" w:cs="微软雅黑" w:hint="eastAsia"/>
        </w:rPr>
        <w:t>BMS。</w:t>
      </w:r>
      <w:r w:rsidR="000F3928">
        <w:rPr>
          <w:rFonts w:ascii="微软雅黑" w:eastAsia="微软雅黑" w:hAnsi="微软雅黑" w:cs="微软雅黑" w:hint="eastAsia"/>
        </w:rPr>
        <w:t>通过接插件可以很方便的实现不同机种间的切换。可以减少不必要的资源浪费，大大的提高工作效率。</w:t>
      </w:r>
    </w:p>
    <w:p w14:paraId="58287F74" w14:textId="7DA4B74C" w:rsidR="000F3928" w:rsidRDefault="000F3928" w:rsidP="000F3928">
      <w:pPr>
        <w:pStyle w:val="3"/>
        <w:rPr>
          <w:rFonts w:ascii="微软雅黑" w:eastAsia="微软雅黑" w:hAnsi="微软雅黑" w:cs="微软雅黑"/>
        </w:rPr>
      </w:pPr>
      <w:r>
        <w:rPr>
          <w:rFonts w:ascii="微软雅黑" w:eastAsia="微软雅黑" w:hAnsi="微软雅黑" w:cs="微软雅黑" w:hint="eastAsia"/>
        </w:rPr>
        <w:t>电源模块</w:t>
      </w:r>
    </w:p>
    <w:p w14:paraId="1430101C" w14:textId="445D7E02" w:rsidR="000F3928" w:rsidRPr="000F3928" w:rsidRDefault="000F3928" w:rsidP="000F3928">
      <w:pPr>
        <w:pStyle w:val="af9"/>
        <w:numPr>
          <w:ilvl w:val="0"/>
          <w:numId w:val="12"/>
        </w:numPr>
        <w:rPr>
          <w:rFonts w:hint="eastAsia"/>
        </w:rPr>
      </w:pPr>
      <w:r>
        <w:rPr>
          <w:rFonts w:hint="eastAsia"/>
        </w:rPr>
        <w:t>一号</w:t>
      </w:r>
      <w:r>
        <w:rPr>
          <w:rFonts w:ascii="微软雅黑" w:eastAsia="微软雅黑" w:hAnsi="微软雅黑" w:cs="微软雅黑" w:hint="eastAsia"/>
        </w:rPr>
        <w:t>电源模块</w:t>
      </w:r>
    </w:p>
    <w:p w14:paraId="094417E7" w14:textId="111CEFC0" w:rsidR="000F3928" w:rsidRDefault="00ED4096" w:rsidP="000F3928">
      <w:pPr>
        <w:pStyle w:val="af9"/>
        <w:ind w:left="420" w:firstLine="0"/>
      </w:pPr>
      <w:r>
        <w:rPr>
          <w:noProof/>
        </w:rPr>
        <mc:AlternateContent>
          <mc:Choice Requires="wpg">
            <w:drawing>
              <wp:inline distT="0" distB="0" distL="0" distR="0" wp14:anchorId="40BA45B7" wp14:editId="451151DA">
                <wp:extent cx="5921375" cy="5878195"/>
                <wp:effectExtent l="0" t="12700" r="9525" b="116205"/>
                <wp:docPr id="299" name="组合 219"/>
                <wp:cNvGraphicFramePr xmlns:a="http://schemas.openxmlformats.org/drawingml/2006/main"/>
                <a:graphic xmlns:a="http://schemas.openxmlformats.org/drawingml/2006/main">
                  <a:graphicData uri="http://schemas.microsoft.com/office/word/2010/wordprocessingGroup">
                    <wpg:wgp>
                      <wpg:cNvGrpSpPr/>
                      <wpg:grpSpPr>
                        <a:xfrm>
                          <a:off x="0" y="0"/>
                          <a:ext cx="5921375" cy="5878195"/>
                          <a:chOff x="0" y="0"/>
                          <a:chExt cx="5920740" cy="5877560"/>
                        </a:xfrm>
                      </wpg:grpSpPr>
                      <wpg:grpSp>
                        <wpg:cNvPr id="300" name="组合 300"/>
                        <wpg:cNvGrpSpPr/>
                        <wpg:grpSpPr>
                          <a:xfrm>
                            <a:off x="0" y="0"/>
                            <a:ext cx="5486399" cy="1874520"/>
                            <a:chOff x="0" y="0"/>
                            <a:chExt cx="8620760" cy="1874520"/>
                          </a:xfrm>
                        </wpg:grpSpPr>
                        <wpg:grpSp>
                          <wpg:cNvPr id="301" name="组合 301"/>
                          <wpg:cNvGrpSpPr/>
                          <wpg:grpSpPr>
                            <a:xfrm>
                              <a:off x="612866" y="0"/>
                              <a:ext cx="7399486" cy="1874520"/>
                              <a:chOff x="612866" y="0"/>
                              <a:chExt cx="7399486" cy="1874520"/>
                            </a:xfrm>
                          </wpg:grpSpPr>
                          <wps:wsp>
                            <wps:cNvPr id="302" name="矩形 302"/>
                            <wps:cNvSpPr/>
                            <wps:spPr>
                              <a:xfrm>
                                <a:off x="612866" y="0"/>
                                <a:ext cx="7399486" cy="1874520"/>
                              </a:xfrm>
                              <a:prstGeom prst="rect">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圆角矩形 303"/>
                            <wps:cNvSpPr/>
                            <wps:spPr>
                              <a:xfrm>
                                <a:off x="6527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7DBEE" w14:textId="77777777" w:rsidR="009D7E4C" w:rsidRDefault="009D7E4C" w:rsidP="00ED4096">
                                  <w:pPr>
                                    <w:jc w:val="center"/>
                                    <w:rPr>
                                      <w:rFonts w:hAnsi="Century Gothic"/>
                                      <w:b/>
                                      <w:bCs/>
                                      <w:color w:val="000000" w:themeColor="text1"/>
                                      <w:sz w:val="48"/>
                                      <w:szCs w:val="48"/>
                                    </w:rPr>
                                  </w:pPr>
                                </w:p>
                                <w:p w14:paraId="157D2510" w14:textId="77777777" w:rsidR="009D7E4C" w:rsidRPr="000F3928" w:rsidRDefault="009D7E4C" w:rsidP="00ED4096">
                                  <w:pPr>
                                    <w:jc w:val="center"/>
                                    <w:rPr>
                                      <w:sz w:val="24"/>
                                      <w:szCs w:val="24"/>
                                    </w:rPr>
                                  </w:pPr>
                                  <w:r w:rsidRPr="000F3928">
                                    <w:rPr>
                                      <w:rFonts w:hAnsi="Century Gothic"/>
                                      <w:color w:val="000000" w:themeColor="text1"/>
                                      <w:sz w:val="48"/>
                                      <w:szCs w:val="4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5671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383FE"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2</w:t>
                                  </w:r>
                                </w:p>
                                <w:p w14:paraId="0AEB956C" w14:textId="77777777" w:rsidR="009D7E4C" w:rsidRDefault="009D7E4C" w:rsidP="00ED4096">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24815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00450" w14:textId="77777777" w:rsidR="009D7E4C" w:rsidRDefault="009D7E4C" w:rsidP="00ED4096">
                                  <w:pPr>
                                    <w:jc w:val="center"/>
                                    <w:rPr>
                                      <w:rFonts w:hAnsi="Century Gothic"/>
                                      <w:color w:val="000000" w:themeColor="text1"/>
                                      <w:sz w:val="48"/>
                                      <w:szCs w:val="48"/>
                                    </w:rPr>
                                  </w:pPr>
                                </w:p>
                                <w:p w14:paraId="69422DC1" w14:textId="77777777" w:rsidR="009D7E4C" w:rsidRDefault="009D7E4C" w:rsidP="00ED4096">
                                  <w:pPr>
                                    <w:jc w:val="center"/>
                                    <w:rPr>
                                      <w:sz w:val="24"/>
                                      <w:szCs w:val="24"/>
                                    </w:rPr>
                                  </w:pPr>
                                  <w:r>
                                    <w:rPr>
                                      <w:rFonts w:hAnsi="Century Gothic"/>
                                      <w:color w:val="000000" w:themeColor="text1"/>
                                      <w:sz w:val="48"/>
                                      <w:szCs w:val="4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33959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223E6"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4</w:t>
                                  </w:r>
                                </w:p>
                                <w:p w14:paraId="4087FFC7" w14:textId="77777777" w:rsidR="009D7E4C" w:rsidRDefault="009D7E4C" w:rsidP="00ED4096">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43103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C4B3C" w14:textId="77777777" w:rsidR="009D7E4C" w:rsidRDefault="009D7E4C" w:rsidP="00ED4096">
                                  <w:pPr>
                                    <w:jc w:val="center"/>
                                    <w:rPr>
                                      <w:rFonts w:hAnsi="Century Gothic"/>
                                      <w:color w:val="000000" w:themeColor="text1"/>
                                      <w:sz w:val="48"/>
                                      <w:szCs w:val="48"/>
                                    </w:rPr>
                                  </w:pPr>
                                </w:p>
                                <w:p w14:paraId="218F23C0" w14:textId="77777777" w:rsidR="009D7E4C" w:rsidRDefault="009D7E4C" w:rsidP="00ED4096">
                                  <w:pPr>
                                    <w:jc w:val="center"/>
                                    <w:rPr>
                                      <w:sz w:val="24"/>
                                      <w:szCs w:val="24"/>
                                    </w:rPr>
                                  </w:pPr>
                                  <w:r>
                                    <w:rPr>
                                      <w:rFonts w:hAnsi="Century Gothic"/>
                                      <w:color w:val="000000" w:themeColor="text1"/>
                                      <w:sz w:val="48"/>
                                      <w:szCs w:val="4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52247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B4642"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6</w:t>
                                  </w:r>
                                </w:p>
                                <w:p w14:paraId="47A30CB8" w14:textId="77777777" w:rsidR="009D7E4C" w:rsidRDefault="009D7E4C" w:rsidP="00ED4096">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 name="圆角矩形 309"/>
                            <wps:cNvSpPr/>
                            <wps:spPr>
                              <a:xfrm>
                                <a:off x="61391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BD844" w14:textId="77777777" w:rsidR="009D7E4C" w:rsidRDefault="009D7E4C" w:rsidP="00ED4096">
                                  <w:pPr>
                                    <w:jc w:val="center"/>
                                    <w:rPr>
                                      <w:rFonts w:hAnsi="Century Gothic"/>
                                      <w:color w:val="000000" w:themeColor="text1"/>
                                      <w:sz w:val="48"/>
                                      <w:szCs w:val="48"/>
                                    </w:rPr>
                                  </w:pPr>
                                </w:p>
                                <w:p w14:paraId="0E14985A" w14:textId="77777777" w:rsidR="009D7E4C" w:rsidRDefault="009D7E4C" w:rsidP="00ED4096">
                                  <w:pPr>
                                    <w:jc w:val="center"/>
                                    <w:rPr>
                                      <w:sz w:val="24"/>
                                      <w:szCs w:val="24"/>
                                    </w:rPr>
                                  </w:pPr>
                                  <w:r>
                                    <w:rPr>
                                      <w:rFonts w:hAnsi="Century Gothic"/>
                                      <w:color w:val="000000" w:themeColor="text1"/>
                                      <w:sz w:val="48"/>
                                      <w:szCs w:val="4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0" name="圆角矩形 310"/>
                            <wps:cNvSpPr/>
                            <wps:spPr>
                              <a:xfrm>
                                <a:off x="7053580" y="25400"/>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55A89"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8</w:t>
                                  </w:r>
                                </w:p>
                                <w:p w14:paraId="7F0F0931" w14:textId="77777777" w:rsidR="009D7E4C" w:rsidRDefault="009D7E4C" w:rsidP="00ED4096">
                                  <w:pPr>
                                    <w:jc w:val="cente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927100" y="266700"/>
                                <a:ext cx="1280160" cy="182880"/>
                                <a:chOff x="927100" y="266700"/>
                                <a:chExt cx="1280160" cy="182880"/>
                              </a:xfrm>
                            </wpg:grpSpPr>
                            <wps:wsp>
                              <wps:cNvPr id="312" name="矩形 312"/>
                              <wps:cNvSpPr/>
                              <wps:spPr>
                                <a:xfrm>
                                  <a:off x="1109980" y="266700"/>
                                  <a:ext cx="914400" cy="18288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椭圆 313"/>
                              <wps:cNvSpPr/>
                              <wps:spPr>
                                <a:xfrm>
                                  <a:off x="1841500" y="2667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椭圆 314"/>
                              <wps:cNvSpPr/>
                              <wps:spPr>
                                <a:xfrm>
                                  <a:off x="927100" y="2667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5" name="组合 315"/>
                            <wpg:cNvGrpSpPr/>
                            <wpg:grpSpPr>
                              <a:xfrm>
                                <a:off x="1795780" y="1346200"/>
                                <a:ext cx="1280160" cy="182880"/>
                                <a:chOff x="1795780" y="1346200"/>
                                <a:chExt cx="1280160" cy="182880"/>
                              </a:xfrm>
                            </wpg:grpSpPr>
                            <wps:wsp>
                              <wps:cNvPr id="316" name="矩形 316"/>
                              <wps:cNvSpPr/>
                              <wps:spPr>
                                <a:xfrm>
                                  <a:off x="1978660" y="13462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椭圆 317"/>
                              <wps:cNvSpPr/>
                              <wps:spPr>
                                <a:xfrm>
                                  <a:off x="2710180" y="13462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椭圆 318"/>
                              <wps:cNvSpPr/>
                              <wps:spPr>
                                <a:xfrm>
                                  <a:off x="1795780" y="13462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757593" y="266700"/>
                                <a:ext cx="1280160" cy="182880"/>
                                <a:chOff x="2757593" y="266700"/>
                                <a:chExt cx="1280160" cy="182880"/>
                              </a:xfrm>
                            </wpg:grpSpPr>
                            <wps:wsp>
                              <wps:cNvPr id="320" name="矩形 320"/>
                              <wps:cNvSpPr/>
                              <wps:spPr>
                                <a:xfrm>
                                  <a:off x="2940473" y="2667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椭圆 321"/>
                              <wps:cNvSpPr/>
                              <wps:spPr>
                                <a:xfrm>
                                  <a:off x="3671993" y="2667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椭圆 322"/>
                              <wps:cNvSpPr/>
                              <wps:spPr>
                                <a:xfrm>
                                  <a:off x="2757593" y="2667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3" name="组合 323"/>
                            <wpg:cNvGrpSpPr/>
                            <wpg:grpSpPr>
                              <a:xfrm>
                                <a:off x="3643630" y="1346200"/>
                                <a:ext cx="1280160" cy="182880"/>
                                <a:chOff x="3643630" y="1346200"/>
                                <a:chExt cx="1280160" cy="182880"/>
                              </a:xfrm>
                            </wpg:grpSpPr>
                            <wps:wsp>
                              <wps:cNvPr id="324" name="矩形 324"/>
                              <wps:cNvSpPr/>
                              <wps:spPr>
                                <a:xfrm>
                                  <a:off x="3826510" y="13462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椭圆 325"/>
                              <wps:cNvSpPr/>
                              <wps:spPr>
                                <a:xfrm>
                                  <a:off x="4558030" y="13462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椭圆 326"/>
                              <wps:cNvSpPr/>
                              <wps:spPr>
                                <a:xfrm>
                                  <a:off x="3643630" y="13462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7" name="组合 327"/>
                            <wpg:cNvGrpSpPr/>
                            <wpg:grpSpPr>
                              <a:xfrm>
                                <a:off x="4588086" y="266700"/>
                                <a:ext cx="1280160" cy="182880"/>
                                <a:chOff x="4588086" y="266700"/>
                                <a:chExt cx="1280160" cy="182880"/>
                              </a:xfrm>
                            </wpg:grpSpPr>
                            <wps:wsp>
                              <wps:cNvPr id="328" name="矩形 328"/>
                              <wps:cNvSpPr/>
                              <wps:spPr>
                                <a:xfrm>
                                  <a:off x="4770966" y="2667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椭圆 329"/>
                              <wps:cNvSpPr/>
                              <wps:spPr>
                                <a:xfrm>
                                  <a:off x="5502486" y="2667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椭圆 330"/>
                              <wps:cNvSpPr/>
                              <wps:spPr>
                                <a:xfrm>
                                  <a:off x="4588086" y="2667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1" name="组合 331"/>
                            <wpg:cNvGrpSpPr/>
                            <wpg:grpSpPr>
                              <a:xfrm>
                                <a:off x="5491480" y="1346200"/>
                                <a:ext cx="1280160" cy="182880"/>
                                <a:chOff x="5491480" y="1346200"/>
                                <a:chExt cx="1280160" cy="182880"/>
                              </a:xfrm>
                            </wpg:grpSpPr>
                            <wps:wsp>
                              <wps:cNvPr id="332" name="矩形 332"/>
                              <wps:cNvSpPr/>
                              <wps:spPr>
                                <a:xfrm>
                                  <a:off x="5674360" y="13462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椭圆 333"/>
                              <wps:cNvSpPr/>
                              <wps:spPr>
                                <a:xfrm>
                                  <a:off x="6405880" y="13462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椭圆 334"/>
                              <wps:cNvSpPr/>
                              <wps:spPr>
                                <a:xfrm>
                                  <a:off x="5491480" y="13462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5" name="组合 335"/>
                            <wpg:cNvGrpSpPr/>
                            <wpg:grpSpPr>
                              <a:xfrm>
                                <a:off x="6418580" y="266700"/>
                                <a:ext cx="1280160" cy="182880"/>
                                <a:chOff x="6418580" y="266700"/>
                                <a:chExt cx="1280160" cy="182880"/>
                              </a:xfrm>
                            </wpg:grpSpPr>
                            <wps:wsp>
                              <wps:cNvPr id="336" name="矩形 336"/>
                              <wps:cNvSpPr/>
                              <wps:spPr>
                                <a:xfrm>
                                  <a:off x="6601460" y="266700"/>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椭圆 337"/>
                              <wps:cNvSpPr/>
                              <wps:spPr>
                                <a:xfrm>
                                  <a:off x="7332980" y="2667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椭圆 338"/>
                              <wps:cNvSpPr/>
                              <wps:spPr>
                                <a:xfrm>
                                  <a:off x="6418580" y="2667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339" name="组合 339"/>
                          <wpg:cNvGrpSpPr/>
                          <wpg:grpSpPr>
                            <a:xfrm>
                              <a:off x="0" y="1346200"/>
                              <a:ext cx="1280160" cy="182880"/>
                              <a:chOff x="0" y="1346200"/>
                              <a:chExt cx="1280160" cy="182880"/>
                            </a:xfrm>
                          </wpg:grpSpPr>
                          <wps:wsp>
                            <wps:cNvPr id="340" name="矩形 340"/>
                            <wps:cNvSpPr/>
                            <wps:spPr>
                              <a:xfrm>
                                <a:off x="182880" y="1346200"/>
                                <a:ext cx="914400" cy="182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椭圆 341"/>
                            <wps:cNvSpPr/>
                            <wps:spPr>
                              <a:xfrm>
                                <a:off x="914400" y="13462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椭圆 342"/>
                            <wps:cNvSpPr/>
                            <wps:spPr>
                              <a:xfrm>
                                <a:off x="0" y="1346200"/>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43" name="组合 343"/>
                          <wpg:cNvGrpSpPr/>
                          <wpg:grpSpPr>
                            <a:xfrm>
                              <a:off x="7340600" y="1346200"/>
                              <a:ext cx="1280160" cy="182880"/>
                              <a:chOff x="7340600" y="1346200"/>
                              <a:chExt cx="1280160" cy="182880"/>
                            </a:xfrm>
                          </wpg:grpSpPr>
                          <wps:wsp>
                            <wps:cNvPr id="344" name="矩形 344"/>
                            <wps:cNvSpPr/>
                            <wps:spPr>
                              <a:xfrm>
                                <a:off x="7523480" y="1346200"/>
                                <a:ext cx="914400" cy="1828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椭圆 345"/>
                            <wps:cNvSpPr/>
                            <wps:spPr>
                              <a:xfrm>
                                <a:off x="8255000" y="13462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椭圆 346"/>
                            <wps:cNvSpPr/>
                            <wps:spPr>
                              <a:xfrm>
                                <a:off x="7340600" y="1346200"/>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347" name="组合 347"/>
                        <wpg:cNvGrpSpPr>
                          <a:grpSpLocks noChangeAspect="1"/>
                        </wpg:cNvGrpSpPr>
                        <wpg:grpSpPr>
                          <a:xfrm>
                            <a:off x="63500" y="4597400"/>
                            <a:ext cx="2438400" cy="1280160"/>
                            <a:chOff x="63500" y="4597400"/>
                            <a:chExt cx="2438400" cy="1280160"/>
                          </a:xfrm>
                        </wpg:grpSpPr>
                        <wps:wsp>
                          <wps:cNvPr id="348" name="圆角矩形 348"/>
                          <wps:cNvSpPr/>
                          <wps:spPr>
                            <a:xfrm>
                              <a:off x="63500" y="4597400"/>
                              <a:ext cx="2438400" cy="1280160"/>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49" name="组合 349"/>
                          <wpg:cNvGrpSpPr/>
                          <wpg:grpSpPr>
                            <a:xfrm>
                              <a:off x="228600" y="4737100"/>
                              <a:ext cx="2116139" cy="1003300"/>
                              <a:chOff x="228600" y="4737100"/>
                              <a:chExt cx="2116139" cy="1003300"/>
                            </a:xfrm>
                          </wpg:grpSpPr>
                          <wpg:grpSp>
                            <wpg:cNvPr id="350" name="组合 350"/>
                            <wpg:cNvGrpSpPr>
                              <a:grpSpLocks noChangeAspect="1"/>
                            </wpg:cNvGrpSpPr>
                            <wpg:grpSpPr>
                              <a:xfrm>
                                <a:off x="228600" y="4737100"/>
                                <a:ext cx="2116139" cy="457200"/>
                                <a:chOff x="228600" y="4737100"/>
                                <a:chExt cx="1692911" cy="365760"/>
                              </a:xfrm>
                              <a:solidFill>
                                <a:schemeClr val="bg2"/>
                              </a:solidFill>
                            </wpg:grpSpPr>
                            <wps:wsp>
                              <wps:cNvPr id="351" name="圆角矩形 351"/>
                              <wps:cNvSpPr/>
                              <wps:spPr>
                                <a:xfrm>
                                  <a:off x="228600" y="4737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E08B51" w14:textId="77777777" w:rsidR="009D7E4C" w:rsidRDefault="009D7E4C" w:rsidP="00ED4096">
                                    <w:pPr>
                                      <w:jc w:val="center"/>
                                      <w:rPr>
                                        <w:sz w:val="24"/>
                                        <w:szCs w:val="24"/>
                                      </w:rPr>
                                    </w:pPr>
                                    <w:r>
                                      <w:rPr>
                                        <w:rFonts w:hAnsi="Century Gothic"/>
                                        <w:b/>
                                        <w:bCs/>
                                        <w:color w:val="000000" w:themeColor="text1"/>
                                        <w:sz w:val="32"/>
                                        <w:szCs w:val="3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圆角矩形 352"/>
                              <wps:cNvSpPr/>
                              <wps:spPr>
                                <a:xfrm>
                                  <a:off x="670984" y="4737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74D9FA2" w14:textId="77777777" w:rsidR="009D7E4C" w:rsidRDefault="009D7E4C" w:rsidP="00ED4096">
                                    <w:pPr>
                                      <w:jc w:val="center"/>
                                      <w:rPr>
                                        <w:sz w:val="24"/>
                                        <w:szCs w:val="24"/>
                                      </w:rPr>
                                    </w:pPr>
                                    <w:r>
                                      <w:rPr>
                                        <w:rFonts w:hAnsi="Century Gothic"/>
                                        <w:b/>
                                        <w:bCs/>
                                        <w:color w:val="000000" w:themeColor="text1"/>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圆角矩形 353"/>
                              <wps:cNvSpPr/>
                              <wps:spPr>
                                <a:xfrm>
                                  <a:off x="1113368" y="4737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7F1D168" w14:textId="77777777" w:rsidR="009D7E4C" w:rsidRDefault="009D7E4C" w:rsidP="00ED4096">
                                    <w:pPr>
                                      <w:jc w:val="center"/>
                                      <w:rPr>
                                        <w:sz w:val="24"/>
                                        <w:szCs w:val="24"/>
                                      </w:rPr>
                                    </w:pPr>
                                    <w:r>
                                      <w:rPr>
                                        <w:rFonts w:hAnsi="Century Gothic"/>
                                        <w:b/>
                                        <w:bCs/>
                                        <w:color w:val="000000" w:themeColor="text1"/>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圆角矩形 354"/>
                              <wps:cNvSpPr/>
                              <wps:spPr>
                                <a:xfrm>
                                  <a:off x="1555751" y="4737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2FB6E88" w14:textId="77777777" w:rsidR="009D7E4C" w:rsidRDefault="009D7E4C" w:rsidP="00ED4096">
                                    <w:pPr>
                                      <w:jc w:val="center"/>
                                      <w:rPr>
                                        <w:sz w:val="24"/>
                                        <w:szCs w:val="24"/>
                                      </w:rPr>
                                    </w:pPr>
                                    <w:r>
                                      <w:rPr>
                                        <w:rFonts w:hAnsi="Century Gothic"/>
                                        <w:b/>
                                        <w:bCs/>
                                        <w:color w:val="000000" w:themeColor="text1"/>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55" name="组合 355"/>
                            <wpg:cNvGrpSpPr>
                              <a:grpSpLocks noChangeAspect="1"/>
                            </wpg:cNvGrpSpPr>
                            <wpg:grpSpPr>
                              <a:xfrm>
                                <a:off x="228600" y="5283200"/>
                                <a:ext cx="2116139" cy="457200"/>
                                <a:chOff x="228600" y="5283200"/>
                                <a:chExt cx="1692911" cy="365760"/>
                              </a:xfrm>
                              <a:solidFill>
                                <a:schemeClr val="bg2"/>
                              </a:solidFill>
                            </wpg:grpSpPr>
                            <wps:wsp>
                              <wps:cNvPr id="356" name="圆角矩形 356"/>
                              <wps:cNvSpPr/>
                              <wps:spPr>
                                <a:xfrm>
                                  <a:off x="228600" y="5283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2CC1287" w14:textId="77777777" w:rsidR="009D7E4C" w:rsidRDefault="009D7E4C" w:rsidP="00ED4096">
                                    <w:pPr>
                                      <w:jc w:val="center"/>
                                      <w:rPr>
                                        <w:sz w:val="24"/>
                                        <w:szCs w:val="24"/>
                                      </w:rPr>
                                    </w:pPr>
                                    <w:r>
                                      <w:rPr>
                                        <w:rFonts w:hAnsi="Century Gothic"/>
                                        <w:b/>
                                        <w:bCs/>
                                        <w:color w:val="000000" w:themeColor="text1"/>
                                        <w:sz w:val="32"/>
                                        <w:szCs w:val="3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圆角矩形 357"/>
                              <wps:cNvSpPr/>
                              <wps:spPr>
                                <a:xfrm>
                                  <a:off x="670984" y="5283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9EF8496" w14:textId="77777777" w:rsidR="009D7E4C" w:rsidRDefault="009D7E4C" w:rsidP="00ED4096">
                                    <w:pPr>
                                      <w:jc w:val="center"/>
                                      <w:rPr>
                                        <w:sz w:val="24"/>
                                        <w:szCs w:val="24"/>
                                      </w:rPr>
                                    </w:pPr>
                                    <w:r>
                                      <w:rPr>
                                        <w:rFonts w:hAnsi="Century Gothic"/>
                                        <w:b/>
                                        <w:bCs/>
                                        <w:color w:val="000000" w:themeColor="text1"/>
                                        <w:sz w:val="32"/>
                                        <w:szCs w:val="3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圆角矩形 358"/>
                              <wps:cNvSpPr/>
                              <wps:spPr>
                                <a:xfrm>
                                  <a:off x="1113368" y="5283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BE232B" w14:textId="77777777" w:rsidR="009D7E4C" w:rsidRDefault="009D7E4C" w:rsidP="00ED4096">
                                    <w:pPr>
                                      <w:jc w:val="center"/>
                                      <w:rPr>
                                        <w:sz w:val="24"/>
                                        <w:szCs w:val="24"/>
                                      </w:rPr>
                                    </w:pPr>
                                    <w:r>
                                      <w:rPr>
                                        <w:rFonts w:hAnsi="Century Gothic"/>
                                        <w:b/>
                                        <w:bCs/>
                                        <w:color w:val="000000" w:themeColor="text1"/>
                                        <w:sz w:val="32"/>
                                        <w:szCs w:val="3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圆角矩形 359"/>
                              <wps:cNvSpPr/>
                              <wps:spPr>
                                <a:xfrm>
                                  <a:off x="1555751" y="5283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D57F6B2" w14:textId="77777777" w:rsidR="009D7E4C" w:rsidRDefault="009D7E4C" w:rsidP="00ED4096">
                                    <w:pPr>
                                      <w:jc w:val="center"/>
                                      <w:rPr>
                                        <w:sz w:val="24"/>
                                        <w:szCs w:val="24"/>
                                      </w:rPr>
                                    </w:pPr>
                                    <w:r>
                                      <w:rPr>
                                        <w:rFonts w:hAnsi="Century Gothic"/>
                                        <w:b/>
                                        <w:bCs/>
                                        <w:color w:val="000000" w:themeColor="text1"/>
                                        <w:sz w:val="32"/>
                                        <w:szCs w:val="3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360" name="组合 360"/>
                        <wpg:cNvGrpSpPr>
                          <a:grpSpLocks noChangeAspect="1"/>
                        </wpg:cNvGrpSpPr>
                        <wpg:grpSpPr>
                          <a:xfrm rot="5400000">
                            <a:off x="3822700" y="2044700"/>
                            <a:ext cx="660400" cy="2159000"/>
                            <a:chOff x="3822700" y="2044700"/>
                            <a:chExt cx="927100" cy="2159000"/>
                          </a:xfrm>
                        </wpg:grpSpPr>
                        <wps:wsp>
                          <wps:cNvPr id="361" name="圆角矩形 361"/>
                          <wps:cNvSpPr/>
                          <wps:spPr>
                            <a:xfrm>
                              <a:off x="3822700" y="2044700"/>
                              <a:ext cx="927100" cy="2159000"/>
                            </a:xfrm>
                            <a:prstGeom prst="roundRect">
                              <a:avLst>
                                <a:gd name="adj" fmla="val 6079"/>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cNvPr id="362" name="组合 362"/>
                          <wpg:cNvGrpSpPr/>
                          <wpg:grpSpPr>
                            <a:xfrm>
                              <a:off x="3886200" y="2108200"/>
                              <a:ext cx="800100" cy="182880"/>
                              <a:chOff x="3886200" y="2108200"/>
                              <a:chExt cx="800100" cy="182880"/>
                            </a:xfrm>
                          </wpg:grpSpPr>
                          <wps:wsp>
                            <wps:cNvPr id="363" name="圆角矩形 363"/>
                            <wps:cNvSpPr/>
                            <wps:spPr>
                              <a:xfrm>
                                <a:off x="3886200" y="2108200"/>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9FEED8" w14:textId="77777777" w:rsidR="009D7E4C" w:rsidRDefault="009D7E4C" w:rsidP="00ED4096">
                                  <w:pPr>
                                    <w:jc w:val="center"/>
                                    <w:rPr>
                                      <w:sz w:val="24"/>
                                      <w:szCs w:val="24"/>
                                    </w:rPr>
                                  </w:pPr>
                                  <w:r>
                                    <w:rPr>
                                      <w:rFonts w:hAnsi="Century Gothic"/>
                                      <w:color w:val="000000" w:themeColor="text1"/>
                                    </w:rPr>
                                    <w:t>X</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64" name="椭圆 364"/>
                            <wps:cNvSpPr/>
                            <wps:spPr>
                              <a:xfrm>
                                <a:off x="3949700" y="215392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65" name="椭圆 365"/>
                            <wps:cNvSpPr/>
                            <wps:spPr>
                              <a:xfrm>
                                <a:off x="4533900" y="215392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66" name="组合 366"/>
                          <wpg:cNvGrpSpPr/>
                          <wpg:grpSpPr>
                            <a:xfrm>
                              <a:off x="3886200" y="2314222"/>
                              <a:ext cx="800100" cy="182880"/>
                              <a:chOff x="3886200" y="2314222"/>
                              <a:chExt cx="800100" cy="182880"/>
                            </a:xfrm>
                          </wpg:grpSpPr>
                          <wps:wsp>
                            <wps:cNvPr id="367" name="圆角矩形 367"/>
                            <wps:cNvSpPr/>
                            <wps:spPr>
                              <a:xfrm>
                                <a:off x="3886200" y="2314222"/>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AA8B1" w14:textId="77777777" w:rsidR="009D7E4C" w:rsidRDefault="009D7E4C" w:rsidP="00ED4096">
                                  <w:pPr>
                                    <w:jc w:val="center"/>
                                    <w:rPr>
                                      <w:sz w:val="24"/>
                                      <w:szCs w:val="24"/>
                                    </w:rPr>
                                  </w:pPr>
                                  <w:r>
                                    <w:rPr>
                                      <w:rFonts w:hAnsi="Century Gothic"/>
                                      <w:color w:val="000000" w:themeColor="text1"/>
                                    </w:rPr>
                                    <w:t>9</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68" name="椭圆 368"/>
                            <wps:cNvSpPr/>
                            <wps:spPr>
                              <a:xfrm>
                                <a:off x="3949700" y="235994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69" name="椭圆 369"/>
                            <wps:cNvSpPr/>
                            <wps:spPr>
                              <a:xfrm>
                                <a:off x="4533900" y="235994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70" name="组合 370"/>
                          <wpg:cNvGrpSpPr/>
                          <wpg:grpSpPr>
                            <a:xfrm>
                              <a:off x="3886200" y="2520244"/>
                              <a:ext cx="800100" cy="182880"/>
                              <a:chOff x="3886200" y="2520244"/>
                              <a:chExt cx="800100" cy="182880"/>
                            </a:xfrm>
                          </wpg:grpSpPr>
                          <wps:wsp>
                            <wps:cNvPr id="371" name="圆角矩形 371"/>
                            <wps:cNvSpPr/>
                            <wps:spPr>
                              <a:xfrm>
                                <a:off x="3886200" y="2520244"/>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64813" w14:textId="77777777" w:rsidR="009D7E4C" w:rsidRDefault="009D7E4C" w:rsidP="00ED4096">
                                  <w:pPr>
                                    <w:jc w:val="center"/>
                                    <w:rPr>
                                      <w:sz w:val="24"/>
                                      <w:szCs w:val="24"/>
                                    </w:rPr>
                                  </w:pPr>
                                  <w:r>
                                    <w:rPr>
                                      <w:rFonts w:hAnsi="Century Gothic"/>
                                      <w:color w:val="000000" w:themeColor="text1"/>
                                    </w:rPr>
                                    <w:t>8</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72" name="椭圆 372"/>
                            <wps:cNvSpPr/>
                            <wps:spPr>
                              <a:xfrm>
                                <a:off x="3949700" y="256596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73" name="椭圆 373"/>
                            <wps:cNvSpPr/>
                            <wps:spPr>
                              <a:xfrm>
                                <a:off x="4533900" y="256596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74" name="组合 374"/>
                          <wpg:cNvGrpSpPr/>
                          <wpg:grpSpPr>
                            <a:xfrm>
                              <a:off x="3886200" y="2726266"/>
                              <a:ext cx="800100" cy="182880"/>
                              <a:chOff x="3886200" y="2726266"/>
                              <a:chExt cx="800100" cy="182880"/>
                            </a:xfrm>
                          </wpg:grpSpPr>
                          <wps:wsp>
                            <wps:cNvPr id="375" name="圆角矩形 375"/>
                            <wps:cNvSpPr/>
                            <wps:spPr>
                              <a:xfrm>
                                <a:off x="3886200" y="2726266"/>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47B61A" w14:textId="77777777" w:rsidR="009D7E4C" w:rsidRDefault="009D7E4C" w:rsidP="00ED4096">
                                  <w:pPr>
                                    <w:jc w:val="center"/>
                                    <w:rPr>
                                      <w:sz w:val="24"/>
                                      <w:szCs w:val="24"/>
                                    </w:rPr>
                                  </w:pPr>
                                  <w:r>
                                    <w:rPr>
                                      <w:rFonts w:hAnsi="Century Gothic"/>
                                      <w:color w:val="000000" w:themeColor="text1"/>
                                    </w:rPr>
                                    <w:t>7</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76" name="椭圆 376"/>
                            <wps:cNvSpPr/>
                            <wps:spPr>
                              <a:xfrm>
                                <a:off x="3949700" y="277198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77" name="椭圆 377"/>
                            <wps:cNvSpPr/>
                            <wps:spPr>
                              <a:xfrm>
                                <a:off x="4533900" y="277198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78" name="组合 378"/>
                          <wpg:cNvGrpSpPr/>
                          <wpg:grpSpPr>
                            <a:xfrm>
                              <a:off x="3886200" y="2932288"/>
                              <a:ext cx="800100" cy="182880"/>
                              <a:chOff x="3886200" y="2932288"/>
                              <a:chExt cx="800100" cy="182880"/>
                            </a:xfrm>
                          </wpg:grpSpPr>
                          <wps:wsp>
                            <wps:cNvPr id="379" name="圆角矩形 379"/>
                            <wps:cNvSpPr/>
                            <wps:spPr>
                              <a:xfrm>
                                <a:off x="3886200" y="2932288"/>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21DBEF" w14:textId="77777777" w:rsidR="009D7E4C" w:rsidRDefault="009D7E4C" w:rsidP="00ED4096">
                                  <w:pPr>
                                    <w:jc w:val="center"/>
                                    <w:rPr>
                                      <w:sz w:val="24"/>
                                      <w:szCs w:val="24"/>
                                    </w:rPr>
                                  </w:pPr>
                                  <w:r>
                                    <w:rPr>
                                      <w:rFonts w:hAnsi="Century Gothic"/>
                                      <w:color w:val="000000" w:themeColor="text1"/>
                                    </w:rPr>
                                    <w:t>6</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80" name="椭圆 380"/>
                            <wps:cNvSpPr/>
                            <wps:spPr>
                              <a:xfrm>
                                <a:off x="3949700" y="297800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81" name="椭圆 381"/>
                            <wps:cNvSpPr/>
                            <wps:spPr>
                              <a:xfrm>
                                <a:off x="4533900" y="297800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82" name="组合 382"/>
                          <wpg:cNvGrpSpPr/>
                          <wpg:grpSpPr>
                            <a:xfrm>
                              <a:off x="3886200" y="3138310"/>
                              <a:ext cx="800100" cy="182880"/>
                              <a:chOff x="3886200" y="3138310"/>
                              <a:chExt cx="800100" cy="182880"/>
                            </a:xfrm>
                          </wpg:grpSpPr>
                          <wps:wsp>
                            <wps:cNvPr id="383" name="圆角矩形 383"/>
                            <wps:cNvSpPr/>
                            <wps:spPr>
                              <a:xfrm>
                                <a:off x="3886200" y="3138310"/>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F4D86" w14:textId="77777777" w:rsidR="009D7E4C" w:rsidRDefault="009D7E4C" w:rsidP="00ED4096">
                                  <w:pPr>
                                    <w:jc w:val="center"/>
                                    <w:rPr>
                                      <w:sz w:val="24"/>
                                      <w:szCs w:val="24"/>
                                    </w:rPr>
                                  </w:pPr>
                                  <w:r>
                                    <w:rPr>
                                      <w:rFonts w:hAnsi="Century Gothic"/>
                                      <w:color w:val="000000" w:themeColor="text1"/>
                                    </w:rPr>
                                    <w:t>5</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84" name="椭圆 384"/>
                            <wps:cNvSpPr/>
                            <wps:spPr>
                              <a:xfrm>
                                <a:off x="3949700" y="318403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85" name="椭圆 385"/>
                            <wps:cNvSpPr/>
                            <wps:spPr>
                              <a:xfrm>
                                <a:off x="4533900" y="318403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86" name="组合 386"/>
                          <wpg:cNvGrpSpPr/>
                          <wpg:grpSpPr>
                            <a:xfrm>
                              <a:off x="3886200" y="3344332"/>
                              <a:ext cx="800100" cy="182880"/>
                              <a:chOff x="3886200" y="3344332"/>
                              <a:chExt cx="800100" cy="182880"/>
                            </a:xfrm>
                          </wpg:grpSpPr>
                          <wps:wsp>
                            <wps:cNvPr id="387" name="圆角矩形 387"/>
                            <wps:cNvSpPr/>
                            <wps:spPr>
                              <a:xfrm>
                                <a:off x="3886200" y="3344332"/>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DBE28" w14:textId="77777777" w:rsidR="009D7E4C" w:rsidRDefault="009D7E4C" w:rsidP="00ED4096">
                                  <w:pPr>
                                    <w:jc w:val="center"/>
                                    <w:rPr>
                                      <w:sz w:val="24"/>
                                      <w:szCs w:val="24"/>
                                    </w:rPr>
                                  </w:pPr>
                                  <w:r>
                                    <w:rPr>
                                      <w:rFonts w:hAnsi="Century Gothic"/>
                                      <w:color w:val="000000" w:themeColor="text1"/>
                                    </w:rPr>
                                    <w:t>4</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88" name="椭圆 388"/>
                            <wps:cNvSpPr/>
                            <wps:spPr>
                              <a:xfrm>
                                <a:off x="3949700" y="339005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89" name="椭圆 389"/>
                            <wps:cNvSpPr/>
                            <wps:spPr>
                              <a:xfrm>
                                <a:off x="4533900" y="339005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90" name="组合 390"/>
                          <wpg:cNvGrpSpPr/>
                          <wpg:grpSpPr>
                            <a:xfrm>
                              <a:off x="3886200" y="3550354"/>
                              <a:ext cx="800100" cy="182880"/>
                              <a:chOff x="3886200" y="3550354"/>
                              <a:chExt cx="800100" cy="182880"/>
                            </a:xfrm>
                          </wpg:grpSpPr>
                          <wps:wsp>
                            <wps:cNvPr id="391" name="圆角矩形 391"/>
                            <wps:cNvSpPr/>
                            <wps:spPr>
                              <a:xfrm>
                                <a:off x="3886200" y="3550354"/>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4F261" w14:textId="77777777" w:rsidR="009D7E4C" w:rsidRDefault="009D7E4C" w:rsidP="00ED4096">
                                  <w:pPr>
                                    <w:jc w:val="center"/>
                                    <w:rPr>
                                      <w:sz w:val="24"/>
                                      <w:szCs w:val="24"/>
                                    </w:rPr>
                                  </w:pPr>
                                  <w:r>
                                    <w:rPr>
                                      <w:rFonts w:hAnsi="Century Gothic"/>
                                      <w:color w:val="000000" w:themeColor="text1"/>
                                    </w:rPr>
                                    <w:t>3</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92" name="椭圆 392"/>
                            <wps:cNvSpPr/>
                            <wps:spPr>
                              <a:xfrm>
                                <a:off x="3949700" y="359607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93" name="椭圆 393"/>
                            <wps:cNvSpPr/>
                            <wps:spPr>
                              <a:xfrm>
                                <a:off x="4533900" y="359607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94" name="组合 394"/>
                          <wpg:cNvGrpSpPr/>
                          <wpg:grpSpPr>
                            <a:xfrm>
                              <a:off x="3886200" y="3756376"/>
                              <a:ext cx="800100" cy="182880"/>
                              <a:chOff x="3886200" y="3756376"/>
                              <a:chExt cx="800100" cy="182880"/>
                            </a:xfrm>
                          </wpg:grpSpPr>
                          <wps:wsp>
                            <wps:cNvPr id="395" name="圆角矩形 395"/>
                            <wps:cNvSpPr/>
                            <wps:spPr>
                              <a:xfrm>
                                <a:off x="3886200" y="3756376"/>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5331CD" w14:textId="77777777" w:rsidR="009D7E4C" w:rsidRDefault="009D7E4C" w:rsidP="00ED4096">
                                  <w:pPr>
                                    <w:jc w:val="center"/>
                                    <w:rPr>
                                      <w:sz w:val="24"/>
                                      <w:szCs w:val="24"/>
                                    </w:rPr>
                                  </w:pPr>
                                  <w:r>
                                    <w:rPr>
                                      <w:rFonts w:hAnsi="Century Gothic"/>
                                      <w:color w:val="000000" w:themeColor="text1"/>
                                    </w:rPr>
                                    <w:t>2</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96" name="椭圆 396"/>
                            <wps:cNvSpPr/>
                            <wps:spPr>
                              <a:xfrm>
                                <a:off x="3949700" y="380209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397" name="椭圆 397"/>
                            <wps:cNvSpPr/>
                            <wps:spPr>
                              <a:xfrm>
                                <a:off x="4533900" y="380209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398" name="组合 398"/>
                          <wpg:cNvGrpSpPr/>
                          <wpg:grpSpPr>
                            <a:xfrm>
                              <a:off x="3886200" y="3962400"/>
                              <a:ext cx="800100" cy="182880"/>
                              <a:chOff x="3886200" y="3962400"/>
                              <a:chExt cx="800100" cy="182880"/>
                            </a:xfrm>
                          </wpg:grpSpPr>
                          <wps:wsp>
                            <wps:cNvPr id="399" name="圆角矩形 399"/>
                            <wps:cNvSpPr/>
                            <wps:spPr>
                              <a:xfrm>
                                <a:off x="3886200" y="3962400"/>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A7903" w14:textId="77777777" w:rsidR="009D7E4C" w:rsidRDefault="009D7E4C" w:rsidP="00ED4096">
                                  <w:pPr>
                                    <w:jc w:val="center"/>
                                    <w:rPr>
                                      <w:sz w:val="24"/>
                                      <w:szCs w:val="24"/>
                                    </w:rPr>
                                  </w:pPr>
                                  <w:r>
                                    <w:rPr>
                                      <w:rFonts w:hAnsi="Century Gothic"/>
                                      <w:color w:val="000000" w:themeColor="text1"/>
                                    </w:rPr>
                                    <w:t>1</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400" name="椭圆 400"/>
                            <wps:cNvSpPr/>
                            <wps:spPr>
                              <a:xfrm>
                                <a:off x="3949700" y="400812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401" name="椭圆 401"/>
                            <wps:cNvSpPr/>
                            <wps:spPr>
                              <a:xfrm>
                                <a:off x="4533900" y="400812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grpSp>
                        <wpg:cNvPr id="402" name="组合 402"/>
                        <wpg:cNvGrpSpPr>
                          <a:grpSpLocks noChangeAspect="1"/>
                        </wpg:cNvGrpSpPr>
                        <wpg:grpSpPr>
                          <a:xfrm>
                            <a:off x="76200" y="2463800"/>
                            <a:ext cx="1358900" cy="1280160"/>
                            <a:chOff x="76200" y="2463800"/>
                            <a:chExt cx="1358900" cy="1280160"/>
                          </a:xfrm>
                        </wpg:grpSpPr>
                        <wps:wsp>
                          <wps:cNvPr id="403" name="圆角矩形 403"/>
                          <wps:cNvSpPr/>
                          <wps:spPr>
                            <a:xfrm>
                              <a:off x="76200" y="2463800"/>
                              <a:ext cx="1358900" cy="1280160"/>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4" name="组合 404"/>
                          <wpg:cNvGrpSpPr/>
                          <wpg:grpSpPr>
                            <a:xfrm>
                              <a:off x="241300" y="2603500"/>
                              <a:ext cx="1010180" cy="1003300"/>
                              <a:chOff x="241300" y="2603500"/>
                              <a:chExt cx="1010180" cy="1003300"/>
                            </a:xfrm>
                          </wpg:grpSpPr>
                          <wpg:grpSp>
                            <wpg:cNvPr id="405" name="组合 405"/>
                            <wpg:cNvGrpSpPr>
                              <a:grpSpLocks noChangeAspect="1"/>
                            </wpg:cNvGrpSpPr>
                            <wpg:grpSpPr>
                              <a:xfrm>
                                <a:off x="241300" y="2603500"/>
                                <a:ext cx="1010180" cy="457200"/>
                                <a:chOff x="241300" y="2603500"/>
                                <a:chExt cx="808144" cy="365760"/>
                              </a:xfrm>
                              <a:solidFill>
                                <a:schemeClr val="bg2"/>
                              </a:solidFill>
                            </wpg:grpSpPr>
                            <wps:wsp>
                              <wps:cNvPr id="406" name="圆角矩形 406"/>
                              <wps:cNvSpPr/>
                              <wps:spPr>
                                <a:xfrm>
                                  <a:off x="241300" y="26035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7F14586" w14:textId="77777777" w:rsidR="009D7E4C" w:rsidRDefault="009D7E4C" w:rsidP="00ED4096">
                                    <w:pPr>
                                      <w:jc w:val="center"/>
                                      <w:rPr>
                                        <w:sz w:val="24"/>
                                        <w:szCs w:val="24"/>
                                      </w:rPr>
                                    </w:pPr>
                                    <w:r>
                                      <w:rPr>
                                        <w:rFonts w:hAnsi="Century Gothic"/>
                                        <w:b/>
                                        <w:bCs/>
                                        <w:color w:val="FF0000"/>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圆角矩形 407"/>
                              <wps:cNvSpPr/>
                              <wps:spPr>
                                <a:xfrm>
                                  <a:off x="683684" y="26035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8" name="组合 408"/>
                            <wpg:cNvGrpSpPr>
                              <a:grpSpLocks noChangeAspect="1"/>
                            </wpg:cNvGrpSpPr>
                            <wpg:grpSpPr>
                              <a:xfrm>
                                <a:off x="241300" y="3149600"/>
                                <a:ext cx="1010180" cy="457200"/>
                                <a:chOff x="241300" y="3149600"/>
                                <a:chExt cx="808144" cy="365760"/>
                              </a:xfrm>
                              <a:solidFill>
                                <a:schemeClr val="bg2"/>
                              </a:solidFill>
                            </wpg:grpSpPr>
                            <wps:wsp>
                              <wps:cNvPr id="409" name="圆角矩形 409"/>
                              <wps:cNvSpPr/>
                              <wps:spPr>
                                <a:xfrm>
                                  <a:off x="241300" y="31496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E0512EC" w14:textId="77777777" w:rsidR="009D7E4C" w:rsidRDefault="009D7E4C" w:rsidP="00ED4096">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圆角矩形 410"/>
                              <wps:cNvSpPr/>
                              <wps:spPr>
                                <a:xfrm>
                                  <a:off x="683684" y="31496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3B3E17F" w14:textId="77777777" w:rsidR="009D7E4C" w:rsidRDefault="009D7E4C" w:rsidP="00ED4096">
                                    <w:pPr>
                                      <w:jc w:val="center"/>
                                      <w:rPr>
                                        <w:sz w:val="24"/>
                                        <w:szCs w:val="24"/>
                                      </w:rPr>
                                    </w:pPr>
                                    <w:r>
                                      <w:rPr>
                                        <w:rFonts w:hAnsi="Century Gothic"/>
                                        <w:b/>
                                        <w:bCs/>
                                        <w:color w:val="000000" w:themeColor="text1"/>
                                        <w:sz w:val="32"/>
                                        <w:szCs w:val="3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411" name="肘形连接符 411"/>
                        <wps:cNvCnPr/>
                        <wps:spPr>
                          <a:xfrm rot="16200000" flipH="1">
                            <a:off x="3018935" y="-1862945"/>
                            <a:ext cx="497840" cy="512289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2" name="椭圆 412"/>
                        <wps:cNvSpPr>
                          <a:spLocks noChangeAspect="1"/>
                        </wps:cNvSpPr>
                        <wps:spPr>
                          <a:xfrm>
                            <a:off x="5829300" y="9017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3" name="肘形连接符 413"/>
                        <wps:cNvCnPr/>
                        <wps:spPr>
                          <a:xfrm rot="5400000" flipH="1" flipV="1">
                            <a:off x="3344887" y="-1138213"/>
                            <a:ext cx="398780" cy="4570047"/>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4" name="肘形连接符 414"/>
                        <wps:cNvCnPr/>
                        <wps:spPr>
                          <a:xfrm rot="16200000" flipH="1">
                            <a:off x="3601413" y="-1280467"/>
                            <a:ext cx="497840" cy="3957933"/>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5" name="肘形连接符 415"/>
                        <wps:cNvCnPr/>
                        <wps:spPr>
                          <a:xfrm rot="10800000" flipV="1">
                            <a:off x="2435256" y="947420"/>
                            <a:ext cx="3394044" cy="39878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6" name="肘形连接符 416"/>
                        <wps:cNvCnPr/>
                        <wps:spPr>
                          <a:xfrm rot="16200000" flipH="1">
                            <a:off x="4183892" y="-697988"/>
                            <a:ext cx="497840" cy="2792976"/>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7" name="肘形连接符 417"/>
                        <wps:cNvCnPr/>
                        <wps:spPr>
                          <a:xfrm rot="5400000" flipH="1" flipV="1">
                            <a:off x="4520890" y="37790"/>
                            <a:ext cx="398780" cy="22180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8" name="肘形连接符 418"/>
                        <wps:cNvCnPr/>
                        <wps:spPr>
                          <a:xfrm rot="16200000" flipH="1">
                            <a:off x="4766371" y="-115509"/>
                            <a:ext cx="497840" cy="1628018"/>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9" name="肘形连接符 419"/>
                        <wps:cNvCnPr/>
                        <wps:spPr>
                          <a:xfrm rot="5400000" flipH="1" flipV="1">
                            <a:off x="5109296" y="626196"/>
                            <a:ext cx="398780" cy="1041228"/>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0" name="肘形连接符 420"/>
                        <wps:cNvCnPr/>
                        <wps:spPr>
                          <a:xfrm rot="5400000">
                            <a:off x="3706489" y="715935"/>
                            <a:ext cx="1891327" cy="244573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1" name="肘形连接符 421"/>
                        <wps:cNvCnPr/>
                        <wps:spPr>
                          <a:xfrm rot="5400000" flipH="1" flipV="1">
                            <a:off x="3809500" y="818947"/>
                            <a:ext cx="1891327" cy="223971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2" name="肘形连接符 422"/>
                        <wps:cNvCnPr/>
                        <wps:spPr>
                          <a:xfrm rot="5400000">
                            <a:off x="3912511" y="921957"/>
                            <a:ext cx="1891327" cy="203369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3" name="肘形连接符 423"/>
                        <wps:cNvCnPr/>
                        <wps:spPr>
                          <a:xfrm rot="5400000">
                            <a:off x="4015522" y="1024968"/>
                            <a:ext cx="1891327" cy="182767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4" name="肘形连接符 424"/>
                        <wps:cNvCnPr/>
                        <wps:spPr>
                          <a:xfrm rot="5400000" flipH="1" flipV="1">
                            <a:off x="4118533" y="1127980"/>
                            <a:ext cx="1891327" cy="162164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5" name="肘形连接符 425"/>
                        <wps:cNvCnPr/>
                        <wps:spPr>
                          <a:xfrm rot="5400000" flipH="1" flipV="1">
                            <a:off x="4221544" y="1230991"/>
                            <a:ext cx="1891327" cy="141562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6" name="肘形连接符 426"/>
                        <wps:cNvCnPr/>
                        <wps:spPr>
                          <a:xfrm rot="5400000">
                            <a:off x="4324555" y="1334001"/>
                            <a:ext cx="1891327" cy="120960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7" name="肘形连接符 427"/>
                        <wps:cNvCnPr/>
                        <wps:spPr>
                          <a:xfrm rot="5400000" flipH="1" flipV="1">
                            <a:off x="4427566" y="1437013"/>
                            <a:ext cx="1891327" cy="100358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8" name="肘形连接符 428"/>
                        <wps:cNvCnPr/>
                        <wps:spPr>
                          <a:xfrm rot="16200000" flipH="1">
                            <a:off x="1283101" y="944307"/>
                            <a:ext cx="1355387" cy="2524932"/>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9" name="肘形连接符 429"/>
                        <wps:cNvCnPr/>
                        <wps:spPr>
                          <a:xfrm rot="5400000" flipH="1" flipV="1">
                            <a:off x="1686908" y="2116169"/>
                            <a:ext cx="273623" cy="2707640"/>
                          </a:xfrm>
                          <a:prstGeom prst="bentConnector4">
                            <a:avLst>
                              <a:gd name="adj1" fmla="val -83546"/>
                              <a:gd name="adj2" fmla="val 5446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肘形连接符 430"/>
                        <wps:cNvCnPr/>
                        <wps:spPr>
                          <a:xfrm rot="5400000" flipH="1" flipV="1">
                            <a:off x="2002542" y="2386082"/>
                            <a:ext cx="241056" cy="2200380"/>
                          </a:xfrm>
                          <a:prstGeom prst="bentConnector3">
                            <a:avLst>
                              <a:gd name="adj1" fmla="val -94833"/>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肘形连接符 431"/>
                        <wps:cNvCnPr/>
                        <wps:spPr>
                          <a:xfrm rot="16200000" flipH="1">
                            <a:off x="2289547" y="783853"/>
                            <a:ext cx="762244" cy="4401538"/>
                          </a:xfrm>
                          <a:prstGeom prst="bentConnector5">
                            <a:avLst>
                              <a:gd name="adj1" fmla="val -29990"/>
                              <a:gd name="adj2" fmla="val 52227"/>
                              <a:gd name="adj3" fmla="val 12999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2" name="肘形连接符 432"/>
                        <wps:cNvCnPr/>
                        <wps:spPr>
                          <a:xfrm rot="5400000" flipH="1" flipV="1">
                            <a:off x="1257564" y="2565380"/>
                            <a:ext cx="1371356" cy="297208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3" name="肘形连接符 433"/>
                        <wps:cNvCnPr/>
                        <wps:spPr>
                          <a:xfrm rot="5400000" flipH="1" flipV="1">
                            <a:off x="1637065" y="2738859"/>
                            <a:ext cx="1371356" cy="262512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4" name="肘形连接符 434"/>
                        <wps:cNvCnPr/>
                        <wps:spPr>
                          <a:xfrm rot="5400000" flipH="1" flipV="1">
                            <a:off x="2016566" y="2912338"/>
                            <a:ext cx="1371356" cy="227816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5" name="肘形连接符 435"/>
                        <wps:cNvCnPr/>
                        <wps:spPr>
                          <a:xfrm rot="5400000" flipH="1" flipV="1">
                            <a:off x="2396066" y="3085817"/>
                            <a:ext cx="1371356" cy="1931211"/>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6" name="肘形连接符 436"/>
                        <wps:cNvCnPr/>
                        <wps:spPr>
                          <a:xfrm rot="5400000" flipH="1" flipV="1">
                            <a:off x="1167958" y="2654986"/>
                            <a:ext cx="2374656" cy="3796172"/>
                          </a:xfrm>
                          <a:prstGeom prst="bentConnector3">
                            <a:avLst>
                              <a:gd name="adj1" fmla="val -9627"/>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7" name="肘形连接符 437"/>
                        <wps:cNvCnPr/>
                        <wps:spPr>
                          <a:xfrm rot="5400000" flipH="1" flipV="1">
                            <a:off x="1547459" y="2828465"/>
                            <a:ext cx="2374656" cy="3449214"/>
                          </a:xfrm>
                          <a:prstGeom prst="bentConnector3">
                            <a:avLst>
                              <a:gd name="adj1" fmla="val -9627"/>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8" name="肘形连接符 438"/>
                        <wps:cNvCnPr/>
                        <wps:spPr>
                          <a:xfrm rot="5400000" flipH="1" flipV="1">
                            <a:off x="1926960" y="3001944"/>
                            <a:ext cx="2374656" cy="3102256"/>
                          </a:xfrm>
                          <a:prstGeom prst="bentConnector3">
                            <a:avLst>
                              <a:gd name="adj1" fmla="val -9627"/>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9" name="肘形连接符 439"/>
                        <wps:cNvCnPr/>
                        <wps:spPr>
                          <a:xfrm rot="5400000" flipH="1" flipV="1">
                            <a:off x="2306460" y="3175422"/>
                            <a:ext cx="2374656" cy="2755299"/>
                          </a:xfrm>
                          <a:prstGeom prst="bentConnector3">
                            <a:avLst>
                              <a:gd name="adj1" fmla="val -9627"/>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BA45B7" id="组合 219" o:spid="_x0000_s1028" style="width:466.25pt;height:462.85pt;mso-position-horizontal-relative:char;mso-position-vertical-relative:line" coordsize="59207,58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">
                <v:group id="组合 300" o:spid="_x0000_s1029" style="position:absolute;width:54863;height:18745" coordsize="86207,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Kkg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">
                  <v:group id="组合 301" o:spid="_x0000_s1030" style="position:absolute;left:6128;width:73995;height:18745" coordorigin="6128" coordsize="73994,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">
                    <v:rect id="矩形 302" o:spid="_x0000_s1031" style="position:absolute;left:6128;width:73995;height:18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" fillcolor="black [3213]" strokecolor="black [3213]" strokeweight="1.5pt"/>
                    <v:roundrect id="圆角矩形 303" o:spid="_x0000_s1032" style="position:absolute;left:6527;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" fillcolor="#e1d6ce [671]" strokecolor="black [3213]" strokeweight="1pt">
                      <v:stroke joinstyle="miter"/>
                      <v:textbox>
                        <w:txbxContent>
                          <w:p w14:paraId="51B7DBEE" w14:textId="77777777" w:rsidR="009D7E4C" w:rsidRDefault="009D7E4C" w:rsidP="00ED4096">
                            <w:pPr>
                              <w:jc w:val="center"/>
                              <w:rPr>
                                <w:rFonts w:hAnsi="Century Gothic"/>
                                <w:b/>
                                <w:bCs/>
                                <w:color w:val="000000" w:themeColor="text1"/>
                                <w:sz w:val="48"/>
                                <w:szCs w:val="48"/>
                              </w:rPr>
                            </w:pPr>
                          </w:p>
                          <w:p w14:paraId="157D2510" w14:textId="77777777" w:rsidR="009D7E4C" w:rsidRPr="000F3928" w:rsidRDefault="009D7E4C" w:rsidP="00ED4096">
                            <w:pPr>
                              <w:jc w:val="center"/>
                              <w:rPr>
                                <w:sz w:val="24"/>
                                <w:szCs w:val="24"/>
                              </w:rPr>
                            </w:pPr>
                            <w:r w:rsidRPr="000F3928">
                              <w:rPr>
                                <w:rFonts w:hAnsi="Century Gothic"/>
                                <w:color w:val="000000" w:themeColor="text1"/>
                                <w:sz w:val="48"/>
                                <w:szCs w:val="48"/>
                              </w:rPr>
                              <w:t>1</w:t>
                            </w:r>
                          </w:p>
                        </w:txbxContent>
                      </v:textbox>
                    </v:roundrect>
                    <v:roundrect id="圆角矩形 304" o:spid="_x0000_s1033" style="position:absolute;left:15671;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" fillcolor="#e1d6ce [671]" strokecolor="black [3213]" strokeweight="1pt">
                      <v:stroke joinstyle="miter"/>
                      <v:textbox>
                        <w:txbxContent>
                          <w:p w14:paraId="7D0383FE"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2</w:t>
                            </w:r>
                          </w:p>
                          <w:p w14:paraId="0AEB956C" w14:textId="77777777" w:rsidR="009D7E4C" w:rsidRDefault="009D7E4C" w:rsidP="00ED4096">
                            <w:pPr>
                              <w:jc w:val="center"/>
                              <w:rPr>
                                <w:sz w:val="24"/>
                                <w:szCs w:val="24"/>
                              </w:rPr>
                            </w:pPr>
                          </w:p>
                        </w:txbxContent>
                      </v:textbox>
                    </v:roundrect>
                    <v:roundrect id="圆角矩形 305" o:spid="_x0000_s1034" style="position:absolute;left:24815;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" fillcolor="#e1d6ce [671]" strokecolor="black [3213]" strokeweight="1pt">
                      <v:stroke joinstyle="miter"/>
                      <v:textbox>
                        <w:txbxContent>
                          <w:p w14:paraId="0AD00450" w14:textId="77777777" w:rsidR="009D7E4C" w:rsidRDefault="009D7E4C" w:rsidP="00ED4096">
                            <w:pPr>
                              <w:jc w:val="center"/>
                              <w:rPr>
                                <w:rFonts w:hAnsi="Century Gothic"/>
                                <w:color w:val="000000" w:themeColor="text1"/>
                                <w:sz w:val="48"/>
                                <w:szCs w:val="48"/>
                              </w:rPr>
                            </w:pPr>
                          </w:p>
                          <w:p w14:paraId="69422DC1" w14:textId="77777777" w:rsidR="009D7E4C" w:rsidRDefault="009D7E4C" w:rsidP="00ED4096">
                            <w:pPr>
                              <w:jc w:val="center"/>
                              <w:rPr>
                                <w:sz w:val="24"/>
                                <w:szCs w:val="24"/>
                              </w:rPr>
                            </w:pPr>
                            <w:r>
                              <w:rPr>
                                <w:rFonts w:hAnsi="Century Gothic"/>
                                <w:color w:val="000000" w:themeColor="text1"/>
                                <w:sz w:val="48"/>
                                <w:szCs w:val="48"/>
                              </w:rPr>
                              <w:t>3</w:t>
                            </w:r>
                          </w:p>
                        </w:txbxContent>
                      </v:textbox>
                    </v:roundrect>
                    <v:roundrect id="圆角矩形 306" o:spid="_x0000_s1035" style="position:absolute;left:33959;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" fillcolor="#e1d6ce [671]" strokecolor="black [3213]" strokeweight="1pt">
                      <v:stroke joinstyle="miter"/>
                      <v:textbox>
                        <w:txbxContent>
                          <w:p w14:paraId="2AE223E6"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4</w:t>
                            </w:r>
                          </w:p>
                          <w:p w14:paraId="4087FFC7" w14:textId="77777777" w:rsidR="009D7E4C" w:rsidRDefault="009D7E4C" w:rsidP="00ED4096">
                            <w:pPr>
                              <w:jc w:val="center"/>
                              <w:rPr>
                                <w:sz w:val="24"/>
                                <w:szCs w:val="24"/>
                              </w:rPr>
                            </w:pPr>
                          </w:p>
                        </w:txbxContent>
                      </v:textbox>
                    </v:roundrect>
                    <v:roundrect id="圆角矩形 307" o:spid="_x0000_s1036" style="position:absolute;left:43103;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" fillcolor="#e1d6ce [671]" strokecolor="black [3213]" strokeweight="1pt">
                      <v:stroke joinstyle="miter"/>
                      <v:textbox>
                        <w:txbxContent>
                          <w:p w14:paraId="3C6C4B3C" w14:textId="77777777" w:rsidR="009D7E4C" w:rsidRDefault="009D7E4C" w:rsidP="00ED4096">
                            <w:pPr>
                              <w:jc w:val="center"/>
                              <w:rPr>
                                <w:rFonts w:hAnsi="Century Gothic"/>
                                <w:color w:val="000000" w:themeColor="text1"/>
                                <w:sz w:val="48"/>
                                <w:szCs w:val="48"/>
                              </w:rPr>
                            </w:pPr>
                          </w:p>
                          <w:p w14:paraId="218F23C0" w14:textId="77777777" w:rsidR="009D7E4C" w:rsidRDefault="009D7E4C" w:rsidP="00ED4096">
                            <w:pPr>
                              <w:jc w:val="center"/>
                              <w:rPr>
                                <w:sz w:val="24"/>
                                <w:szCs w:val="24"/>
                              </w:rPr>
                            </w:pPr>
                            <w:r>
                              <w:rPr>
                                <w:rFonts w:hAnsi="Century Gothic"/>
                                <w:color w:val="000000" w:themeColor="text1"/>
                                <w:sz w:val="48"/>
                                <w:szCs w:val="48"/>
                              </w:rPr>
                              <w:t>5</w:t>
                            </w:r>
                          </w:p>
                        </w:txbxContent>
                      </v:textbox>
                    </v:roundrect>
                    <v:roundrect id="圆角矩形 308" o:spid="_x0000_s1037" style="position:absolute;left:52247;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" fillcolor="#e1d6ce [671]" strokecolor="black [3213]" strokeweight="1pt">
                      <v:stroke joinstyle="miter"/>
                      <v:textbox>
                        <w:txbxContent>
                          <w:p w14:paraId="0B5B4642"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6</w:t>
                            </w:r>
                          </w:p>
                          <w:p w14:paraId="47A30CB8" w14:textId="77777777" w:rsidR="009D7E4C" w:rsidRDefault="009D7E4C" w:rsidP="00ED4096">
                            <w:pPr>
                              <w:jc w:val="center"/>
                              <w:rPr>
                                <w:sz w:val="24"/>
                                <w:szCs w:val="24"/>
                              </w:rPr>
                            </w:pPr>
                          </w:p>
                        </w:txbxContent>
                      </v:textbox>
                    </v:roundrect>
                    <v:roundrect id="圆角矩形 309" o:spid="_x0000_s1038" style="position:absolute;left:61391;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" fillcolor="#e1d6ce [671]" strokecolor="black [3213]" strokeweight="1pt">
                      <v:stroke joinstyle="miter"/>
                      <v:textbox>
                        <w:txbxContent>
                          <w:p w14:paraId="552BD844" w14:textId="77777777" w:rsidR="009D7E4C" w:rsidRDefault="009D7E4C" w:rsidP="00ED4096">
                            <w:pPr>
                              <w:jc w:val="center"/>
                              <w:rPr>
                                <w:rFonts w:hAnsi="Century Gothic"/>
                                <w:color w:val="000000" w:themeColor="text1"/>
                                <w:sz w:val="48"/>
                                <w:szCs w:val="48"/>
                              </w:rPr>
                            </w:pPr>
                          </w:p>
                          <w:p w14:paraId="0E14985A" w14:textId="77777777" w:rsidR="009D7E4C" w:rsidRDefault="009D7E4C" w:rsidP="00ED4096">
                            <w:pPr>
                              <w:jc w:val="center"/>
                              <w:rPr>
                                <w:sz w:val="24"/>
                                <w:szCs w:val="24"/>
                              </w:rPr>
                            </w:pPr>
                            <w:r>
                              <w:rPr>
                                <w:rFonts w:hAnsi="Century Gothic"/>
                                <w:color w:val="000000" w:themeColor="text1"/>
                                <w:sz w:val="48"/>
                                <w:szCs w:val="48"/>
                              </w:rPr>
                              <w:t>7</w:t>
                            </w:r>
                          </w:p>
                        </w:txbxContent>
                      </v:textbox>
                    </v:roundrect>
                    <v:roundrect id="圆角矩形 310" o:spid="_x0000_s1039" style="position:absolute;left:70535;top:254;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" fillcolor="#e1d6ce [671]" strokecolor="black [3213]" strokeweight="1pt">
                      <v:stroke joinstyle="miter"/>
                      <v:textbox>
                        <w:txbxContent>
                          <w:p w14:paraId="47255A89" w14:textId="77777777" w:rsidR="009D7E4C" w:rsidRDefault="009D7E4C" w:rsidP="00ED4096">
                            <w:pPr>
                              <w:jc w:val="center"/>
                              <w:rPr>
                                <w:rFonts w:hAnsi="Century Gothic"/>
                                <w:color w:val="000000" w:themeColor="text1"/>
                                <w:sz w:val="48"/>
                                <w:szCs w:val="48"/>
                              </w:rPr>
                            </w:pPr>
                            <w:r>
                              <w:rPr>
                                <w:rFonts w:hAnsi="Century Gothic"/>
                                <w:color w:val="000000" w:themeColor="text1"/>
                                <w:sz w:val="48"/>
                                <w:szCs w:val="48"/>
                              </w:rPr>
                              <w:t>8</w:t>
                            </w:r>
                          </w:p>
                          <w:p w14:paraId="7F0F0931" w14:textId="77777777" w:rsidR="009D7E4C" w:rsidRDefault="009D7E4C" w:rsidP="00ED4096">
                            <w:pPr>
                              <w:jc w:val="center"/>
                              <w:rPr>
                                <w:sz w:val="24"/>
                                <w:szCs w:val="24"/>
                              </w:rPr>
                            </w:pPr>
                          </w:p>
                        </w:txbxContent>
                      </v:textbox>
                    </v:roundrect>
                    <v:group id="组合 311" o:spid="_x0000_s1040" style="position:absolute;left:9271;top:2667;width:12801;height:1828" coordorigin="9271,2667"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rect id="矩形 312" o:spid="_x0000_s1041" style="position:absolute;left:11099;top:2667;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" fillcolor="yellow" stroked="f" strokeweight="1pt"/>
                      <v:oval id="椭圆 313" o:spid="_x0000_s1042" style="position:absolute;left:18415;top:2667;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" fillcolor="black [3213]" stroked="f" strokeweight="1pt">
                        <v:stroke joinstyle="miter"/>
                      </v:oval>
                      <v:oval id="椭圆 314" o:spid="_x0000_s1043" style="position:absolute;left:9271;top:2667;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" fillcolor="red" stroked="f" strokeweight="1pt">
                        <v:stroke joinstyle="miter"/>
                      </v:oval>
                    </v:group>
                    <v:group id="组合 315" o:spid="_x0000_s1044" style="position:absolute;left:17957;top:13462;width:12802;height:1828" coordorigin="17957,13462"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xl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">
                      <v:rect id="矩形 316" o:spid="_x0000_s1045" style="position:absolute;left:19786;top:13462;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" fillcolor="yellow" strokecolor="#4e2319 [1604]" strokeweight="1pt"/>
                      <v:oval id="椭圆 317" o:spid="_x0000_s1046" style="position:absolute;left:27101;top:13462;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" fillcolor="black [3213]" stroked="f" strokeweight="1pt">
                        <v:stroke joinstyle="miter"/>
                      </v:oval>
                      <v:oval id="椭圆 318" o:spid="_x0000_s1047" style="position:absolute;left:17957;top:13462;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" fillcolor="red" stroked="f" strokeweight="1pt">
                        <v:stroke joinstyle="miter"/>
                      </v:oval>
                    </v:group>
                    <v:group id="组合 319" o:spid="_x0000_s1048" style="position:absolute;left:27575;top:2667;width:12802;height:1828" coordorigin="27575,2667"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rect id="矩形 320" o:spid="_x0000_s1049" style="position:absolute;left:29404;top:2667;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" fillcolor="yellow" strokecolor="#4e2319 [1604]" strokeweight="1pt"/>
                      <v:oval id="椭圆 321" o:spid="_x0000_s1050" style="position:absolute;left:36719;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" fillcolor="black [3213]" stroked="f" strokeweight="1pt">
                        <v:stroke joinstyle="miter"/>
                      </v:oval>
                      <v:oval id="椭圆 322" o:spid="_x0000_s1051" style="position:absolute;left:27575;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" fillcolor="red" stroked="f" strokeweight="1pt">
                        <v:stroke joinstyle="miter"/>
                      </v:oval>
                    </v:group>
                    <v:group id="组合 323" o:spid="_x0000_s1052" style="position:absolute;left:36436;top:13462;width:12801;height:1828" coordorigin="36436,13462"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2s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">
                      <v:rect id="矩形 324" o:spid="_x0000_s1053" style="position:absolute;left:38265;top:13462;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" fillcolor="yellow" strokecolor="#4e2319 [1604]" strokeweight="1pt"/>
                      <v:oval id="椭圆 325" o:spid="_x0000_s1054" style="position:absolute;left:45580;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" fillcolor="black [3213]" stroked="f" strokeweight="1pt">
                        <v:stroke joinstyle="miter"/>
                      </v:oval>
                      <v:oval id="椭圆 326" o:spid="_x0000_s1055" style="position:absolute;left:36436;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" fillcolor="red" stroked="f" strokeweight="1pt">
                        <v:stroke joinstyle="miter"/>
                      </v:oval>
                    </v:group>
                    <v:group id="组合 327" o:spid="_x0000_s1056" style="position:absolute;left:45880;top:2667;width:12802;height:1828" coordorigin="45880,2667"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G0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">
                      <v:rect id="矩形 328" o:spid="_x0000_s1057" style="position:absolute;left:47709;top:2667;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" fillcolor="yellow" strokecolor="#4e2319 [1604]" strokeweight="1pt"/>
                      <v:oval id="椭圆 329" o:spid="_x0000_s1058" style="position:absolute;left:55024;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" fillcolor="black [3213]" stroked="f" strokeweight="1pt">
                        <v:stroke joinstyle="miter"/>
                      </v:oval>
                      <v:oval id="椭圆 330" o:spid="_x0000_s1059" style="position:absolute;left:45880;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" fillcolor="red" stroked="f" strokeweight="1pt">
                        <v:stroke joinstyle="miter"/>
                      </v:oval>
                    </v:group>
                    <v:group id="组合 331" o:spid="_x0000_s1060" style="position:absolute;left:54914;top:13462;width:12802;height:1828" coordorigin="54914,13462"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rect id="矩形 332" o:spid="_x0000_s1061" style="position:absolute;left:56743;top:13462;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" fillcolor="yellow" strokecolor="#4e2319 [1604]" strokeweight="1pt"/>
                      <v:oval id="椭圆 333" o:spid="_x0000_s1062" style="position:absolute;left:64058;top:13462;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" fillcolor="black [3213]" stroked="f" strokeweight="1pt">
                        <v:stroke joinstyle="miter"/>
                      </v:oval>
                      <v:oval id="椭圆 334" o:spid="_x0000_s1063" style="position:absolute;left:54914;top:13462;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" fillcolor="red" stroked="f" strokeweight="1pt">
                        <v:stroke joinstyle="miter"/>
                      </v:oval>
                    </v:group>
                    <v:group id="组合 335" o:spid="_x0000_s1064" style="position:absolute;left:64185;top:2667;width:12802;height:1828" coordorigin="64185,2667"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8AF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">
                      <v:rect id="矩形 336" o:spid="_x0000_s1065" style="position:absolute;left:66014;top:2667;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" fillcolor="yellow" strokecolor="#4e2319 [1604]" strokeweight="1pt"/>
                      <v:oval id="椭圆 337" o:spid="_x0000_s1066" style="position:absolute;left:73329;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" fillcolor="black [3213]" stroked="f" strokeweight="1pt">
                        <v:stroke joinstyle="miter"/>
                      </v:oval>
                      <v:oval id="椭圆 338" o:spid="_x0000_s1067" style="position:absolute;left:64185;top:2667;width:365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" fillcolor="red" stroked="f" strokeweight="1pt">
                        <v:stroke joinstyle="miter"/>
                      </v:oval>
                    </v:group>
                  </v:group>
                  <v:group id="组合 339" o:spid="_x0000_s1068" style="position:absolute;top:13462;width:12801;height:1828" coordorigin=",13462"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">
                    <v:rect id="矩形 340" o:spid="_x0000_s1069" style="position:absolute;left:1828;top:13462;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" fillcolor="black [3213]" stroked="f" strokeweight="1pt"/>
                    <v:oval id="椭圆 341" o:spid="_x0000_s1070" style="position:absolute;left:9144;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" fillcolor="black [3213]" stroked="f" strokeweight="1pt">
                      <v:stroke joinstyle="miter"/>
                    </v:oval>
                    <v:oval id="椭圆 342" o:spid="_x0000_s1071" style="position:absolute;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" fillcolor="black [3213]" stroked="f" strokeweight="1pt">
                      <v:stroke joinstyle="miter"/>
                    </v:oval>
                  </v:group>
                  <v:group id="组合 343" o:spid="_x0000_s1072" style="position:absolute;left:73406;top:13462;width:12801;height:1828" coordorigin="73406,13462"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I6X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">
                    <v:rect id="矩形 344" o:spid="_x0000_s1073" style="position:absolute;left:75234;top:13462;width:9144;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" fillcolor="red" stroked="f" strokeweight="1pt"/>
                    <v:oval id="椭圆 345" o:spid="_x0000_s1074" style="position:absolute;left:82550;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" fillcolor="red" stroked="f" strokeweight="1pt">
                      <v:stroke joinstyle="miter"/>
                    </v:oval>
                    <v:oval id="椭圆 346" o:spid="_x0000_s1075" style="position:absolute;left:73406;top:13462;width:3657;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" fillcolor="red" stroked="f" strokeweight="1pt">
                      <v:stroke joinstyle="miter"/>
                    </v:oval>
                  </v:group>
                </v:group>
                <v:group id="组合 347" o:spid="_x0000_s1076" style="position:absolute;left:635;top:45974;width:24384;height:12801" coordorigin="635,45974"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4iU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">
                  <o:lock v:ext="edit" aspectratio="t"/>
                  <v:roundrect id="圆角矩形 348" o:spid="_x0000_s1077" style="position:absolute;left:635;top:45974;width:24384;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" fillcolor="#4a5c6e [3206]" strokecolor="black [3213]" strokeweight="1pt">
                    <v:stroke joinstyle="miter"/>
                  </v:roundrect>
                  <v:group id="组合 349" o:spid="_x0000_s1078" style="position:absolute;left:2286;top:47371;width:21161;height:10033" coordorigin="2286,47371"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Ll9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">
                    <v:group id="组合 350" o:spid="_x0000_s1079" style="position:absolute;left:2286;top:47371;width:21161;height:4572" coordorigin="2286,47371"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">
                      <o:lock v:ext="edit" aspectratio="t"/>
                      <v:roundrect id="圆角矩形 351" o:spid="_x0000_s1080" style="position:absolute;left:2286;top:47371;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" filled="f" strokecolor="#4e2319 [1604]" strokeweight="1pt">
                        <v:stroke joinstyle="miter"/>
                        <v:textbox>
                          <w:txbxContent>
                            <w:p w14:paraId="7EE08B51" w14:textId="77777777" w:rsidR="009D7E4C" w:rsidRDefault="009D7E4C" w:rsidP="00ED4096">
                              <w:pPr>
                                <w:jc w:val="center"/>
                                <w:rPr>
                                  <w:sz w:val="24"/>
                                  <w:szCs w:val="24"/>
                                </w:rPr>
                              </w:pPr>
                              <w:r>
                                <w:rPr>
                                  <w:rFonts w:hAnsi="Century Gothic"/>
                                  <w:b/>
                                  <w:bCs/>
                                  <w:color w:val="000000" w:themeColor="text1"/>
                                  <w:sz w:val="32"/>
                                  <w:szCs w:val="32"/>
                                </w:rPr>
                                <w:t>1</w:t>
                              </w:r>
                            </w:p>
                          </w:txbxContent>
                        </v:textbox>
                      </v:roundrect>
                      <v:roundrect id="圆角矩形 352" o:spid="_x0000_s1081" style="position:absolute;left:6709;top:47371;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" filled="f" strokecolor="#4e2319 [1604]" strokeweight="1pt">
                        <v:stroke joinstyle="miter"/>
                        <v:textbox>
                          <w:txbxContent>
                            <w:p w14:paraId="074D9FA2" w14:textId="77777777" w:rsidR="009D7E4C" w:rsidRDefault="009D7E4C" w:rsidP="00ED4096">
                              <w:pPr>
                                <w:jc w:val="center"/>
                                <w:rPr>
                                  <w:sz w:val="24"/>
                                  <w:szCs w:val="24"/>
                                </w:rPr>
                              </w:pPr>
                              <w:r>
                                <w:rPr>
                                  <w:rFonts w:hAnsi="Century Gothic"/>
                                  <w:b/>
                                  <w:bCs/>
                                  <w:color w:val="000000" w:themeColor="text1"/>
                                  <w:sz w:val="32"/>
                                  <w:szCs w:val="32"/>
                                </w:rPr>
                                <w:t>2</w:t>
                              </w:r>
                            </w:p>
                          </w:txbxContent>
                        </v:textbox>
                      </v:roundrect>
                      <v:roundrect id="圆角矩形 353" o:spid="_x0000_s1082" style="position:absolute;left:11133;top:47371;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" filled="f" strokecolor="#4e2319 [1604]" strokeweight="1pt">
                        <v:stroke joinstyle="miter"/>
                        <v:textbox>
                          <w:txbxContent>
                            <w:p w14:paraId="47F1D168" w14:textId="77777777" w:rsidR="009D7E4C" w:rsidRDefault="009D7E4C" w:rsidP="00ED4096">
                              <w:pPr>
                                <w:jc w:val="center"/>
                                <w:rPr>
                                  <w:sz w:val="24"/>
                                  <w:szCs w:val="24"/>
                                </w:rPr>
                              </w:pPr>
                              <w:r>
                                <w:rPr>
                                  <w:rFonts w:hAnsi="Century Gothic"/>
                                  <w:b/>
                                  <w:bCs/>
                                  <w:color w:val="000000" w:themeColor="text1"/>
                                  <w:sz w:val="32"/>
                                  <w:szCs w:val="32"/>
                                </w:rPr>
                                <w:t>3</w:t>
                              </w:r>
                            </w:p>
                          </w:txbxContent>
                        </v:textbox>
                      </v:roundrect>
                      <v:roundrect id="圆角矩形 354" o:spid="_x0000_s1083" style="position:absolute;left:15557;top:47371;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" filled="f" strokecolor="#4e2319 [1604]" strokeweight="1pt">
                        <v:stroke joinstyle="miter"/>
                        <v:textbox>
                          <w:txbxContent>
                            <w:p w14:paraId="22FB6E88" w14:textId="77777777" w:rsidR="009D7E4C" w:rsidRDefault="009D7E4C" w:rsidP="00ED4096">
                              <w:pPr>
                                <w:jc w:val="center"/>
                                <w:rPr>
                                  <w:sz w:val="24"/>
                                  <w:szCs w:val="24"/>
                                </w:rPr>
                              </w:pPr>
                              <w:r>
                                <w:rPr>
                                  <w:rFonts w:hAnsi="Century Gothic"/>
                                  <w:b/>
                                  <w:bCs/>
                                  <w:color w:val="000000" w:themeColor="text1"/>
                                  <w:sz w:val="32"/>
                                  <w:szCs w:val="32"/>
                                </w:rPr>
                                <w:t>4</w:t>
                              </w:r>
                            </w:p>
                          </w:txbxContent>
                        </v:textbox>
                      </v:roundrect>
                    </v:group>
                    <v:group id="组合 355" o:spid="_x0000_s1084" style="position:absolute;left:2286;top:52832;width:21161;height:4572" coordorigin="2286,52832"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">
                      <o:lock v:ext="edit" aspectratio="t"/>
                      <v:roundrect id="圆角矩形 356" o:spid="_x0000_s1085" style="position:absolute;left:2286;top:52832;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" filled="f" strokecolor="#4e2319 [1604]" strokeweight="1pt">
                        <v:stroke joinstyle="miter"/>
                        <v:textbox>
                          <w:txbxContent>
                            <w:p w14:paraId="22CC1287" w14:textId="77777777" w:rsidR="009D7E4C" w:rsidRDefault="009D7E4C" w:rsidP="00ED4096">
                              <w:pPr>
                                <w:jc w:val="center"/>
                                <w:rPr>
                                  <w:sz w:val="24"/>
                                  <w:szCs w:val="24"/>
                                </w:rPr>
                              </w:pPr>
                              <w:r>
                                <w:rPr>
                                  <w:rFonts w:hAnsi="Century Gothic"/>
                                  <w:b/>
                                  <w:bCs/>
                                  <w:color w:val="000000" w:themeColor="text1"/>
                                  <w:sz w:val="32"/>
                                  <w:szCs w:val="32"/>
                                </w:rPr>
                                <w:t>5</w:t>
                              </w:r>
                            </w:p>
                          </w:txbxContent>
                        </v:textbox>
                      </v:roundrect>
                      <v:roundrect id="圆角矩形 357" o:spid="_x0000_s1086" style="position:absolute;left:6709;top:52832;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" filled="f" strokecolor="#4e2319 [1604]" strokeweight="1pt">
                        <v:stroke joinstyle="miter"/>
                        <v:textbox>
                          <w:txbxContent>
                            <w:p w14:paraId="09EF8496" w14:textId="77777777" w:rsidR="009D7E4C" w:rsidRDefault="009D7E4C" w:rsidP="00ED4096">
                              <w:pPr>
                                <w:jc w:val="center"/>
                                <w:rPr>
                                  <w:sz w:val="24"/>
                                  <w:szCs w:val="24"/>
                                </w:rPr>
                              </w:pPr>
                              <w:r>
                                <w:rPr>
                                  <w:rFonts w:hAnsi="Century Gothic"/>
                                  <w:b/>
                                  <w:bCs/>
                                  <w:color w:val="000000" w:themeColor="text1"/>
                                  <w:sz w:val="32"/>
                                  <w:szCs w:val="32"/>
                                </w:rPr>
                                <w:t>6</w:t>
                              </w:r>
                            </w:p>
                          </w:txbxContent>
                        </v:textbox>
                      </v:roundrect>
                      <v:roundrect id="圆角矩形 358" o:spid="_x0000_s1087" style="position:absolute;left:11133;top:52832;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" filled="f" strokecolor="#4e2319 [1604]" strokeweight="1pt">
                        <v:stroke joinstyle="miter"/>
                        <v:textbox>
                          <w:txbxContent>
                            <w:p w14:paraId="44BE232B" w14:textId="77777777" w:rsidR="009D7E4C" w:rsidRDefault="009D7E4C" w:rsidP="00ED4096">
                              <w:pPr>
                                <w:jc w:val="center"/>
                                <w:rPr>
                                  <w:sz w:val="24"/>
                                  <w:szCs w:val="24"/>
                                </w:rPr>
                              </w:pPr>
                              <w:r>
                                <w:rPr>
                                  <w:rFonts w:hAnsi="Century Gothic"/>
                                  <w:b/>
                                  <w:bCs/>
                                  <w:color w:val="000000" w:themeColor="text1"/>
                                  <w:sz w:val="32"/>
                                  <w:szCs w:val="32"/>
                                </w:rPr>
                                <w:t>7</w:t>
                              </w:r>
                            </w:p>
                          </w:txbxContent>
                        </v:textbox>
                      </v:roundrect>
                      <v:roundrect id="圆角矩形 359" o:spid="_x0000_s1088" style="position:absolute;left:15557;top:52832;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" filled="f" strokecolor="#4e2319 [1604]" strokeweight="1pt">
                        <v:stroke joinstyle="miter"/>
                        <v:textbox>
                          <w:txbxContent>
                            <w:p w14:paraId="4D57F6B2" w14:textId="77777777" w:rsidR="009D7E4C" w:rsidRDefault="009D7E4C" w:rsidP="00ED4096">
                              <w:pPr>
                                <w:jc w:val="center"/>
                                <w:rPr>
                                  <w:sz w:val="24"/>
                                  <w:szCs w:val="24"/>
                                </w:rPr>
                              </w:pPr>
                              <w:r>
                                <w:rPr>
                                  <w:rFonts w:hAnsi="Century Gothic"/>
                                  <w:b/>
                                  <w:bCs/>
                                  <w:color w:val="000000" w:themeColor="text1"/>
                                  <w:sz w:val="32"/>
                                  <w:szCs w:val="32"/>
                                </w:rPr>
                                <w:t>8</w:t>
                              </w:r>
                            </w:p>
                          </w:txbxContent>
                        </v:textbox>
                      </v:roundrect>
                    </v:group>
                  </v:group>
                </v:group>
                <v:group id="组合 360" o:spid="_x0000_s1089" style="position:absolute;left:38227;top:20447;width:6604;height:21590;rotation:90" coordorigin="38227,20447" coordsize="9271,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">
                  <o:lock v:ext="edit" aspectratio="t"/>
                  <v:roundrect id="圆角矩形 361" o:spid="_x0000_s1090" style="position:absolute;left:38227;top:20447;width:9271;height:21590;visibility:visible;mso-wrap-style:square;v-text-anchor:middle" arcsize="398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" fillcolor="#d8d8d8 [2732]" strokecolor="#4e2319 [1604]" strokeweight="1pt">
                    <v:stroke joinstyle="miter"/>
                    <v:textbox style="layout-flow:vertical;mso-layout-flow-alt:bottom-to-top"/>
                  </v:roundrect>
                  <v:group id="组合 362" o:spid="_x0000_s1091" style="position:absolute;left:38862;top:21082;width:8001;height:1828" coordorigin="38862,21082"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Xds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">
                    <v:roundrect id="圆角矩形 363" o:spid="_x0000_s1092" style="position:absolute;left:38862;top:21082;width:8001;height:1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" fillcolor="#f3e1d9 [663]" strokecolor="#4e2319 [1604]" strokeweight="1pt">
                      <v:stroke joinstyle="miter"/>
                      <v:textbox style="layout-flow:vertical;mso-layout-flow-alt:bottom-to-top">
                        <w:txbxContent>
                          <w:p w14:paraId="429FEED8" w14:textId="77777777" w:rsidR="009D7E4C" w:rsidRDefault="009D7E4C" w:rsidP="00ED4096">
                            <w:pPr>
                              <w:jc w:val="center"/>
                              <w:rPr>
                                <w:sz w:val="24"/>
                                <w:szCs w:val="24"/>
                              </w:rPr>
                            </w:pPr>
                            <w:r>
                              <w:rPr>
                                <w:rFonts w:hAnsi="Century Gothic"/>
                                <w:color w:val="000000" w:themeColor="text1"/>
                              </w:rPr>
                              <w:t>X</w:t>
                            </w:r>
                          </w:p>
                        </w:txbxContent>
                      </v:textbox>
                    </v:roundrect>
                    <v:oval id="椭圆 364" o:spid="_x0000_s1093" style="position:absolute;left:39497;top:21539;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" fillcolor="red" strokecolor="#4e2319 [1604]" strokeweight="1pt">
                      <v:stroke joinstyle="miter"/>
                      <v:textbox style="layout-flow:vertical;mso-layout-flow-alt:bottom-to-top"/>
                    </v:oval>
                    <v:oval id="椭圆 365" o:spid="_x0000_s1094" style="position:absolute;left:45339;top:21539;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" fillcolor="red" strokecolor="#4e2319 [1604]" strokeweight="1pt">
                      <v:stroke joinstyle="miter"/>
                      <v:textbox style="layout-flow:vertical;mso-layout-flow-alt:bottom-to-top"/>
                    </v:oval>
                  </v:group>
                  <v:group id="组合 366" o:spid="_x0000_s1095" style="position:absolute;left:38862;top:23142;width:8001;height:1829" coordorigin="38862,23142"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">
                    <v:roundrect id="圆角矩形 367" o:spid="_x0000_s1096" style="position:absolute;left:38862;top:23142;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" fillcolor="#f3e1d9 [663]" strokecolor="#4e2319 [1604]" strokeweight="1pt">
                      <v:stroke joinstyle="miter"/>
                      <v:textbox style="layout-flow:vertical;mso-layout-flow-alt:bottom-to-top">
                        <w:txbxContent>
                          <w:p w14:paraId="0C9AA8B1" w14:textId="77777777" w:rsidR="009D7E4C" w:rsidRDefault="009D7E4C" w:rsidP="00ED4096">
                            <w:pPr>
                              <w:jc w:val="center"/>
                              <w:rPr>
                                <w:sz w:val="24"/>
                                <w:szCs w:val="24"/>
                              </w:rPr>
                            </w:pPr>
                            <w:r>
                              <w:rPr>
                                <w:rFonts w:hAnsi="Century Gothic"/>
                                <w:color w:val="000000" w:themeColor="text1"/>
                              </w:rPr>
                              <w:t>9</w:t>
                            </w:r>
                          </w:p>
                        </w:txbxContent>
                      </v:textbox>
                    </v:roundrect>
                    <v:oval id="椭圆 368" o:spid="_x0000_s1097" style="position:absolute;left:39497;top:23599;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" fillcolor="red" strokecolor="#4e2319 [1604]" strokeweight="1pt">
                      <v:stroke joinstyle="miter"/>
                      <v:textbox style="layout-flow:vertical;mso-layout-flow-alt:bottom-to-top"/>
                    </v:oval>
                    <v:oval id="椭圆 369" o:spid="_x0000_s1098" style="position:absolute;left:45339;top:23599;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" fillcolor="red" strokecolor="#4e2319 [1604]" strokeweight="1pt">
                      <v:stroke joinstyle="miter"/>
                      <v:textbox style="layout-flow:vertical;mso-layout-flow-alt:bottom-to-top"/>
                    </v:oval>
                  </v:group>
                  <v:group id="组合 370" o:spid="_x0000_s1099" style="position:absolute;left:38862;top:25202;width:8001;height:1829" coordorigin="38862,25202"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">
                    <v:roundrect id="圆角矩形 371" o:spid="_x0000_s1100" style="position:absolute;left:38862;top:25202;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" fillcolor="#f3e1d9 [663]" strokecolor="#4e2319 [1604]" strokeweight="1pt">
                      <v:stroke joinstyle="miter"/>
                      <v:textbox style="layout-flow:vertical;mso-layout-flow-alt:bottom-to-top">
                        <w:txbxContent>
                          <w:p w14:paraId="24464813" w14:textId="77777777" w:rsidR="009D7E4C" w:rsidRDefault="009D7E4C" w:rsidP="00ED4096">
                            <w:pPr>
                              <w:jc w:val="center"/>
                              <w:rPr>
                                <w:sz w:val="24"/>
                                <w:szCs w:val="24"/>
                              </w:rPr>
                            </w:pPr>
                            <w:r>
                              <w:rPr>
                                <w:rFonts w:hAnsi="Century Gothic"/>
                                <w:color w:val="000000" w:themeColor="text1"/>
                              </w:rPr>
                              <w:t>8</w:t>
                            </w:r>
                          </w:p>
                        </w:txbxContent>
                      </v:textbox>
                    </v:roundrect>
                    <v:oval id="椭圆 372" o:spid="_x0000_s1101" style="position:absolute;left:39497;top:25659;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" fillcolor="red" strokecolor="#4e2319 [1604]" strokeweight="1pt">
                      <v:stroke joinstyle="miter"/>
                      <v:textbox style="layout-flow:vertical;mso-layout-flow-alt:bottom-to-top"/>
                    </v:oval>
                    <v:oval id="椭圆 373" o:spid="_x0000_s1102" style="position:absolute;left:45339;top:25659;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" fillcolor="red" strokecolor="#4e2319 [1604]" strokeweight="1pt">
                      <v:stroke joinstyle="miter"/>
                      <v:textbox style="layout-flow:vertical;mso-layout-flow-alt:bottom-to-top"/>
                    </v:oval>
                  </v:group>
                  <v:group id="组合 374" o:spid="_x0000_s1103" style="position:absolute;left:38862;top:27262;width:8001;height:1829" coordorigin="38862,27262"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roundrect id="圆角矩形 375" o:spid="_x0000_s1104" style="position:absolute;left:38862;top:27262;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" fillcolor="#f3e1d9 [663]" strokecolor="#4e2319 [1604]" strokeweight="1pt">
                      <v:stroke joinstyle="miter"/>
                      <v:textbox style="layout-flow:vertical;mso-layout-flow-alt:bottom-to-top">
                        <w:txbxContent>
                          <w:p w14:paraId="3747B61A" w14:textId="77777777" w:rsidR="009D7E4C" w:rsidRDefault="009D7E4C" w:rsidP="00ED4096">
                            <w:pPr>
                              <w:jc w:val="center"/>
                              <w:rPr>
                                <w:sz w:val="24"/>
                                <w:szCs w:val="24"/>
                              </w:rPr>
                            </w:pPr>
                            <w:r>
                              <w:rPr>
                                <w:rFonts w:hAnsi="Century Gothic"/>
                                <w:color w:val="000000" w:themeColor="text1"/>
                              </w:rPr>
                              <w:t>7</w:t>
                            </w:r>
                          </w:p>
                        </w:txbxContent>
                      </v:textbox>
                    </v:roundrect>
                    <v:oval id="椭圆 376" o:spid="_x0000_s1105" style="position:absolute;left:39497;top:27719;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" fillcolor="red" strokecolor="#4e2319 [1604]" strokeweight="1pt">
                      <v:stroke joinstyle="miter"/>
                      <v:textbox style="layout-flow:vertical;mso-layout-flow-alt:bottom-to-top"/>
                    </v:oval>
                    <v:oval id="椭圆 377" o:spid="_x0000_s1106" style="position:absolute;left:45339;top:27719;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" fillcolor="red" strokecolor="#4e2319 [1604]" strokeweight="1pt">
                      <v:stroke joinstyle="miter"/>
                      <v:textbox style="layout-flow:vertical;mso-layout-flow-alt:bottom-to-top"/>
                    </v:oval>
                  </v:group>
                  <v:group id="组合 378" o:spid="_x0000_s1107" style="position:absolute;left:38862;top:29322;width:8001;height:1829" coordorigin="38862,29322"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roundrect id="圆角矩形 379" o:spid="_x0000_s1108" style="position:absolute;left:38862;top:29322;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" fillcolor="#f3e1d9 [663]" strokecolor="#4e2319 [1604]" strokeweight="1pt">
                      <v:stroke joinstyle="miter"/>
                      <v:textbox style="layout-flow:vertical;mso-layout-flow-alt:bottom-to-top">
                        <w:txbxContent>
                          <w:p w14:paraId="5521DBEF" w14:textId="77777777" w:rsidR="009D7E4C" w:rsidRDefault="009D7E4C" w:rsidP="00ED4096">
                            <w:pPr>
                              <w:jc w:val="center"/>
                              <w:rPr>
                                <w:sz w:val="24"/>
                                <w:szCs w:val="24"/>
                              </w:rPr>
                            </w:pPr>
                            <w:r>
                              <w:rPr>
                                <w:rFonts w:hAnsi="Century Gothic"/>
                                <w:color w:val="000000" w:themeColor="text1"/>
                              </w:rPr>
                              <w:t>6</w:t>
                            </w:r>
                          </w:p>
                        </w:txbxContent>
                      </v:textbox>
                    </v:roundrect>
                    <v:oval id="椭圆 380" o:spid="_x0000_s1109" style="position:absolute;left:39497;top:2978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" fillcolor="red" strokecolor="#4e2319 [1604]" strokeweight="1pt">
                      <v:stroke joinstyle="miter"/>
                      <v:textbox style="layout-flow:vertical;mso-layout-flow-alt:bottom-to-top"/>
                    </v:oval>
                    <v:oval id="椭圆 381" o:spid="_x0000_s1110" style="position:absolute;left:45339;top:2978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" fillcolor="red" strokecolor="#4e2319 [1604]" strokeweight="1pt">
                      <v:stroke joinstyle="miter"/>
                      <v:textbox style="layout-flow:vertical;mso-layout-flow-alt:bottom-to-top"/>
                    </v:oval>
                  </v:group>
                  <v:group id="组合 382" o:spid="_x0000_s1111" style="position:absolute;left:38862;top:31383;width:8001;height:1828" coordorigin="38862,31383"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">
                    <v:roundrect id="圆角矩形 383" o:spid="_x0000_s1112" style="position:absolute;left:38862;top:31383;width:8001;height:1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" fillcolor="#f3e1d9 [663]" strokecolor="#4e2319 [1604]" strokeweight="1pt">
                      <v:stroke joinstyle="miter"/>
                      <v:textbox style="layout-flow:vertical;mso-layout-flow-alt:bottom-to-top">
                        <w:txbxContent>
                          <w:p w14:paraId="0EFF4D86" w14:textId="77777777" w:rsidR="009D7E4C" w:rsidRDefault="009D7E4C" w:rsidP="00ED4096">
                            <w:pPr>
                              <w:jc w:val="center"/>
                              <w:rPr>
                                <w:sz w:val="24"/>
                                <w:szCs w:val="24"/>
                              </w:rPr>
                            </w:pPr>
                            <w:r>
                              <w:rPr>
                                <w:rFonts w:hAnsi="Century Gothic"/>
                                <w:color w:val="000000" w:themeColor="text1"/>
                              </w:rPr>
                              <w:t>5</w:t>
                            </w:r>
                          </w:p>
                        </w:txbxContent>
                      </v:textbox>
                    </v:roundrect>
                    <v:oval id="椭圆 384" o:spid="_x0000_s1113" style="position:absolute;left:39497;top:3184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" fillcolor="red" strokecolor="#4e2319 [1604]" strokeweight="1pt">
                      <v:stroke joinstyle="miter"/>
                      <v:textbox style="layout-flow:vertical;mso-layout-flow-alt:bottom-to-top"/>
                    </v:oval>
                    <v:oval id="椭圆 385" o:spid="_x0000_s1114" style="position:absolute;left:45339;top:3184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" fillcolor="red" strokecolor="#4e2319 [1604]" strokeweight="1pt">
                      <v:stroke joinstyle="miter"/>
                      <v:textbox style="layout-flow:vertical;mso-layout-flow-alt:bottom-to-top"/>
                    </v:oval>
                  </v:group>
                  <v:group id="组合 386" o:spid="_x0000_s1115" style="position:absolute;left:38862;top:33443;width:8001;height:1829" coordorigin="38862,33443"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roundrect id="圆角矩形 387" o:spid="_x0000_s1116" style="position:absolute;left:38862;top:33443;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" fillcolor="#f3e1d9 [663]" strokecolor="#4e2319 [1604]" strokeweight="1pt">
                      <v:stroke joinstyle="miter"/>
                      <v:textbox style="layout-flow:vertical;mso-layout-flow-alt:bottom-to-top">
                        <w:txbxContent>
                          <w:p w14:paraId="734DBE28" w14:textId="77777777" w:rsidR="009D7E4C" w:rsidRDefault="009D7E4C" w:rsidP="00ED4096">
                            <w:pPr>
                              <w:jc w:val="center"/>
                              <w:rPr>
                                <w:sz w:val="24"/>
                                <w:szCs w:val="24"/>
                              </w:rPr>
                            </w:pPr>
                            <w:r>
                              <w:rPr>
                                <w:rFonts w:hAnsi="Century Gothic"/>
                                <w:color w:val="000000" w:themeColor="text1"/>
                              </w:rPr>
                              <w:t>4</w:t>
                            </w:r>
                          </w:p>
                        </w:txbxContent>
                      </v:textbox>
                    </v:roundrect>
                    <v:oval id="椭圆 388" o:spid="_x0000_s1117" style="position:absolute;left:39497;top:3390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" fillcolor="red" strokecolor="#4e2319 [1604]" strokeweight="1pt">
                      <v:stroke joinstyle="miter"/>
                      <v:textbox style="layout-flow:vertical;mso-layout-flow-alt:bottom-to-top"/>
                    </v:oval>
                    <v:oval id="椭圆 389" o:spid="_x0000_s1118" style="position:absolute;left:45339;top:33900;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" fillcolor="red" strokecolor="#4e2319 [1604]" strokeweight="1pt">
                      <v:stroke joinstyle="miter"/>
                      <v:textbox style="layout-flow:vertical;mso-layout-flow-alt:bottom-to-top"/>
                    </v:oval>
                  </v:group>
                  <v:group id="组合 390" o:spid="_x0000_s1119" style="position:absolute;left:38862;top:35503;width:8001;height:1829" coordorigin="38862,35503"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roundrect id="圆角矩形 391" o:spid="_x0000_s1120" style="position:absolute;left:38862;top:35503;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" fillcolor="#f3e1d9 [663]" strokecolor="#4e2319 [1604]" strokeweight="1pt">
                      <v:stroke joinstyle="miter"/>
                      <v:textbox style="layout-flow:vertical;mso-layout-flow-alt:bottom-to-top">
                        <w:txbxContent>
                          <w:p w14:paraId="0884F261" w14:textId="77777777" w:rsidR="009D7E4C" w:rsidRDefault="009D7E4C" w:rsidP="00ED4096">
                            <w:pPr>
                              <w:jc w:val="center"/>
                              <w:rPr>
                                <w:sz w:val="24"/>
                                <w:szCs w:val="24"/>
                              </w:rPr>
                            </w:pPr>
                            <w:r>
                              <w:rPr>
                                <w:rFonts w:hAnsi="Century Gothic"/>
                                <w:color w:val="000000" w:themeColor="text1"/>
                              </w:rPr>
                              <w:t>3</w:t>
                            </w:r>
                          </w:p>
                        </w:txbxContent>
                      </v:textbox>
                    </v:roundrect>
                    <v:oval id="椭圆 392" o:spid="_x0000_s1121" style="position:absolute;left:39497;top:35960;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" fillcolor="red" strokecolor="#4e2319 [1604]" strokeweight="1pt">
                      <v:stroke joinstyle="miter"/>
                      <v:textbox style="layout-flow:vertical;mso-layout-flow-alt:bottom-to-top"/>
                    </v:oval>
                    <v:oval id="椭圆 393" o:spid="_x0000_s1122" style="position:absolute;left:45339;top:35960;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" fillcolor="red" strokecolor="#4e2319 [1604]" strokeweight="1pt">
                      <v:stroke joinstyle="miter"/>
                      <v:textbox style="layout-flow:vertical;mso-layout-flow-alt:bottom-to-top"/>
                    </v:oval>
                  </v:group>
                  <v:group id="组合 394" o:spid="_x0000_s1123" style="position:absolute;left:38862;top:37563;width:8001;height:1829" coordorigin="38862,37563"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Tqk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">
                    <v:roundrect id="圆角矩形 395" o:spid="_x0000_s1124" style="position:absolute;left:38862;top:37563;width:8001;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" fillcolor="#f3e1d9 [663]" strokecolor="#4e2319 [1604]" strokeweight="1pt">
                      <v:stroke joinstyle="miter"/>
                      <v:textbox style="layout-flow:vertical;mso-layout-flow-alt:bottom-to-top">
                        <w:txbxContent>
                          <w:p w14:paraId="6F5331CD" w14:textId="77777777" w:rsidR="009D7E4C" w:rsidRDefault="009D7E4C" w:rsidP="00ED4096">
                            <w:pPr>
                              <w:jc w:val="center"/>
                              <w:rPr>
                                <w:sz w:val="24"/>
                                <w:szCs w:val="24"/>
                              </w:rPr>
                            </w:pPr>
                            <w:r>
                              <w:rPr>
                                <w:rFonts w:hAnsi="Century Gothic"/>
                                <w:color w:val="000000" w:themeColor="text1"/>
                              </w:rPr>
                              <w:t>2</w:t>
                            </w:r>
                          </w:p>
                        </w:txbxContent>
                      </v:textbox>
                    </v:roundrect>
                    <v:oval id="椭圆 396" o:spid="_x0000_s1125" style="position:absolute;left:39497;top:38020;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" fillcolor="red" strokecolor="#4e2319 [1604]" strokeweight="1pt">
                      <v:stroke joinstyle="miter"/>
                      <v:textbox style="layout-flow:vertical;mso-layout-flow-alt:bottom-to-top"/>
                    </v:oval>
                    <v:oval id="椭圆 397" o:spid="_x0000_s1126" style="position:absolute;left:45339;top:38020;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" fillcolor="red" strokecolor="#4e2319 [1604]" strokeweight="1pt">
                      <v:stroke joinstyle="miter"/>
                      <v:textbox style="layout-flow:vertical;mso-layout-flow-alt:bottom-to-top"/>
                    </v:oval>
                  </v:group>
                  <v:group id="组合 398" o:spid="_x0000_s1127" style="position:absolute;left:38862;top:39624;width:8001;height:1828" coordorigin="38862,39624"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roundrect id="圆角矩形 399" o:spid="_x0000_s1128" style="position:absolute;left:38862;top:39624;width:8001;height:1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" fillcolor="#f3e1d9 [663]" strokecolor="#4e2319 [1604]" strokeweight="1pt">
                      <v:stroke joinstyle="miter"/>
                      <v:textbox style="layout-flow:vertical;mso-layout-flow-alt:bottom-to-top">
                        <w:txbxContent>
                          <w:p w14:paraId="65AA7903" w14:textId="77777777" w:rsidR="009D7E4C" w:rsidRDefault="009D7E4C" w:rsidP="00ED4096">
                            <w:pPr>
                              <w:jc w:val="center"/>
                              <w:rPr>
                                <w:sz w:val="24"/>
                                <w:szCs w:val="24"/>
                              </w:rPr>
                            </w:pPr>
                            <w:r>
                              <w:rPr>
                                <w:rFonts w:hAnsi="Century Gothic"/>
                                <w:color w:val="000000" w:themeColor="text1"/>
                              </w:rPr>
                              <w:t>1</w:t>
                            </w:r>
                          </w:p>
                        </w:txbxContent>
                      </v:textbox>
                    </v:roundrect>
                    <v:oval id="椭圆 400" o:spid="_x0000_s1129" style="position:absolute;left:39497;top:40081;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" fillcolor="red" strokecolor="#4e2319 [1604]" strokeweight="1pt">
                      <v:stroke joinstyle="miter"/>
                      <v:textbox style="layout-flow:vertical;mso-layout-flow-alt:bottom-to-top"/>
                    </v:oval>
                    <v:oval id="椭圆 401" o:spid="_x0000_s1130" style="position:absolute;left:45339;top:40081;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" fillcolor="red" strokecolor="#4e2319 [1604]" strokeweight="1pt">
                      <v:stroke joinstyle="miter"/>
                      <v:textbox style="layout-flow:vertical;mso-layout-flow-alt:bottom-to-top"/>
                    </v:oval>
                  </v:group>
                </v:group>
                <v:group id="组合 402" o:spid="_x0000_s1131" style="position:absolute;left:762;top:24638;width:13589;height:12801" coordorigin="762,24638"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o:lock v:ext="edit" aspectratio="t"/>
                  <v:roundrect id="圆角矩形 403" o:spid="_x0000_s1132" style="position:absolute;left:762;top:24638;width:13589;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" fillcolor="#4a5c6e [3206]" strokecolor="black [3213]" strokeweight="1pt">
                    <v:stroke joinstyle="miter"/>
                  </v:roundrect>
                  <v:group id="组合 404" o:spid="_x0000_s1133" style="position:absolute;left:2413;top:26035;width:10101;height:10033" coordorigin="2413,26035"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group id="组合 405" o:spid="_x0000_s1134" style="position:absolute;left:2413;top:26035;width:10101;height:4572" coordorigin="2413,26035"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cfdyQAAAOE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">
                      <o:lock v:ext="edit" aspectratio="t"/>
                      <v:roundrect id="圆角矩形 406" o:spid="_x0000_s1135" style="position:absolute;left:2413;top:26035;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" filled="f" strokecolor="#4e2319 [1604]" strokeweight="1pt">
                        <v:stroke joinstyle="miter"/>
                        <v:textbox>
                          <w:txbxContent>
                            <w:p w14:paraId="57F14586" w14:textId="77777777" w:rsidR="009D7E4C" w:rsidRDefault="009D7E4C" w:rsidP="00ED4096">
                              <w:pPr>
                                <w:jc w:val="center"/>
                                <w:rPr>
                                  <w:sz w:val="24"/>
                                  <w:szCs w:val="24"/>
                                </w:rPr>
                              </w:pPr>
                              <w:r>
                                <w:rPr>
                                  <w:rFonts w:hAnsi="Century Gothic"/>
                                  <w:b/>
                                  <w:bCs/>
                                  <w:color w:val="FF0000"/>
                                  <w:sz w:val="32"/>
                                  <w:szCs w:val="32"/>
                                </w:rPr>
                                <w:t>B+</w:t>
                              </w:r>
                            </w:p>
                          </w:txbxContent>
                        </v:textbox>
                      </v:roundrect>
                      <v:roundrect id="圆角矩形 407" o:spid="_x0000_s1136" style="position:absolute;left:6836;top:26035;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" filled="f" strokecolor="#4e2319 [1604]" strokeweight="1pt">
                        <v:stroke joinstyle="miter"/>
                      </v:roundrect>
                    </v:group>
                    <v:group id="组合 408" o:spid="_x0000_s1137" style="position:absolute;left:2413;top:31496;width:10101;height:4572" coordorigin="2413,31496"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o:lock v:ext="edit" aspectratio="t"/>
                      <v:roundrect id="圆角矩形 409" o:spid="_x0000_s1138" style="position:absolute;left:2413;top:31496;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" filled="f" strokecolor="#4e2319 [1604]" strokeweight="1pt">
                        <v:stroke joinstyle="miter"/>
                        <v:textbox>
                          <w:txbxContent>
                            <w:p w14:paraId="5E0512EC" w14:textId="77777777" w:rsidR="009D7E4C" w:rsidRDefault="009D7E4C" w:rsidP="00ED4096">
                              <w:pPr>
                                <w:jc w:val="center"/>
                                <w:rPr>
                                  <w:sz w:val="24"/>
                                  <w:szCs w:val="24"/>
                                </w:rPr>
                              </w:pPr>
                              <w:r>
                                <w:rPr>
                                  <w:rFonts w:hAnsi="Century Gothic"/>
                                  <w:b/>
                                  <w:bCs/>
                                  <w:color w:val="000000" w:themeColor="text1"/>
                                  <w:sz w:val="32"/>
                                  <w:szCs w:val="32"/>
                                </w:rPr>
                                <w:t>B-</w:t>
                              </w:r>
                            </w:p>
                          </w:txbxContent>
                        </v:textbox>
                      </v:roundrect>
                      <v:roundrect id="圆角矩形 410" o:spid="_x0000_s1139" style="position:absolute;left:6836;top:31496;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" filled="f" strokecolor="#4e2319 [1604]" strokeweight="1pt">
                        <v:stroke joinstyle="miter"/>
                        <v:textbox>
                          <w:txbxContent>
                            <w:p w14:paraId="03B3E17F" w14:textId="77777777" w:rsidR="009D7E4C" w:rsidRDefault="009D7E4C" w:rsidP="00ED4096">
                              <w:pPr>
                                <w:jc w:val="center"/>
                                <w:rPr>
                                  <w:sz w:val="24"/>
                                  <w:szCs w:val="24"/>
                                </w:rPr>
                              </w:pPr>
                              <w:r>
                                <w:rPr>
                                  <w:rFonts w:hAnsi="Century Gothic"/>
                                  <w:b/>
                                  <w:bCs/>
                                  <w:color w:val="000000" w:themeColor="text1"/>
                                  <w:sz w:val="32"/>
                                  <w:szCs w:val="32"/>
                                </w:rPr>
                                <w:t>0</w:t>
                              </w:r>
                            </w:p>
                          </w:txbxContent>
                        </v:textbox>
                      </v:roundrect>
                    </v:group>
                  </v:group>
                </v:group>
                <v:shapetype id="_x0000_t33" coordsize="21600,21600" o:spt="33" o:oned="t" path="m,l21600,r,21600e" filled="f">
                  <v:stroke joinstyle="miter"/>
                  <v:path arrowok="t" fillok="f" o:connecttype="none"/>
                  <o:lock v:ext="edit" shapetype="t"/>
                </v:shapetype>
                <v:shape id="肘形连接符 411" o:spid="_x0000_s1140" type="#_x0000_t33" style="position:absolute;left:30189;top:-18630;width:4979;height:5122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" strokecolor="red" strokeweight="2pt"/>
                <v:oval id="椭圆 412" o:spid="_x0000_s1141" style="position:absolute;left:58293;top:9017;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" fillcolor="red" strokecolor="red" strokeweight="1pt">
                  <v:stroke joinstyle="miter"/>
                  <v:path arrowok="t"/>
                  <o:lock v:ext="edit" aspectratio="t"/>
                </v:oval>
                <v:shape id="肘形连接符 413" o:spid="_x0000_s1142" type="#_x0000_t33" style="position:absolute;left:33449;top:-11383;width:3988;height:4570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" strokecolor="red" strokeweight="2pt"/>
                <v:shape id="肘形连接符 414" o:spid="_x0000_s1143" type="#_x0000_t33" style="position:absolute;left:36013;top:-12805;width:4979;height:3957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" strokecolor="red" strokeweight="2pt"/>
                <v:shape id="肘形连接符 415" o:spid="_x0000_s1144" type="#_x0000_t33" style="position:absolute;left:24352;top:9474;width:33941;height:3988;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" strokecolor="red" strokeweight="2pt"/>
                <v:shape id="肘形连接符 416" o:spid="_x0000_s1145" type="#_x0000_t33" style="position:absolute;left:41838;top:-6980;width:4979;height:2793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" strokecolor="red" strokeweight="2pt"/>
                <v:shape id="肘形连接符 417" o:spid="_x0000_s1146" type="#_x0000_t33" style="position:absolute;left:45209;top:377;width:3988;height:2218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" strokecolor="red" strokeweight="2pt"/>
                <v:shape id="肘形连接符 418" o:spid="_x0000_s1147" type="#_x0000_t33" style="position:absolute;left:47663;top:-1156;width:4979;height:1628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" strokecolor="red" strokeweight="2pt"/>
                <v:shape id="肘形连接符 419" o:spid="_x0000_s1148" type="#_x0000_t33" style="position:absolute;left:51093;top:6261;width:3988;height:1041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" strokecolor="red"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20" o:spid="_x0000_s1149" type="#_x0000_t34" style="position:absolute;left:37064;top:7159;width:18913;height:2445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" strokecolor="red" strokeweight="2pt"/>
                <v:shape id="肘形连接符 421" o:spid="_x0000_s1150" type="#_x0000_t34" style="position:absolute;left:38095;top:8189;width:18913;height:2239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" strokecolor="red" strokeweight="2pt"/>
                <v:shape id="肘形连接符 422" o:spid="_x0000_s1151" type="#_x0000_t34" style="position:absolute;left:39125;top:9219;width:18913;height:203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" strokecolor="red" strokeweight="2pt"/>
                <v:shape id="肘形连接符 423" o:spid="_x0000_s1152" type="#_x0000_t34" style="position:absolute;left:40155;top:10249;width:18913;height:1827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" strokecolor="red" strokeweight="2pt"/>
                <v:shape id="肘形连接符 424" o:spid="_x0000_s1153" type="#_x0000_t34" style="position:absolute;left:41185;top:11279;width:18913;height:1621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" strokecolor="red" strokeweight="2pt"/>
                <v:shape id="肘形连接符 425" o:spid="_x0000_s1154" type="#_x0000_t34" style="position:absolute;left:42215;top:12309;width:18913;height:1415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" strokecolor="red" strokeweight="2pt"/>
                <v:shape id="肘形连接符 426" o:spid="_x0000_s1155" type="#_x0000_t34" style="position:absolute;left:43245;top:13340;width:18913;height:1209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" strokecolor="red" strokeweight="2pt"/>
                <v:shape id="肘形连接符 427" o:spid="_x0000_s1156" type="#_x0000_t34" style="position:absolute;left:44275;top:14370;width:18913;height:1003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" strokecolor="red" strokeweight="2pt"/>
                <v:shape id="肘形连接符 428" o:spid="_x0000_s1157" type="#_x0000_t34" style="position:absolute;left:12831;top:9442;width:13554;height:2524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" strokecolor="black [3213]" strokeweight="2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29" o:spid="_x0000_s1158" type="#_x0000_t35" style="position:absolute;left:16868;top:21162;width:2737;height:2707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" adj="-18046,11764" strokecolor="black [3213]" strokeweight="2pt"/>
                <v:shape id="肘形连接符 430" o:spid="_x0000_s1159" type="#_x0000_t34" style="position:absolute;left:20024;top:23861;width:2411;height:22004;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" adj="-20484" strokecolor="black [3213]" strokeweight="2p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连接符 431" o:spid="_x0000_s1160" type="#_x0000_t36" style="position:absolute;left:22896;top:7838;width:7622;height:4401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" adj="-6478,11281,28078" strokecolor="red" strokeweight="2pt"/>
                <v:shape id="肘形连接符 432" o:spid="_x0000_s1161" type="#_x0000_t34" style="position:absolute;left:12575;top:25654;width:13714;height:2972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" strokecolor="red" strokeweight="2pt"/>
                <v:shape id="肘形连接符 433" o:spid="_x0000_s1162" type="#_x0000_t34" style="position:absolute;left:16370;top:27388;width:13714;height:2625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" strokecolor="red" strokeweight="2pt"/>
                <v:shape id="肘形连接符 434" o:spid="_x0000_s1163" type="#_x0000_t34" style="position:absolute;left:20165;top:29123;width:13714;height:2278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" strokecolor="red" strokeweight="2pt"/>
                <v:shape id="肘形连接符 435" o:spid="_x0000_s1164" type="#_x0000_t34" style="position:absolute;left:23960;top:30858;width:13714;height:1931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" strokecolor="red" strokeweight="2pt"/>
                <v:shape id="肘形连接符 436" o:spid="_x0000_s1165" type="#_x0000_t34" style="position:absolute;left:11679;top:26550;width:23747;height:3796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" adj="-2079" strokecolor="red" strokeweight="2pt"/>
                <v:shape id="肘形连接符 437" o:spid="_x0000_s1166" type="#_x0000_t34" style="position:absolute;left:15473;top:28285;width:23747;height:3449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" adj="-2079" strokecolor="red" strokeweight="2pt"/>
                <v:shape id="肘形连接符 438" o:spid="_x0000_s1167" type="#_x0000_t34" style="position:absolute;left:19269;top:30019;width:23747;height:3102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" adj="-2079" strokecolor="red" strokeweight="2pt"/>
                <v:shape id="肘形连接符 439" o:spid="_x0000_s1168" type="#_x0000_t34" style="position:absolute;left:23064;top:31754;width:23747;height:2755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" adj="-2079" strokecolor="red" strokeweight="2pt"/>
                <w10:anchorlock/>
              </v:group>
            </w:pict>
          </mc:Fallback>
        </mc:AlternateContent>
      </w:r>
    </w:p>
    <w:p w14:paraId="27C355E0" w14:textId="0BC242C7" w:rsidR="009C18BA" w:rsidRPr="000F3928" w:rsidRDefault="009C18BA" w:rsidP="009C18BA">
      <w:pPr>
        <w:rPr>
          <w:rFonts w:hint="eastAsia"/>
        </w:rPr>
      </w:pPr>
      <w:r>
        <w:br w:type="page"/>
      </w:r>
    </w:p>
    <w:p w14:paraId="7D40856B" w14:textId="08700766" w:rsidR="009C18BA" w:rsidRDefault="000F3928" w:rsidP="009C18BA">
      <w:pPr>
        <w:pStyle w:val="af9"/>
        <w:numPr>
          <w:ilvl w:val="0"/>
          <w:numId w:val="12"/>
        </w:numPr>
        <w:rPr>
          <w:rFonts w:hint="eastAsia"/>
        </w:rPr>
      </w:pPr>
      <w:r>
        <w:rPr>
          <w:rFonts w:ascii="微软雅黑" w:eastAsia="微软雅黑" w:hAnsi="微软雅黑" w:cs="微软雅黑" w:hint="eastAsia"/>
        </w:rPr>
        <w:lastRenderedPageBreak/>
        <w:t>二号电源模块与一号相同</w:t>
      </w:r>
    </w:p>
    <w:p w14:paraId="6FAE9005" w14:textId="71BFC533" w:rsidR="00ED4096" w:rsidRPr="009C18BA" w:rsidRDefault="00ED4096" w:rsidP="009C18BA">
      <w:pPr>
        <w:pStyle w:val="af9"/>
        <w:numPr>
          <w:ilvl w:val="0"/>
          <w:numId w:val="12"/>
        </w:numPr>
      </w:pPr>
      <w:r>
        <w:rPr>
          <w:rFonts w:hint="eastAsia"/>
        </w:rPr>
        <w:t>三号</w:t>
      </w:r>
      <w:r>
        <w:rPr>
          <w:rFonts w:ascii="微软雅黑" w:eastAsia="微软雅黑" w:hAnsi="微软雅黑" w:cs="微软雅黑" w:hint="eastAsia"/>
        </w:rPr>
        <w:t>电源模块</w:t>
      </w:r>
    </w:p>
    <w:p w14:paraId="64FD17D5" w14:textId="7E5CB4D2" w:rsidR="009C18BA" w:rsidRPr="000F3928" w:rsidRDefault="009C18BA" w:rsidP="009C18BA">
      <w:pPr>
        <w:pStyle w:val="af9"/>
        <w:ind w:left="420" w:firstLine="0"/>
        <w:jc w:val="center"/>
        <w:rPr>
          <w:rFonts w:hint="eastAsia"/>
        </w:rPr>
      </w:pPr>
      <w:r>
        <w:rPr>
          <w:noProof/>
        </w:rPr>
        <mc:AlternateContent>
          <mc:Choice Requires="wpg">
            <w:drawing>
              <wp:inline distT="0" distB="0" distL="0" distR="0" wp14:anchorId="4591D825" wp14:editId="015BCAC2">
                <wp:extent cx="7774940" cy="5814060"/>
                <wp:effectExtent l="91440" t="0" r="12700" b="292100"/>
                <wp:docPr id="826" name="组合 638"/>
                <wp:cNvGraphicFramePr xmlns:a="http://schemas.openxmlformats.org/drawingml/2006/main"/>
                <a:graphic xmlns:a="http://schemas.openxmlformats.org/drawingml/2006/main">
                  <a:graphicData uri="http://schemas.microsoft.com/office/word/2010/wordprocessingGroup">
                    <wpg:wgp>
                      <wpg:cNvGrpSpPr/>
                      <wpg:grpSpPr>
                        <a:xfrm rot="5400000">
                          <a:off x="0" y="0"/>
                          <a:ext cx="7774940" cy="5814060"/>
                          <a:chOff x="-1538492" y="1538492"/>
                          <a:chExt cx="7774940" cy="5814060"/>
                        </a:xfrm>
                      </wpg:grpSpPr>
                      <wpg:grpSp>
                        <wpg:cNvPr id="827" name="组合 827"/>
                        <wpg:cNvGrpSpPr/>
                        <wpg:grpSpPr>
                          <a:xfrm>
                            <a:off x="3998708" y="6262892"/>
                            <a:ext cx="1094740" cy="548640"/>
                            <a:chOff x="3998708" y="6262892"/>
                            <a:chExt cx="1094740" cy="548640"/>
                          </a:xfrm>
                        </wpg:grpSpPr>
                        <wpg:grpSp>
                          <wpg:cNvPr id="828" name="组合 828"/>
                          <wpg:cNvGrpSpPr/>
                          <wpg:grpSpPr>
                            <a:xfrm>
                              <a:off x="3998708" y="6262892"/>
                              <a:ext cx="548640" cy="548640"/>
                              <a:chOff x="3998708" y="6262892"/>
                              <a:chExt cx="548640" cy="548640"/>
                            </a:xfrm>
                          </wpg:grpSpPr>
                          <wps:wsp>
                            <wps:cNvPr id="829" name="剪去同侧角的矩形 829"/>
                            <wps:cNvSpPr/>
                            <wps:spPr>
                              <a:xfrm>
                                <a:off x="3998708" y="6262892"/>
                                <a:ext cx="548640" cy="548640"/>
                              </a:xfrm>
                              <a:prstGeom prst="snip2SameRect">
                                <a:avLst>
                                  <a:gd name="adj1" fmla="val 39815"/>
                                  <a:gd name="adj2" fmla="val 0"/>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30" name="椭圆 830"/>
                            <wps:cNvSpPr/>
                            <wps:spPr>
                              <a:xfrm>
                                <a:off x="4135868" y="6400052"/>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grpSp>
                          <wpg:cNvPr id="831" name="组合 831"/>
                          <wpg:cNvGrpSpPr/>
                          <wpg:grpSpPr>
                            <a:xfrm>
                              <a:off x="4544808" y="6262892"/>
                              <a:ext cx="548640" cy="548640"/>
                              <a:chOff x="4544808" y="6262892"/>
                              <a:chExt cx="548640" cy="548640"/>
                            </a:xfrm>
                          </wpg:grpSpPr>
                          <wps:wsp>
                            <wps:cNvPr id="832" name="剪去同侧角的矩形 832"/>
                            <wps:cNvSpPr/>
                            <wps:spPr>
                              <a:xfrm>
                                <a:off x="4544808" y="6262892"/>
                                <a:ext cx="548640" cy="548640"/>
                              </a:xfrm>
                              <a:prstGeom prst="snip2SameRect">
                                <a:avLst>
                                  <a:gd name="adj1" fmla="val 39815"/>
                                  <a:gd name="adj2" fmla="val 0"/>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33" name="椭圆 833"/>
                            <wps:cNvSpPr/>
                            <wps:spPr>
                              <a:xfrm>
                                <a:off x="4681968" y="6400052"/>
                                <a:ext cx="274320" cy="2743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834" name="组合 834"/>
                        <wpg:cNvGrpSpPr>
                          <a:grpSpLocks noChangeAspect="1"/>
                        </wpg:cNvGrpSpPr>
                        <wpg:grpSpPr>
                          <a:xfrm>
                            <a:off x="3046208" y="4192792"/>
                            <a:ext cx="2438400" cy="1280160"/>
                            <a:chOff x="3046208" y="4192792"/>
                            <a:chExt cx="2438400" cy="1280160"/>
                          </a:xfrm>
                        </wpg:grpSpPr>
                        <wps:wsp>
                          <wps:cNvPr id="835" name="圆角矩形 835"/>
                          <wps:cNvSpPr/>
                          <wps:spPr>
                            <a:xfrm>
                              <a:off x="3046208" y="4192792"/>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36" name="组合 836"/>
                          <wpg:cNvGrpSpPr/>
                          <wpg:grpSpPr>
                            <a:xfrm>
                              <a:off x="3211308" y="4332492"/>
                              <a:ext cx="2116139" cy="1003300"/>
                              <a:chOff x="3211308" y="4332492"/>
                              <a:chExt cx="2116139" cy="1003300"/>
                            </a:xfrm>
                          </wpg:grpSpPr>
                          <wpg:grpSp>
                            <wpg:cNvPr id="837" name="组合 837"/>
                            <wpg:cNvGrpSpPr>
                              <a:grpSpLocks noChangeAspect="1"/>
                            </wpg:cNvGrpSpPr>
                            <wpg:grpSpPr>
                              <a:xfrm>
                                <a:off x="3211308" y="4332492"/>
                                <a:ext cx="2116139" cy="457200"/>
                                <a:chOff x="3211308" y="4332492"/>
                                <a:chExt cx="1692911" cy="365760"/>
                              </a:xfrm>
                              <a:solidFill>
                                <a:schemeClr val="bg2"/>
                              </a:solidFill>
                            </wpg:grpSpPr>
                            <wps:wsp>
                              <wps:cNvPr id="838" name="圆角矩形 838"/>
                              <wps:cNvSpPr/>
                              <wps:spPr>
                                <a:xfrm>
                                  <a:off x="3211308" y="4332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E84F77A" w14:textId="77777777" w:rsidR="009D7E4C" w:rsidRDefault="009D7E4C" w:rsidP="009C18BA">
                                    <w:pPr>
                                      <w:jc w:val="center"/>
                                      <w:rPr>
                                        <w:sz w:val="24"/>
                                        <w:szCs w:val="24"/>
                                      </w:rPr>
                                    </w:pPr>
                                    <w:r>
                                      <w:rPr>
                                        <w:rFonts w:hAnsi="Century Gothic"/>
                                        <w:b/>
                                        <w:bCs/>
                                        <w:color w:val="000000" w:themeColor="text1"/>
                                        <w:sz w:val="32"/>
                                        <w:szCs w:val="3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9" name="圆角矩形 839"/>
                              <wps:cNvSpPr/>
                              <wps:spPr>
                                <a:xfrm>
                                  <a:off x="3653692" y="4332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16D7D6" w14:textId="77777777" w:rsidR="009D7E4C" w:rsidRDefault="009D7E4C" w:rsidP="009C18BA">
                                    <w:pPr>
                                      <w:jc w:val="center"/>
                                      <w:rPr>
                                        <w:sz w:val="24"/>
                                        <w:szCs w:val="24"/>
                                      </w:rPr>
                                    </w:pPr>
                                    <w:r>
                                      <w:rPr>
                                        <w:rFonts w:hAnsi="Century Gothic"/>
                                        <w:b/>
                                        <w:bCs/>
                                        <w:color w:val="000000" w:themeColor="text1"/>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0" name="圆角矩形 840"/>
                              <wps:cNvSpPr/>
                              <wps:spPr>
                                <a:xfrm>
                                  <a:off x="4096076" y="4332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D6328BF" w14:textId="77777777" w:rsidR="009D7E4C" w:rsidRDefault="009D7E4C" w:rsidP="009C18BA">
                                    <w:pPr>
                                      <w:jc w:val="center"/>
                                      <w:rPr>
                                        <w:sz w:val="24"/>
                                        <w:szCs w:val="24"/>
                                      </w:rPr>
                                    </w:pPr>
                                    <w:r>
                                      <w:rPr>
                                        <w:rFonts w:hAnsi="Century Gothic"/>
                                        <w:b/>
                                        <w:bCs/>
                                        <w:color w:val="000000" w:themeColor="text1"/>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1" name="圆角矩形 841"/>
                              <wps:cNvSpPr/>
                              <wps:spPr>
                                <a:xfrm>
                                  <a:off x="4538459" y="4332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01F18E7" w14:textId="77777777" w:rsidR="009D7E4C" w:rsidRDefault="009D7E4C" w:rsidP="009C18BA">
                                    <w:pPr>
                                      <w:jc w:val="center"/>
                                      <w:rPr>
                                        <w:sz w:val="24"/>
                                        <w:szCs w:val="24"/>
                                      </w:rPr>
                                    </w:pPr>
                                    <w:r>
                                      <w:rPr>
                                        <w:rFonts w:hAnsi="Century Gothic"/>
                                        <w:b/>
                                        <w:bCs/>
                                        <w:color w:val="000000" w:themeColor="text1"/>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42" name="组合 842"/>
                            <wpg:cNvGrpSpPr>
                              <a:grpSpLocks noChangeAspect="1"/>
                            </wpg:cNvGrpSpPr>
                            <wpg:grpSpPr>
                              <a:xfrm>
                                <a:off x="3211308" y="4878592"/>
                                <a:ext cx="2116139" cy="457200"/>
                                <a:chOff x="3211308" y="4878592"/>
                                <a:chExt cx="1692911" cy="365760"/>
                              </a:xfrm>
                              <a:solidFill>
                                <a:schemeClr val="bg2"/>
                              </a:solidFill>
                            </wpg:grpSpPr>
                            <wps:wsp>
                              <wps:cNvPr id="843" name="圆角矩形 843"/>
                              <wps:cNvSpPr/>
                              <wps:spPr>
                                <a:xfrm>
                                  <a:off x="3211308" y="48785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40B36F4" w14:textId="77777777" w:rsidR="009D7E4C" w:rsidRDefault="009D7E4C" w:rsidP="009C18BA">
                                    <w:pPr>
                                      <w:jc w:val="center"/>
                                      <w:rPr>
                                        <w:sz w:val="24"/>
                                        <w:szCs w:val="24"/>
                                      </w:rPr>
                                    </w:pPr>
                                    <w:r>
                                      <w:rPr>
                                        <w:rFonts w:hAnsi="Century Gothic"/>
                                        <w:b/>
                                        <w:bCs/>
                                        <w:color w:val="000000" w:themeColor="text1"/>
                                        <w:sz w:val="32"/>
                                        <w:szCs w:val="3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4" name="圆角矩形 844"/>
                              <wps:cNvSpPr/>
                              <wps:spPr>
                                <a:xfrm>
                                  <a:off x="3653692" y="48785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D47EABB" w14:textId="77777777" w:rsidR="009D7E4C" w:rsidRDefault="009D7E4C" w:rsidP="009C18BA">
                                    <w:pPr>
                                      <w:jc w:val="center"/>
                                      <w:rPr>
                                        <w:sz w:val="24"/>
                                        <w:szCs w:val="24"/>
                                      </w:rPr>
                                    </w:pPr>
                                    <w:r>
                                      <w:rPr>
                                        <w:rFonts w:hAnsi="Century Gothic"/>
                                        <w:b/>
                                        <w:bCs/>
                                        <w:color w:val="000000" w:themeColor="text1"/>
                                        <w:sz w:val="32"/>
                                        <w:szCs w:val="3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圆角矩形 845"/>
                              <wps:cNvSpPr/>
                              <wps:spPr>
                                <a:xfrm>
                                  <a:off x="4096076" y="48785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04FBB3" w14:textId="77777777" w:rsidR="009D7E4C" w:rsidRDefault="009D7E4C" w:rsidP="009C18BA">
                                    <w:pPr>
                                      <w:jc w:val="center"/>
                                      <w:rPr>
                                        <w:sz w:val="24"/>
                                        <w:szCs w:val="24"/>
                                      </w:rPr>
                                    </w:pPr>
                                    <w:r>
                                      <w:rPr>
                                        <w:rFonts w:hAnsi="Century Gothic"/>
                                        <w:b/>
                                        <w:bCs/>
                                        <w:color w:val="000000" w:themeColor="text1"/>
                                        <w:sz w:val="32"/>
                                        <w:szCs w:val="3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圆角矩形 846"/>
                              <wps:cNvSpPr/>
                              <wps:spPr>
                                <a:xfrm>
                                  <a:off x="4538459" y="48785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938CDDA" w14:textId="77777777" w:rsidR="009D7E4C" w:rsidRDefault="009D7E4C" w:rsidP="009C18BA">
                                    <w:pPr>
                                      <w:jc w:val="center"/>
                                      <w:rPr>
                                        <w:sz w:val="24"/>
                                        <w:szCs w:val="24"/>
                                      </w:rPr>
                                    </w:pPr>
                                    <w:r>
                                      <w:rPr>
                                        <w:rFonts w:hAnsi="Century Gothic"/>
                                        <w:b/>
                                        <w:bCs/>
                                        <w:color w:val="000000" w:themeColor="text1"/>
                                        <w:sz w:val="32"/>
                                        <w:szCs w:val="3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847" name="组合 847"/>
                        <wpg:cNvGrpSpPr/>
                        <wpg:grpSpPr>
                          <a:xfrm>
                            <a:off x="-1538492" y="1538492"/>
                            <a:ext cx="7468616" cy="1874520"/>
                            <a:chOff x="-1538492" y="1538492"/>
                            <a:chExt cx="7468616" cy="1874520"/>
                          </a:xfrm>
                        </wpg:grpSpPr>
                        <wpg:grpSp>
                          <wpg:cNvPr id="848" name="组合 848"/>
                          <wpg:cNvGrpSpPr/>
                          <wpg:grpSpPr>
                            <a:xfrm>
                              <a:off x="-1538492" y="1538492"/>
                              <a:ext cx="6836557" cy="1874520"/>
                              <a:chOff x="-1538492" y="1538492"/>
                              <a:chExt cx="6836557" cy="1874520"/>
                            </a:xfrm>
                          </wpg:grpSpPr>
                          <wpg:grpSp>
                            <wpg:cNvPr id="849" name="组合 849"/>
                            <wpg:cNvGrpSpPr/>
                            <wpg:grpSpPr>
                              <a:xfrm>
                                <a:off x="-1538492" y="1538492"/>
                                <a:ext cx="6836557" cy="1874520"/>
                                <a:chOff x="-1538492" y="1538492"/>
                                <a:chExt cx="10742255" cy="1874520"/>
                              </a:xfrm>
                            </wpg:grpSpPr>
                            <wpg:grpSp>
                              <wpg:cNvPr id="850" name="组合 850"/>
                              <wpg:cNvGrpSpPr/>
                              <wpg:grpSpPr>
                                <a:xfrm>
                                  <a:off x="-925628" y="1538492"/>
                                  <a:ext cx="10129391" cy="1874520"/>
                                  <a:chOff x="-925628" y="1538492"/>
                                  <a:chExt cx="10129391" cy="1874520"/>
                                </a:xfrm>
                              </wpg:grpSpPr>
                              <wps:wsp>
                                <wps:cNvPr id="851" name="矩形 851"/>
                                <wps:cNvSpPr/>
                                <wps:spPr>
                                  <a:xfrm>
                                    <a:off x="-925628" y="1538492"/>
                                    <a:ext cx="10129391" cy="1874520"/>
                                  </a:xfrm>
                                  <a:prstGeom prst="rect">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2" name="圆角矩形 852"/>
                                <wps:cNvSpPr/>
                                <wps:spPr>
                                  <a:xfrm>
                                    <a:off x="-885712"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E1D82" w14:textId="77777777" w:rsidR="009D7E4C" w:rsidRDefault="009D7E4C" w:rsidP="009C18BA">
                                      <w:pPr>
                                        <w:jc w:val="center"/>
                                        <w:rPr>
                                          <w:sz w:val="24"/>
                                          <w:szCs w:val="24"/>
                                        </w:rPr>
                                      </w:pPr>
                                      <w:r>
                                        <w:rPr>
                                          <w:rFonts w:hAnsi="Century Gothic"/>
                                          <w:color w:val="000000" w:themeColor="text1"/>
                                          <w:sz w:val="48"/>
                                          <w:szCs w:val="4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3" name="圆角矩形 853"/>
                                <wps:cNvSpPr/>
                                <wps:spPr>
                                  <a:xfrm>
                                    <a:off x="286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FEBAB3" w14:textId="77777777" w:rsidR="009D7E4C" w:rsidRDefault="009D7E4C" w:rsidP="009C18BA">
                                      <w:pPr>
                                        <w:jc w:val="center"/>
                                        <w:rPr>
                                          <w:sz w:val="24"/>
                                          <w:szCs w:val="24"/>
                                        </w:rPr>
                                      </w:pPr>
                                      <w:r>
                                        <w:rPr>
                                          <w:rFonts w:hAnsi="Century Gothic"/>
                                          <w:color w:val="000000" w:themeColor="text1"/>
                                          <w:sz w:val="48"/>
                                          <w:szCs w:val="4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4" name="圆角矩形 854"/>
                                <wps:cNvSpPr/>
                                <wps:spPr>
                                  <a:xfrm>
                                    <a:off x="9430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D40E3" w14:textId="77777777" w:rsidR="009D7E4C" w:rsidRDefault="009D7E4C" w:rsidP="009C18BA">
                                      <w:pPr>
                                        <w:jc w:val="center"/>
                                        <w:rPr>
                                          <w:sz w:val="24"/>
                                          <w:szCs w:val="24"/>
                                        </w:rPr>
                                      </w:pPr>
                                      <w:r>
                                        <w:rPr>
                                          <w:rFonts w:hAnsi="Century Gothic"/>
                                          <w:color w:val="000000" w:themeColor="text1"/>
                                          <w:sz w:val="48"/>
                                          <w:szCs w:val="4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5" name="圆角矩形 855"/>
                                <wps:cNvSpPr/>
                                <wps:spPr>
                                  <a:xfrm>
                                    <a:off x="18574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F38D4" w14:textId="77777777" w:rsidR="009D7E4C" w:rsidRDefault="009D7E4C" w:rsidP="009C18BA">
                                      <w:pPr>
                                        <w:jc w:val="center"/>
                                        <w:rPr>
                                          <w:sz w:val="24"/>
                                          <w:szCs w:val="24"/>
                                        </w:rPr>
                                      </w:pPr>
                                      <w:r>
                                        <w:rPr>
                                          <w:rFonts w:hAnsi="Century Gothic"/>
                                          <w:color w:val="000000" w:themeColor="text1"/>
                                          <w:sz w:val="48"/>
                                          <w:szCs w:val="4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6" name="圆角矩形 856"/>
                                <wps:cNvSpPr/>
                                <wps:spPr>
                                  <a:xfrm>
                                    <a:off x="27718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3FA3A" w14:textId="77777777" w:rsidR="009D7E4C" w:rsidRDefault="009D7E4C" w:rsidP="009C18BA">
                                      <w:pPr>
                                        <w:jc w:val="center"/>
                                        <w:rPr>
                                          <w:sz w:val="24"/>
                                          <w:szCs w:val="24"/>
                                        </w:rPr>
                                      </w:pPr>
                                      <w:r>
                                        <w:rPr>
                                          <w:rFonts w:hAnsi="Century Gothic"/>
                                          <w:color w:val="000000" w:themeColor="text1"/>
                                          <w:sz w:val="48"/>
                                          <w:szCs w:val="4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7" name="圆角矩形 857"/>
                                <wps:cNvSpPr/>
                                <wps:spPr>
                                  <a:xfrm>
                                    <a:off x="36862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35B68" w14:textId="77777777" w:rsidR="009D7E4C" w:rsidRDefault="009D7E4C" w:rsidP="009C18BA">
                                      <w:pPr>
                                        <w:jc w:val="center"/>
                                        <w:rPr>
                                          <w:sz w:val="24"/>
                                          <w:szCs w:val="24"/>
                                        </w:rPr>
                                      </w:pPr>
                                      <w:r>
                                        <w:rPr>
                                          <w:rFonts w:hAnsi="Century Gothic"/>
                                          <w:color w:val="000000" w:themeColor="text1"/>
                                          <w:sz w:val="48"/>
                                          <w:szCs w:val="4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圆角矩形 858"/>
                                <wps:cNvSpPr/>
                                <wps:spPr>
                                  <a:xfrm>
                                    <a:off x="46006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6AAE7" w14:textId="77777777" w:rsidR="009D7E4C" w:rsidRDefault="009D7E4C" w:rsidP="009C18BA">
                                      <w:pPr>
                                        <w:jc w:val="center"/>
                                        <w:rPr>
                                          <w:sz w:val="24"/>
                                          <w:szCs w:val="24"/>
                                        </w:rPr>
                                      </w:pPr>
                                      <w:r>
                                        <w:rPr>
                                          <w:rFonts w:hAnsi="Century Gothic"/>
                                          <w:color w:val="000000" w:themeColor="text1"/>
                                          <w:sz w:val="48"/>
                                          <w:szCs w:val="4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9" name="圆角矩形 859"/>
                                <wps:cNvSpPr/>
                                <wps:spPr>
                                  <a:xfrm>
                                    <a:off x="5515088" y="1563892"/>
                                    <a:ext cx="91440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73F27" w14:textId="77777777" w:rsidR="009D7E4C" w:rsidRDefault="009D7E4C" w:rsidP="009C18BA">
                                      <w:pPr>
                                        <w:jc w:val="center"/>
                                        <w:rPr>
                                          <w:sz w:val="24"/>
                                          <w:szCs w:val="24"/>
                                        </w:rPr>
                                      </w:pPr>
                                      <w:r>
                                        <w:rPr>
                                          <w:rFonts w:hAnsi="Century Gothic"/>
                                          <w:color w:val="000000" w:themeColor="text1"/>
                                          <w:sz w:val="48"/>
                                          <w:szCs w:val="4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60" name="组合 860"/>
                                <wpg:cNvGrpSpPr/>
                                <wpg:grpSpPr>
                                  <a:xfrm>
                                    <a:off x="-611392" y="1805192"/>
                                    <a:ext cx="1280160" cy="182880"/>
                                    <a:chOff x="-611392" y="1805192"/>
                                    <a:chExt cx="1280160" cy="182880"/>
                                  </a:xfrm>
                                </wpg:grpSpPr>
                                <wps:wsp>
                                  <wps:cNvPr id="861" name="矩形 861"/>
                                  <wps:cNvSpPr/>
                                  <wps:spPr>
                                    <a:xfrm>
                                      <a:off x="-428512" y="1805192"/>
                                      <a:ext cx="914400" cy="182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椭圆 862"/>
                                  <wps:cNvSpPr/>
                                  <wps:spPr>
                                    <a:xfrm>
                                      <a:off x="303008" y="18051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椭圆 863"/>
                                  <wps:cNvSpPr/>
                                  <wps:spPr>
                                    <a:xfrm>
                                      <a:off x="-611392" y="18051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64" name="组合 864"/>
                                <wpg:cNvGrpSpPr/>
                                <wpg:grpSpPr>
                                  <a:xfrm>
                                    <a:off x="257288" y="2884692"/>
                                    <a:ext cx="1280160" cy="182880"/>
                                    <a:chOff x="257288" y="2884692"/>
                                    <a:chExt cx="1280160" cy="182880"/>
                                  </a:xfrm>
                                </wpg:grpSpPr>
                                <wps:wsp>
                                  <wps:cNvPr id="865" name="矩形 865"/>
                                  <wps:cNvSpPr/>
                                  <wps:spPr>
                                    <a:xfrm>
                                      <a:off x="440168" y="28846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椭圆 866"/>
                                  <wps:cNvSpPr/>
                                  <wps:spPr>
                                    <a:xfrm>
                                      <a:off x="1171688" y="28846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椭圆 867"/>
                                  <wps:cNvSpPr/>
                                  <wps:spPr>
                                    <a:xfrm>
                                      <a:off x="257288" y="28846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68" name="组合 868"/>
                                <wpg:cNvGrpSpPr/>
                                <wpg:grpSpPr>
                                  <a:xfrm>
                                    <a:off x="1219101" y="1805192"/>
                                    <a:ext cx="1280160" cy="182880"/>
                                    <a:chOff x="1219101" y="1805192"/>
                                    <a:chExt cx="1280160" cy="182880"/>
                                  </a:xfrm>
                                </wpg:grpSpPr>
                                <wps:wsp>
                                  <wps:cNvPr id="869" name="矩形 869"/>
                                  <wps:cNvSpPr/>
                                  <wps:spPr>
                                    <a:xfrm>
                                      <a:off x="1401981" y="18051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0" name="椭圆 870"/>
                                  <wps:cNvSpPr/>
                                  <wps:spPr>
                                    <a:xfrm>
                                      <a:off x="2133501" y="18051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1" name="椭圆 871"/>
                                  <wps:cNvSpPr/>
                                  <wps:spPr>
                                    <a:xfrm>
                                      <a:off x="1219101" y="18051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72" name="组合 872"/>
                                <wpg:cNvGrpSpPr/>
                                <wpg:grpSpPr>
                                  <a:xfrm>
                                    <a:off x="2105138" y="2884692"/>
                                    <a:ext cx="1280160" cy="182880"/>
                                    <a:chOff x="2105138" y="2884692"/>
                                    <a:chExt cx="1280160" cy="182880"/>
                                  </a:xfrm>
                                </wpg:grpSpPr>
                                <wps:wsp>
                                  <wps:cNvPr id="873" name="矩形 873"/>
                                  <wps:cNvSpPr/>
                                  <wps:spPr>
                                    <a:xfrm>
                                      <a:off x="2288018" y="28846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4" name="椭圆 874"/>
                                  <wps:cNvSpPr/>
                                  <wps:spPr>
                                    <a:xfrm>
                                      <a:off x="3019538" y="28846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椭圆 875"/>
                                  <wps:cNvSpPr/>
                                  <wps:spPr>
                                    <a:xfrm>
                                      <a:off x="2105138" y="28846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76" name="组合 876"/>
                                <wpg:cNvGrpSpPr/>
                                <wpg:grpSpPr>
                                  <a:xfrm>
                                    <a:off x="3049594" y="1805192"/>
                                    <a:ext cx="1280160" cy="182880"/>
                                    <a:chOff x="3049594" y="1805192"/>
                                    <a:chExt cx="1280160" cy="182880"/>
                                  </a:xfrm>
                                </wpg:grpSpPr>
                                <wps:wsp>
                                  <wps:cNvPr id="877" name="矩形 877"/>
                                  <wps:cNvSpPr/>
                                  <wps:spPr>
                                    <a:xfrm>
                                      <a:off x="3232474" y="18051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8" name="椭圆 878"/>
                                  <wps:cNvSpPr/>
                                  <wps:spPr>
                                    <a:xfrm>
                                      <a:off x="3963994" y="18051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9" name="椭圆 879"/>
                                  <wps:cNvSpPr/>
                                  <wps:spPr>
                                    <a:xfrm>
                                      <a:off x="3049594" y="18051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80" name="组合 880"/>
                                <wpg:cNvGrpSpPr/>
                                <wpg:grpSpPr>
                                  <a:xfrm>
                                    <a:off x="3952988" y="2884692"/>
                                    <a:ext cx="1280160" cy="182880"/>
                                    <a:chOff x="3952988" y="2884692"/>
                                    <a:chExt cx="1280160" cy="182880"/>
                                  </a:xfrm>
                                </wpg:grpSpPr>
                                <wps:wsp>
                                  <wps:cNvPr id="881" name="矩形 881"/>
                                  <wps:cNvSpPr/>
                                  <wps:spPr>
                                    <a:xfrm>
                                      <a:off x="4135868" y="28846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2" name="椭圆 882"/>
                                  <wps:cNvSpPr/>
                                  <wps:spPr>
                                    <a:xfrm>
                                      <a:off x="4867388" y="28846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椭圆 883"/>
                                  <wps:cNvSpPr/>
                                  <wps:spPr>
                                    <a:xfrm>
                                      <a:off x="3952988" y="28846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84" name="组合 884"/>
                                <wpg:cNvGrpSpPr/>
                                <wpg:grpSpPr>
                                  <a:xfrm>
                                    <a:off x="4880088" y="1805192"/>
                                    <a:ext cx="1280160" cy="182880"/>
                                    <a:chOff x="4880088" y="1805192"/>
                                    <a:chExt cx="1280160" cy="182880"/>
                                  </a:xfrm>
                                </wpg:grpSpPr>
                                <wps:wsp>
                                  <wps:cNvPr id="885" name="矩形 885"/>
                                  <wps:cNvSpPr/>
                                  <wps:spPr>
                                    <a:xfrm>
                                      <a:off x="5062968" y="1805192"/>
                                      <a:ext cx="91440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6" name="椭圆 886"/>
                                  <wps:cNvSpPr/>
                                  <wps:spPr>
                                    <a:xfrm>
                                      <a:off x="5794488" y="18051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7" name="椭圆 887"/>
                                  <wps:cNvSpPr/>
                                  <wps:spPr>
                                    <a:xfrm>
                                      <a:off x="4880088" y="1805192"/>
                                      <a:ext cx="365760"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888" name="组合 888"/>
                              <wpg:cNvGrpSpPr/>
                              <wpg:grpSpPr>
                                <a:xfrm>
                                  <a:off x="-1538492" y="2884692"/>
                                  <a:ext cx="1280160" cy="182880"/>
                                  <a:chOff x="-1538492" y="2884692"/>
                                  <a:chExt cx="1280160" cy="182880"/>
                                </a:xfrm>
                              </wpg:grpSpPr>
                              <wps:wsp>
                                <wps:cNvPr id="889" name="矩形 889"/>
                                <wps:cNvSpPr/>
                                <wps:spPr>
                                  <a:xfrm>
                                    <a:off x="-1355612" y="2884692"/>
                                    <a:ext cx="914400" cy="182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0" name="椭圆 890"/>
                                <wps:cNvSpPr/>
                                <wps:spPr>
                                  <a:xfrm>
                                    <a:off x="-624092" y="28846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椭圆 891"/>
                                <wps:cNvSpPr/>
                                <wps:spPr>
                                  <a:xfrm>
                                    <a:off x="-1538492" y="2884692"/>
                                    <a:ext cx="365760"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892" name="圆角矩形 892"/>
                            <wps:cNvSpPr/>
                            <wps:spPr>
                              <a:xfrm>
                                <a:off x="3528808" y="1563892"/>
                                <a:ext cx="58194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E8FD7" w14:textId="77777777" w:rsidR="009D7E4C" w:rsidRDefault="009D7E4C" w:rsidP="009C18BA">
                                  <w:pPr>
                                    <w:jc w:val="center"/>
                                    <w:rPr>
                                      <w:sz w:val="24"/>
                                      <w:szCs w:val="24"/>
                                    </w:rPr>
                                  </w:pPr>
                                  <w:r>
                                    <w:rPr>
                                      <w:rFonts w:hAnsi="Century Gothic"/>
                                      <w:color w:val="000000" w:themeColor="text1"/>
                                      <w:sz w:val="48"/>
                                      <w:szCs w:val="48"/>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3" name="圆角矩形 893"/>
                            <wps:cNvSpPr/>
                            <wps:spPr>
                              <a:xfrm>
                                <a:off x="4697208" y="1563892"/>
                                <a:ext cx="581940" cy="182880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0E853" w14:textId="77777777" w:rsidR="009D7E4C" w:rsidRDefault="009D7E4C" w:rsidP="009C18BA">
                                  <w:pPr>
                                    <w:jc w:val="center"/>
                                    <w:rPr>
                                      <w:sz w:val="24"/>
                                      <w:szCs w:val="24"/>
                                    </w:rPr>
                                  </w:pPr>
                                  <w:r>
                                    <w:rPr>
                                      <w:rFonts w:hint="eastAsia"/>
                                      <w:color w:val="000000" w:themeColor="text1"/>
                                      <w:sz w:val="48"/>
                                      <w:szCs w:val="48"/>
                                    </w:rPr>
                                    <w:t>冗余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圆角矩形 894"/>
                            <wps:cNvSpPr/>
                            <wps:spPr>
                              <a:xfrm>
                                <a:off x="4113008" y="1563892"/>
                                <a:ext cx="581940" cy="1828800"/>
                              </a:xfrm>
                              <a:prstGeom prst="roundRect">
                                <a:avLst/>
                              </a:prstGeom>
                              <a:solidFill>
                                <a:schemeClr val="tx2">
                                  <a:lumMod val="20000"/>
                                  <a:lumOff val="80000"/>
                                </a:schemeClr>
                              </a:solidFill>
                              <a:ln>
                                <a:solidFill>
                                  <a:schemeClr val="tx1">
                                    <a:alpha val="83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D7AFD" w14:textId="77777777" w:rsidR="009D7E4C" w:rsidRDefault="009D7E4C" w:rsidP="009C18BA">
                                  <w:pPr>
                                    <w:jc w:val="center"/>
                                    <w:rPr>
                                      <w:sz w:val="24"/>
                                      <w:szCs w:val="24"/>
                                    </w:rPr>
                                  </w:pPr>
                                  <w:r>
                                    <w:rPr>
                                      <w:rFonts w:hAnsi="Century Gothic"/>
                                      <w:color w:val="000000" w:themeColor="text1"/>
                                      <w:sz w:val="48"/>
                                      <w:szCs w:val="48"/>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95" name="组合 895"/>
                            <wpg:cNvGrpSpPr/>
                            <wpg:grpSpPr>
                              <a:xfrm>
                                <a:off x="3122408" y="2897392"/>
                                <a:ext cx="814716" cy="182880"/>
                                <a:chOff x="3122408" y="2897392"/>
                                <a:chExt cx="814716" cy="182880"/>
                              </a:xfrm>
                            </wpg:grpSpPr>
                            <wps:wsp>
                              <wps:cNvPr id="896" name="矩形 896"/>
                              <wps:cNvSpPr/>
                              <wps:spPr>
                                <a:xfrm>
                                  <a:off x="3238796" y="2897392"/>
                                  <a:ext cx="58194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7" name="椭圆 897"/>
                              <wps:cNvSpPr/>
                              <wps:spPr>
                                <a:xfrm>
                                  <a:off x="3704348" y="2897392"/>
                                  <a:ext cx="232776"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椭圆 898"/>
                              <wps:cNvSpPr/>
                              <wps:spPr>
                                <a:xfrm>
                                  <a:off x="3122408" y="2897392"/>
                                  <a:ext cx="232776"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899" name="组合 899"/>
                          <wpg:cNvGrpSpPr/>
                          <wpg:grpSpPr>
                            <a:xfrm>
                              <a:off x="3706608" y="1805192"/>
                              <a:ext cx="814716" cy="182880"/>
                              <a:chOff x="3706608" y="1805192"/>
                              <a:chExt cx="814716" cy="182880"/>
                            </a:xfrm>
                          </wpg:grpSpPr>
                          <wps:wsp>
                            <wps:cNvPr id="900" name="矩形 900"/>
                            <wps:cNvSpPr/>
                            <wps:spPr>
                              <a:xfrm>
                                <a:off x="3822996" y="1805192"/>
                                <a:ext cx="581940" cy="1828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椭圆 901"/>
                            <wps:cNvSpPr/>
                            <wps:spPr>
                              <a:xfrm>
                                <a:off x="4288548" y="1805192"/>
                                <a:ext cx="232776"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椭圆 902"/>
                            <wps:cNvSpPr/>
                            <wps:spPr>
                              <a:xfrm>
                                <a:off x="3706608" y="1805192"/>
                                <a:ext cx="232776"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903" name="组合 903"/>
                          <wpg:cNvGrpSpPr/>
                          <wpg:grpSpPr>
                            <a:xfrm>
                              <a:off x="4316207" y="2910092"/>
                              <a:ext cx="1613917" cy="182880"/>
                              <a:chOff x="4316208" y="2910092"/>
                              <a:chExt cx="1615698" cy="182880"/>
                            </a:xfrm>
                          </wpg:grpSpPr>
                          <wps:wsp>
                            <wps:cNvPr id="904" name="矩形 904"/>
                            <wps:cNvSpPr/>
                            <wps:spPr>
                              <a:xfrm>
                                <a:off x="4432594" y="2910092"/>
                                <a:ext cx="1373114" cy="1828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5" name="椭圆 905"/>
                            <wps:cNvSpPr/>
                            <wps:spPr>
                              <a:xfrm>
                                <a:off x="5699130" y="2910092"/>
                                <a:ext cx="232776"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6" name="椭圆 906"/>
                            <wps:cNvSpPr/>
                            <wps:spPr>
                              <a:xfrm>
                                <a:off x="4316208" y="2910092"/>
                                <a:ext cx="232776"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907" name="组合 907"/>
                          <wpg:cNvGrpSpPr/>
                          <wpg:grpSpPr>
                            <a:xfrm>
                              <a:off x="4900408" y="1805192"/>
                              <a:ext cx="814716" cy="182880"/>
                              <a:chOff x="4900408" y="1805192"/>
                              <a:chExt cx="814716" cy="182880"/>
                            </a:xfrm>
                          </wpg:grpSpPr>
                          <wps:wsp>
                            <wps:cNvPr id="908" name="矩形 908"/>
                            <wps:cNvSpPr/>
                            <wps:spPr>
                              <a:xfrm>
                                <a:off x="5016796" y="1805192"/>
                                <a:ext cx="581940" cy="182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9" name="椭圆 909"/>
                            <wps:cNvSpPr/>
                            <wps:spPr>
                              <a:xfrm>
                                <a:off x="5482348" y="1805192"/>
                                <a:ext cx="232776"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椭圆 910"/>
                            <wps:cNvSpPr/>
                            <wps:spPr>
                              <a:xfrm>
                                <a:off x="4900408" y="1805192"/>
                                <a:ext cx="232776" cy="18288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911" name="组合 911"/>
                        <wpg:cNvGrpSpPr>
                          <a:grpSpLocks noChangeAspect="1"/>
                        </wpg:cNvGrpSpPr>
                        <wpg:grpSpPr>
                          <a:xfrm rot="5400000">
                            <a:off x="-420892" y="3748292"/>
                            <a:ext cx="660400" cy="2159000"/>
                            <a:chOff x="-420892" y="3748292"/>
                            <a:chExt cx="927100" cy="2159000"/>
                          </a:xfrm>
                        </wpg:grpSpPr>
                        <wps:wsp>
                          <wps:cNvPr id="912" name="圆角矩形 912"/>
                          <wps:cNvSpPr/>
                          <wps:spPr>
                            <a:xfrm>
                              <a:off x="-420892" y="3748292"/>
                              <a:ext cx="927100" cy="2159000"/>
                            </a:xfrm>
                            <a:prstGeom prst="roundRect">
                              <a:avLst>
                                <a:gd name="adj" fmla="val 6079"/>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cNvPr id="913" name="组合 913"/>
                          <wpg:cNvGrpSpPr/>
                          <wpg:grpSpPr>
                            <a:xfrm>
                              <a:off x="-357392" y="3811792"/>
                              <a:ext cx="800100" cy="182880"/>
                              <a:chOff x="-357392" y="3811792"/>
                              <a:chExt cx="800100" cy="182880"/>
                            </a:xfrm>
                          </wpg:grpSpPr>
                          <wps:wsp>
                            <wps:cNvPr id="914" name="圆角矩形 914"/>
                            <wps:cNvSpPr/>
                            <wps:spPr>
                              <a:xfrm>
                                <a:off x="-357392" y="3811792"/>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A42DA7" w14:textId="77777777" w:rsidR="009D7E4C" w:rsidRDefault="009D7E4C" w:rsidP="009C18BA">
                                  <w:pPr>
                                    <w:jc w:val="center"/>
                                    <w:rPr>
                                      <w:sz w:val="24"/>
                                      <w:szCs w:val="24"/>
                                    </w:rPr>
                                  </w:pPr>
                                  <w:r>
                                    <w:rPr>
                                      <w:rFonts w:hAnsi="Century Gothic"/>
                                      <w:color w:val="000000" w:themeColor="text1"/>
                                    </w:rPr>
                                    <w:t>X</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15" name="椭圆 915"/>
                            <wps:cNvSpPr/>
                            <wps:spPr>
                              <a:xfrm>
                                <a:off x="-293892" y="385751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16" name="椭圆 916"/>
                            <wps:cNvSpPr/>
                            <wps:spPr>
                              <a:xfrm>
                                <a:off x="290308" y="385751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17" name="组合 917"/>
                          <wpg:cNvGrpSpPr/>
                          <wpg:grpSpPr>
                            <a:xfrm>
                              <a:off x="-357392" y="4017814"/>
                              <a:ext cx="800100" cy="182880"/>
                              <a:chOff x="-357392" y="4017814"/>
                              <a:chExt cx="800100" cy="182880"/>
                            </a:xfrm>
                          </wpg:grpSpPr>
                          <wps:wsp>
                            <wps:cNvPr id="918" name="圆角矩形 918"/>
                            <wps:cNvSpPr/>
                            <wps:spPr>
                              <a:xfrm>
                                <a:off x="-357392" y="4017814"/>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82F2B" w14:textId="77777777" w:rsidR="009D7E4C" w:rsidRDefault="009D7E4C" w:rsidP="009C18BA">
                                  <w:pPr>
                                    <w:jc w:val="center"/>
                                    <w:rPr>
                                      <w:sz w:val="24"/>
                                      <w:szCs w:val="24"/>
                                    </w:rPr>
                                  </w:pPr>
                                  <w:r>
                                    <w:rPr>
                                      <w:rFonts w:hAnsi="Century Gothic"/>
                                      <w:color w:val="000000" w:themeColor="text1"/>
                                    </w:rPr>
                                    <w:t>9</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19" name="椭圆 919"/>
                            <wps:cNvSpPr/>
                            <wps:spPr>
                              <a:xfrm>
                                <a:off x="-293892" y="406353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20" name="椭圆 920"/>
                            <wps:cNvSpPr/>
                            <wps:spPr>
                              <a:xfrm>
                                <a:off x="290308" y="406353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21" name="组合 921"/>
                          <wpg:cNvGrpSpPr/>
                          <wpg:grpSpPr>
                            <a:xfrm>
                              <a:off x="-357392" y="4223836"/>
                              <a:ext cx="800100" cy="182880"/>
                              <a:chOff x="-357392" y="4223836"/>
                              <a:chExt cx="800100" cy="182880"/>
                            </a:xfrm>
                          </wpg:grpSpPr>
                          <wps:wsp>
                            <wps:cNvPr id="922" name="圆角矩形 922"/>
                            <wps:cNvSpPr/>
                            <wps:spPr>
                              <a:xfrm>
                                <a:off x="-357392" y="4223836"/>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B653BF" w14:textId="77777777" w:rsidR="009D7E4C" w:rsidRDefault="009D7E4C" w:rsidP="009C18BA">
                                  <w:pPr>
                                    <w:jc w:val="center"/>
                                    <w:rPr>
                                      <w:sz w:val="24"/>
                                      <w:szCs w:val="24"/>
                                    </w:rPr>
                                  </w:pPr>
                                  <w:r>
                                    <w:rPr>
                                      <w:rFonts w:hAnsi="Century Gothic"/>
                                      <w:color w:val="000000" w:themeColor="text1"/>
                                    </w:rPr>
                                    <w:t>8</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23" name="椭圆 923"/>
                            <wps:cNvSpPr/>
                            <wps:spPr>
                              <a:xfrm>
                                <a:off x="-293892" y="426955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24" name="椭圆 924"/>
                            <wps:cNvSpPr/>
                            <wps:spPr>
                              <a:xfrm>
                                <a:off x="290308" y="426955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25" name="组合 925"/>
                          <wpg:cNvGrpSpPr/>
                          <wpg:grpSpPr>
                            <a:xfrm>
                              <a:off x="-357392" y="4429858"/>
                              <a:ext cx="800100" cy="182880"/>
                              <a:chOff x="-357392" y="4429858"/>
                              <a:chExt cx="800100" cy="182880"/>
                            </a:xfrm>
                          </wpg:grpSpPr>
                          <wps:wsp>
                            <wps:cNvPr id="926" name="圆角矩形 926"/>
                            <wps:cNvSpPr/>
                            <wps:spPr>
                              <a:xfrm>
                                <a:off x="-357392" y="4429858"/>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B79909" w14:textId="77777777" w:rsidR="009D7E4C" w:rsidRDefault="009D7E4C" w:rsidP="009C18BA">
                                  <w:pPr>
                                    <w:jc w:val="center"/>
                                    <w:rPr>
                                      <w:sz w:val="24"/>
                                      <w:szCs w:val="24"/>
                                    </w:rPr>
                                  </w:pPr>
                                  <w:r>
                                    <w:rPr>
                                      <w:rFonts w:hAnsi="Century Gothic"/>
                                      <w:color w:val="000000" w:themeColor="text1"/>
                                    </w:rPr>
                                    <w:t>7</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27" name="椭圆 927"/>
                            <wps:cNvSpPr/>
                            <wps:spPr>
                              <a:xfrm>
                                <a:off x="-293892" y="447557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28" name="椭圆 928"/>
                            <wps:cNvSpPr/>
                            <wps:spPr>
                              <a:xfrm>
                                <a:off x="290308" y="447557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29" name="组合 929"/>
                          <wpg:cNvGrpSpPr/>
                          <wpg:grpSpPr>
                            <a:xfrm>
                              <a:off x="-357392" y="4635880"/>
                              <a:ext cx="800100" cy="182880"/>
                              <a:chOff x="-357392" y="4635880"/>
                              <a:chExt cx="800100" cy="182880"/>
                            </a:xfrm>
                          </wpg:grpSpPr>
                          <wps:wsp>
                            <wps:cNvPr id="930" name="圆角矩形 930"/>
                            <wps:cNvSpPr/>
                            <wps:spPr>
                              <a:xfrm>
                                <a:off x="-357392" y="4635880"/>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6AF29" w14:textId="77777777" w:rsidR="009D7E4C" w:rsidRDefault="009D7E4C" w:rsidP="009C18BA">
                                  <w:pPr>
                                    <w:jc w:val="center"/>
                                    <w:rPr>
                                      <w:sz w:val="24"/>
                                      <w:szCs w:val="24"/>
                                    </w:rPr>
                                  </w:pPr>
                                  <w:r>
                                    <w:rPr>
                                      <w:rFonts w:hAnsi="Century Gothic"/>
                                      <w:color w:val="000000" w:themeColor="text1"/>
                                    </w:rPr>
                                    <w:t>6</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31" name="椭圆 931"/>
                            <wps:cNvSpPr/>
                            <wps:spPr>
                              <a:xfrm>
                                <a:off x="-293892" y="468160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32" name="椭圆 932"/>
                            <wps:cNvSpPr/>
                            <wps:spPr>
                              <a:xfrm>
                                <a:off x="290308" y="4681600"/>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33" name="组合 933"/>
                          <wpg:cNvGrpSpPr/>
                          <wpg:grpSpPr>
                            <a:xfrm>
                              <a:off x="-357392" y="4841902"/>
                              <a:ext cx="800100" cy="182880"/>
                              <a:chOff x="-357392" y="4841902"/>
                              <a:chExt cx="800100" cy="182880"/>
                            </a:xfrm>
                          </wpg:grpSpPr>
                          <wps:wsp>
                            <wps:cNvPr id="934" name="圆角矩形 934"/>
                            <wps:cNvSpPr/>
                            <wps:spPr>
                              <a:xfrm>
                                <a:off x="-357392" y="4841902"/>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A76E9" w14:textId="77777777" w:rsidR="009D7E4C" w:rsidRDefault="009D7E4C" w:rsidP="009C18BA">
                                  <w:pPr>
                                    <w:jc w:val="center"/>
                                    <w:rPr>
                                      <w:sz w:val="24"/>
                                      <w:szCs w:val="24"/>
                                    </w:rPr>
                                  </w:pPr>
                                  <w:r>
                                    <w:rPr>
                                      <w:rFonts w:hAnsi="Century Gothic"/>
                                      <w:color w:val="000000" w:themeColor="text1"/>
                                    </w:rPr>
                                    <w:t>5</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35" name="椭圆 935"/>
                            <wps:cNvSpPr/>
                            <wps:spPr>
                              <a:xfrm>
                                <a:off x="-293892" y="488762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36" name="椭圆 936"/>
                            <wps:cNvSpPr/>
                            <wps:spPr>
                              <a:xfrm>
                                <a:off x="290308" y="488762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37" name="组合 937"/>
                          <wpg:cNvGrpSpPr/>
                          <wpg:grpSpPr>
                            <a:xfrm>
                              <a:off x="-357392" y="5047924"/>
                              <a:ext cx="800100" cy="182880"/>
                              <a:chOff x="-357392" y="5047924"/>
                              <a:chExt cx="800100" cy="182880"/>
                            </a:xfrm>
                          </wpg:grpSpPr>
                          <wps:wsp>
                            <wps:cNvPr id="938" name="圆角矩形 938"/>
                            <wps:cNvSpPr/>
                            <wps:spPr>
                              <a:xfrm>
                                <a:off x="-357392" y="5047924"/>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0A4C5" w14:textId="77777777" w:rsidR="009D7E4C" w:rsidRDefault="009D7E4C" w:rsidP="009C18BA">
                                  <w:pPr>
                                    <w:jc w:val="center"/>
                                    <w:rPr>
                                      <w:sz w:val="24"/>
                                      <w:szCs w:val="24"/>
                                    </w:rPr>
                                  </w:pPr>
                                  <w:r>
                                    <w:rPr>
                                      <w:rFonts w:hAnsi="Century Gothic"/>
                                      <w:color w:val="000000" w:themeColor="text1"/>
                                    </w:rPr>
                                    <w:t>4</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39" name="椭圆 939"/>
                            <wps:cNvSpPr/>
                            <wps:spPr>
                              <a:xfrm>
                                <a:off x="-293892" y="509364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40" name="椭圆 940"/>
                            <wps:cNvSpPr/>
                            <wps:spPr>
                              <a:xfrm>
                                <a:off x="290308" y="5093644"/>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41" name="组合 941"/>
                          <wpg:cNvGrpSpPr/>
                          <wpg:grpSpPr>
                            <a:xfrm>
                              <a:off x="-357392" y="5253946"/>
                              <a:ext cx="800100" cy="182880"/>
                              <a:chOff x="-357392" y="5253946"/>
                              <a:chExt cx="800100" cy="182880"/>
                            </a:xfrm>
                          </wpg:grpSpPr>
                          <wps:wsp>
                            <wps:cNvPr id="942" name="圆角矩形 942"/>
                            <wps:cNvSpPr/>
                            <wps:spPr>
                              <a:xfrm>
                                <a:off x="-357392" y="5253946"/>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5DECBD" w14:textId="77777777" w:rsidR="009D7E4C" w:rsidRDefault="009D7E4C" w:rsidP="009C18BA">
                                  <w:pPr>
                                    <w:jc w:val="center"/>
                                    <w:rPr>
                                      <w:sz w:val="24"/>
                                      <w:szCs w:val="24"/>
                                    </w:rPr>
                                  </w:pPr>
                                  <w:r>
                                    <w:rPr>
                                      <w:rFonts w:hAnsi="Century Gothic"/>
                                      <w:color w:val="000000" w:themeColor="text1"/>
                                    </w:rPr>
                                    <w:t>3</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43" name="椭圆 943"/>
                            <wps:cNvSpPr/>
                            <wps:spPr>
                              <a:xfrm>
                                <a:off x="-293892" y="529966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44" name="椭圆 944"/>
                            <wps:cNvSpPr/>
                            <wps:spPr>
                              <a:xfrm>
                                <a:off x="290308" y="5299666"/>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45" name="组合 945"/>
                          <wpg:cNvGrpSpPr/>
                          <wpg:grpSpPr>
                            <a:xfrm>
                              <a:off x="-357392" y="5459968"/>
                              <a:ext cx="800100" cy="182880"/>
                              <a:chOff x="-357392" y="5459968"/>
                              <a:chExt cx="800100" cy="182880"/>
                            </a:xfrm>
                          </wpg:grpSpPr>
                          <wps:wsp>
                            <wps:cNvPr id="946" name="圆角矩形 946"/>
                            <wps:cNvSpPr/>
                            <wps:spPr>
                              <a:xfrm>
                                <a:off x="-357392" y="5459968"/>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FD9F6" w14:textId="77777777" w:rsidR="009D7E4C" w:rsidRDefault="009D7E4C" w:rsidP="009C18BA">
                                  <w:pPr>
                                    <w:jc w:val="center"/>
                                    <w:rPr>
                                      <w:sz w:val="24"/>
                                      <w:szCs w:val="24"/>
                                    </w:rPr>
                                  </w:pPr>
                                  <w:r>
                                    <w:rPr>
                                      <w:rFonts w:hAnsi="Century Gothic"/>
                                      <w:color w:val="000000" w:themeColor="text1"/>
                                    </w:rPr>
                                    <w:t>2</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47" name="椭圆 947"/>
                            <wps:cNvSpPr/>
                            <wps:spPr>
                              <a:xfrm>
                                <a:off x="-293892" y="550568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48" name="椭圆 948"/>
                            <wps:cNvSpPr/>
                            <wps:spPr>
                              <a:xfrm>
                                <a:off x="290308" y="5505688"/>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g:cNvPr id="949" name="组合 949"/>
                          <wpg:cNvGrpSpPr/>
                          <wpg:grpSpPr>
                            <a:xfrm>
                              <a:off x="-357392" y="5665992"/>
                              <a:ext cx="800100" cy="182880"/>
                              <a:chOff x="-357392" y="5665992"/>
                              <a:chExt cx="800100" cy="182880"/>
                            </a:xfrm>
                          </wpg:grpSpPr>
                          <wps:wsp>
                            <wps:cNvPr id="950" name="圆角矩形 950"/>
                            <wps:cNvSpPr/>
                            <wps:spPr>
                              <a:xfrm>
                                <a:off x="-357392" y="5665992"/>
                                <a:ext cx="800100" cy="1828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9A143" w14:textId="77777777" w:rsidR="009D7E4C" w:rsidRDefault="009D7E4C" w:rsidP="009C18BA">
                                  <w:pPr>
                                    <w:jc w:val="center"/>
                                    <w:rPr>
                                      <w:sz w:val="24"/>
                                      <w:szCs w:val="24"/>
                                    </w:rPr>
                                  </w:pPr>
                                  <w:r>
                                    <w:rPr>
                                      <w:rFonts w:hAnsi="Century Gothic"/>
                                      <w:color w:val="000000" w:themeColor="text1"/>
                                    </w:rPr>
                                    <w:t>1</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951" name="椭圆 951"/>
                            <wps:cNvSpPr/>
                            <wps:spPr>
                              <a:xfrm>
                                <a:off x="-293892" y="571171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s:wsp>
                            <wps:cNvPr id="952" name="椭圆 952"/>
                            <wps:cNvSpPr/>
                            <wps:spPr>
                              <a:xfrm>
                                <a:off x="290308" y="5711712"/>
                                <a:ext cx="91440" cy="914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45720" rIns="91440" bIns="45720" numCol="1" spcCol="0" rtlCol="0" fromWordArt="0" anchor="ctr" anchorCtr="0" forceAA="0" compatLnSpc="1">
                              <a:prstTxWarp prst="textNoShape">
                                <a:avLst/>
                              </a:prstTxWarp>
                              <a:noAutofit/>
                            </wps:bodyPr>
                          </wps:wsp>
                        </wpg:grpSp>
                      </wpg:grpSp>
                      <wps:wsp>
                        <wps:cNvPr id="953" name="肘形连接符 953"/>
                        <wps:cNvCnPr/>
                        <wps:spPr>
                          <a:xfrm rot="16200000" flipH="1">
                            <a:off x="2420243" y="-1264253"/>
                            <a:ext cx="472440" cy="697709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4" name="椭圆 954"/>
                        <wps:cNvSpPr/>
                        <wps:spPr>
                          <a:xfrm>
                            <a:off x="6145008" y="2414792"/>
                            <a:ext cx="91440" cy="9144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55" name="肘形连接符 955"/>
                        <wps:cNvCnPr/>
                        <wps:spPr>
                          <a:xfrm rot="5400000">
                            <a:off x="1544285" y="-58385"/>
                            <a:ext cx="2081827" cy="72110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6" name="肘形连接符 956"/>
                        <wps:cNvCnPr/>
                        <wps:spPr>
                          <a:xfrm rot="5400000" flipH="1" flipV="1">
                            <a:off x="2720794" y="-539521"/>
                            <a:ext cx="424180" cy="6424247"/>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7" name="肘形连接符 957"/>
                        <wps:cNvCnPr/>
                        <wps:spPr>
                          <a:xfrm rot="10800000">
                            <a:off x="332876" y="1988072"/>
                            <a:ext cx="5812132" cy="4724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8" name="肘形连接符 958"/>
                        <wps:cNvCnPr/>
                        <wps:spPr>
                          <a:xfrm rot="10800000" flipV="1">
                            <a:off x="896766" y="2460512"/>
                            <a:ext cx="5248243" cy="42418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9" name="肘形连接符 959"/>
                        <wps:cNvCnPr/>
                        <wps:spPr>
                          <a:xfrm rot="10800000">
                            <a:off x="1497834" y="1988072"/>
                            <a:ext cx="4647175" cy="4724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 name="肘形连接符 960"/>
                        <wps:cNvCnPr/>
                        <wps:spPr>
                          <a:xfrm rot="10800000" flipV="1">
                            <a:off x="2072770" y="2460512"/>
                            <a:ext cx="4072239" cy="42418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1" name="肘形连接符 961"/>
                        <wps:cNvCnPr/>
                        <wps:spPr>
                          <a:xfrm rot="10800000">
                            <a:off x="2662792" y="1988072"/>
                            <a:ext cx="3482217" cy="4724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2" name="肘形连接符 962"/>
                        <wps:cNvCnPr/>
                        <wps:spPr>
                          <a:xfrm rot="10800000" flipV="1">
                            <a:off x="3238796" y="2460512"/>
                            <a:ext cx="2906212" cy="43688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3" name="肘形连接符 963"/>
                        <wps:cNvCnPr/>
                        <wps:spPr>
                          <a:xfrm rot="10800000">
                            <a:off x="3822996" y="1988072"/>
                            <a:ext cx="2322012" cy="4724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4" name="肘形连接符 964"/>
                        <wps:cNvCnPr/>
                        <wps:spPr>
                          <a:xfrm rot="5400000" flipH="1" flipV="1">
                            <a:off x="5063948" y="1829032"/>
                            <a:ext cx="449580" cy="171254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5" name="肘形连接符 965"/>
                        <wps:cNvCnPr/>
                        <wps:spPr>
                          <a:xfrm rot="5400000" flipH="1" flipV="1">
                            <a:off x="1647297" y="44628"/>
                            <a:ext cx="2081827" cy="700503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6" name="肘形连接符 966"/>
                        <wps:cNvCnPr/>
                        <wps:spPr>
                          <a:xfrm rot="5400000">
                            <a:off x="1750308" y="147638"/>
                            <a:ext cx="2081827" cy="679901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7" name="肘形连接符 967"/>
                        <wps:cNvCnPr/>
                        <wps:spPr>
                          <a:xfrm rot="5400000">
                            <a:off x="1853319" y="250649"/>
                            <a:ext cx="2081827" cy="659299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8" name="肘形连接符 968"/>
                        <wps:cNvCnPr/>
                        <wps:spPr>
                          <a:xfrm rot="5400000">
                            <a:off x="1956330" y="353660"/>
                            <a:ext cx="2081827" cy="638697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9" name="肘形连接符 969"/>
                        <wps:cNvCnPr/>
                        <wps:spPr>
                          <a:xfrm rot="5400000">
                            <a:off x="2059341" y="456671"/>
                            <a:ext cx="2081827" cy="618094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0" name="肘形连接符 970"/>
                        <wps:cNvCnPr/>
                        <wps:spPr>
                          <a:xfrm rot="5400000">
                            <a:off x="2162352" y="559682"/>
                            <a:ext cx="2081827" cy="597492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1" name="肘形连接符 971"/>
                        <wps:cNvCnPr/>
                        <wps:spPr>
                          <a:xfrm rot="5400000">
                            <a:off x="2265363" y="662693"/>
                            <a:ext cx="2081827" cy="576890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2" name="肘形连接符 972"/>
                        <wps:cNvCnPr/>
                        <wps:spPr>
                          <a:xfrm rot="5400000">
                            <a:off x="2368374" y="765704"/>
                            <a:ext cx="2081827" cy="556288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3" name="肘形连接符 973"/>
                        <wps:cNvCnPr/>
                        <wps:spPr>
                          <a:xfrm rot="5400000">
                            <a:off x="2471385" y="868715"/>
                            <a:ext cx="2081827" cy="5356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4" name="肘形连接符 974"/>
                        <wps:cNvCnPr/>
                        <wps:spPr>
                          <a:xfrm rot="16200000" flipH="1" flipV="1">
                            <a:off x="944378" y="2573806"/>
                            <a:ext cx="736844" cy="4254216"/>
                          </a:xfrm>
                          <a:prstGeom prst="bentConnector5">
                            <a:avLst>
                              <a:gd name="adj1" fmla="val -31024"/>
                              <a:gd name="adj2" fmla="val 52304"/>
                              <a:gd name="adj3" fmla="val 13102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5" name="肘形连接符 975"/>
                        <wps:cNvCnPr/>
                        <wps:spPr>
                          <a:xfrm rot="16200000" flipH="1" flipV="1">
                            <a:off x="1323879" y="2400327"/>
                            <a:ext cx="736844" cy="4601174"/>
                          </a:xfrm>
                          <a:prstGeom prst="bentConnector5">
                            <a:avLst>
                              <a:gd name="adj1" fmla="val -31024"/>
                              <a:gd name="adj2" fmla="val 52130"/>
                              <a:gd name="adj3" fmla="val 13102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6" name="肘形连接符 976"/>
                        <wps:cNvCnPr/>
                        <wps:spPr>
                          <a:xfrm rot="16200000" flipH="1" flipV="1">
                            <a:off x="1703380" y="2226848"/>
                            <a:ext cx="736844" cy="4948132"/>
                          </a:xfrm>
                          <a:prstGeom prst="bentConnector5">
                            <a:avLst>
                              <a:gd name="adj1" fmla="val -31024"/>
                              <a:gd name="adj2" fmla="val 51981"/>
                              <a:gd name="adj3" fmla="val 13102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7" name="肘形连接符 977"/>
                        <wps:cNvCnPr/>
                        <wps:spPr>
                          <a:xfrm rot="16200000" flipH="1" flipV="1">
                            <a:off x="2082881" y="2053369"/>
                            <a:ext cx="736844" cy="5295089"/>
                          </a:xfrm>
                          <a:prstGeom prst="bentConnector5">
                            <a:avLst>
                              <a:gd name="adj1" fmla="val -31024"/>
                              <a:gd name="adj2" fmla="val 51851"/>
                              <a:gd name="adj3" fmla="val 13102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8" name="肘形连接符 978"/>
                        <wps:cNvCnPr/>
                        <wps:spPr>
                          <a:xfrm rot="5400000" flipH="1">
                            <a:off x="1591616" y="3487500"/>
                            <a:ext cx="266456" cy="3430128"/>
                          </a:xfrm>
                          <a:prstGeom prst="bentConnector3">
                            <a:avLst>
                              <a:gd name="adj1" fmla="val -8579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9" name="肘形连接符 979"/>
                        <wps:cNvCnPr/>
                        <wps:spPr>
                          <a:xfrm rot="5400000" flipH="1">
                            <a:off x="1971117" y="3314021"/>
                            <a:ext cx="266456" cy="3777086"/>
                          </a:xfrm>
                          <a:prstGeom prst="bentConnector3">
                            <a:avLst>
                              <a:gd name="adj1" fmla="val -8579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80" name="肘形连接符 980"/>
                        <wps:cNvCnPr/>
                        <wps:spPr>
                          <a:xfrm rot="5400000" flipH="1">
                            <a:off x="2350618" y="3140542"/>
                            <a:ext cx="266456" cy="4124044"/>
                          </a:xfrm>
                          <a:prstGeom prst="bentConnector3">
                            <a:avLst>
                              <a:gd name="adj1" fmla="val -8579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81" name="肘形连接符 981"/>
                        <wps:cNvCnPr/>
                        <wps:spPr>
                          <a:xfrm rot="5400000" flipH="1">
                            <a:off x="2730119" y="2967064"/>
                            <a:ext cx="266456" cy="4471001"/>
                          </a:xfrm>
                          <a:prstGeom prst="bentConnector3">
                            <a:avLst>
                              <a:gd name="adj1" fmla="val -8579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982" name="组合 982"/>
                        <wpg:cNvGrpSpPr>
                          <a:grpSpLocks noChangeAspect="1"/>
                        </wpg:cNvGrpSpPr>
                        <wpg:grpSpPr>
                          <a:xfrm>
                            <a:off x="-535192" y="6059692"/>
                            <a:ext cx="1358900" cy="1280160"/>
                            <a:chOff x="-535192" y="6059692"/>
                            <a:chExt cx="1358900" cy="1280160"/>
                          </a:xfrm>
                        </wpg:grpSpPr>
                        <wps:wsp>
                          <wps:cNvPr id="983" name="圆角矩形 983"/>
                          <wps:cNvSpPr/>
                          <wps:spPr>
                            <a:xfrm>
                              <a:off x="-535192" y="6059692"/>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84" name="组合 984"/>
                          <wpg:cNvGrpSpPr/>
                          <wpg:grpSpPr>
                            <a:xfrm>
                              <a:off x="-370092" y="6199392"/>
                              <a:ext cx="1010180" cy="1003300"/>
                              <a:chOff x="-370092" y="6199392"/>
                              <a:chExt cx="1010180" cy="1003300"/>
                            </a:xfrm>
                          </wpg:grpSpPr>
                          <wpg:grpSp>
                            <wpg:cNvPr id="985" name="组合 985"/>
                            <wpg:cNvGrpSpPr>
                              <a:grpSpLocks noChangeAspect="1"/>
                            </wpg:cNvGrpSpPr>
                            <wpg:grpSpPr>
                              <a:xfrm>
                                <a:off x="-370092" y="6199392"/>
                                <a:ext cx="1010180" cy="457200"/>
                                <a:chOff x="-370092" y="6199392"/>
                                <a:chExt cx="808144" cy="365760"/>
                              </a:xfrm>
                              <a:solidFill>
                                <a:schemeClr val="bg2"/>
                              </a:solidFill>
                            </wpg:grpSpPr>
                            <wps:wsp>
                              <wps:cNvPr id="986" name="圆角矩形 986"/>
                              <wps:cNvSpPr/>
                              <wps:spPr>
                                <a:xfrm>
                                  <a:off x="-370092" y="61993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C5C5A97" w14:textId="77777777" w:rsidR="009D7E4C" w:rsidRDefault="009D7E4C" w:rsidP="009C18BA">
                                    <w:pPr>
                                      <w:jc w:val="center"/>
                                      <w:rPr>
                                        <w:sz w:val="24"/>
                                        <w:szCs w:val="24"/>
                                      </w:rPr>
                                    </w:pPr>
                                    <w:r>
                                      <w:rPr>
                                        <w:rFonts w:hAnsi="Century Gothic"/>
                                        <w:b/>
                                        <w:bCs/>
                                        <w:color w:val="FF0000"/>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7" name="圆角矩形 987"/>
                              <wps:cNvSpPr/>
                              <wps:spPr>
                                <a:xfrm>
                                  <a:off x="72292" y="61993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8" name="组合 988"/>
                            <wpg:cNvGrpSpPr>
                              <a:grpSpLocks noChangeAspect="1"/>
                            </wpg:cNvGrpSpPr>
                            <wpg:grpSpPr>
                              <a:xfrm>
                                <a:off x="-370092" y="6745492"/>
                                <a:ext cx="1010180" cy="457200"/>
                                <a:chOff x="-370092" y="6745492"/>
                                <a:chExt cx="808144" cy="365760"/>
                              </a:xfrm>
                              <a:solidFill>
                                <a:schemeClr val="bg2"/>
                              </a:solidFill>
                            </wpg:grpSpPr>
                            <wps:wsp>
                              <wps:cNvPr id="989" name="圆角矩形 989"/>
                              <wps:cNvSpPr/>
                              <wps:spPr>
                                <a:xfrm>
                                  <a:off x="-370092" y="6745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E0BFEC3" w14:textId="77777777" w:rsidR="009D7E4C" w:rsidRDefault="009D7E4C" w:rsidP="009C18BA">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0" name="圆角矩形 990"/>
                              <wps:cNvSpPr/>
                              <wps:spPr>
                                <a:xfrm>
                                  <a:off x="72292" y="67454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D39699D" w14:textId="77777777" w:rsidR="009D7E4C" w:rsidRDefault="009D7E4C" w:rsidP="009C18BA">
                                    <w:pPr>
                                      <w:jc w:val="center"/>
                                      <w:rPr>
                                        <w:sz w:val="24"/>
                                        <w:szCs w:val="24"/>
                                      </w:rPr>
                                    </w:pPr>
                                    <w:r>
                                      <w:rPr>
                                        <w:rFonts w:hAnsi="Century Gothic"/>
                                        <w:b/>
                                        <w:bCs/>
                                        <w:color w:val="000000" w:themeColor="text1"/>
                                        <w:sz w:val="32"/>
                                        <w:szCs w:val="3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991" name="肘形连接符 991"/>
                        <wps:cNvCnPr/>
                        <wps:spPr>
                          <a:xfrm rot="5400000" flipH="1" flipV="1">
                            <a:off x="-321851" y="5249695"/>
                            <a:ext cx="1130056" cy="76933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2" name="肘形连接符 992"/>
                        <wps:cNvCnPr/>
                        <wps:spPr>
                          <a:xfrm rot="5400000" flipH="1">
                            <a:off x="-1647590" y="5696594"/>
                            <a:ext cx="2133356" cy="878840"/>
                          </a:xfrm>
                          <a:prstGeom prst="bentConnector3">
                            <a:avLst>
                              <a:gd name="adj1" fmla="val -10716"/>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3" name="肘形连接符 993"/>
                        <wps:cNvCnPr/>
                        <wps:spPr>
                          <a:xfrm rot="5400000" flipH="1">
                            <a:off x="-1371100" y="5420104"/>
                            <a:ext cx="2133356" cy="1431820"/>
                          </a:xfrm>
                          <a:prstGeom prst="bentConnector3">
                            <a:avLst>
                              <a:gd name="adj1" fmla="val -10716"/>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94" name="组合 994"/>
                        <wpg:cNvGrpSpPr>
                          <a:grpSpLocks noChangeAspect="1"/>
                        </wpg:cNvGrpSpPr>
                        <wpg:grpSpPr>
                          <a:xfrm>
                            <a:off x="1915908" y="6072392"/>
                            <a:ext cx="1358900" cy="1280160"/>
                            <a:chOff x="1915908" y="6072392"/>
                            <a:chExt cx="1358900" cy="1280160"/>
                          </a:xfrm>
                        </wpg:grpSpPr>
                        <wps:wsp>
                          <wps:cNvPr id="995" name="圆角矩形 995"/>
                          <wps:cNvSpPr/>
                          <wps:spPr>
                            <a:xfrm>
                              <a:off x="1915908" y="6072392"/>
                              <a:ext cx="1358900" cy="128016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96" name="组合 996"/>
                          <wpg:cNvGrpSpPr/>
                          <wpg:grpSpPr>
                            <a:xfrm>
                              <a:off x="2081008" y="6212092"/>
                              <a:ext cx="1010180" cy="1003300"/>
                              <a:chOff x="2081008" y="6212092"/>
                              <a:chExt cx="1010180" cy="1003300"/>
                            </a:xfrm>
                          </wpg:grpSpPr>
                          <wpg:grpSp>
                            <wpg:cNvPr id="997" name="组合 997"/>
                            <wpg:cNvGrpSpPr>
                              <a:grpSpLocks noChangeAspect="1"/>
                            </wpg:cNvGrpSpPr>
                            <wpg:grpSpPr>
                              <a:xfrm>
                                <a:off x="2081008" y="6212092"/>
                                <a:ext cx="1010180" cy="457200"/>
                                <a:chOff x="2081008" y="6212092"/>
                                <a:chExt cx="808144" cy="365760"/>
                              </a:xfrm>
                              <a:solidFill>
                                <a:schemeClr val="bg2"/>
                              </a:solidFill>
                            </wpg:grpSpPr>
                            <wps:wsp>
                              <wps:cNvPr id="998" name="圆角矩形 998"/>
                              <wps:cNvSpPr/>
                              <wps:spPr>
                                <a:xfrm>
                                  <a:off x="2081008" y="62120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E957FA7" w14:textId="77777777" w:rsidR="009D7E4C" w:rsidRDefault="009D7E4C" w:rsidP="009C18BA">
                                    <w:pPr>
                                      <w:jc w:val="center"/>
                                      <w:rPr>
                                        <w:sz w:val="24"/>
                                        <w:szCs w:val="24"/>
                                      </w:rPr>
                                    </w:pPr>
                                    <w:r>
                                      <w:rPr>
                                        <w:rFonts w:hAnsi="Century Gothic"/>
                                        <w:b/>
                                        <w:bCs/>
                                        <w:color w:val="000000" w:themeColor="text1"/>
                                        <w:sz w:val="32"/>
                                        <w:szCs w:val="3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9" name="圆角矩形 999"/>
                              <wps:cNvSpPr/>
                              <wps:spPr>
                                <a:xfrm>
                                  <a:off x="2523392" y="62120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84F1EC8" w14:textId="77777777" w:rsidR="009D7E4C" w:rsidRDefault="009D7E4C" w:rsidP="009C18BA">
                                    <w:pPr>
                                      <w:jc w:val="center"/>
                                      <w:rPr>
                                        <w:sz w:val="24"/>
                                        <w:szCs w:val="24"/>
                                      </w:rPr>
                                    </w:pPr>
                                    <w:r>
                                      <w:rPr>
                                        <w:rFonts w:hAnsi="Century Gothic"/>
                                        <w:b/>
                                        <w:bCs/>
                                        <w:color w:val="000000" w:themeColor="text1"/>
                                        <w:sz w:val="32"/>
                                        <w:szCs w:val="3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00" name="组合 1000"/>
                            <wpg:cNvGrpSpPr>
                              <a:grpSpLocks noChangeAspect="1"/>
                            </wpg:cNvGrpSpPr>
                            <wpg:grpSpPr>
                              <a:xfrm>
                                <a:off x="2081008" y="6758192"/>
                                <a:ext cx="1010180" cy="457200"/>
                                <a:chOff x="2081008" y="6758192"/>
                                <a:chExt cx="808144" cy="365760"/>
                              </a:xfrm>
                              <a:solidFill>
                                <a:schemeClr val="bg2"/>
                              </a:solidFill>
                            </wpg:grpSpPr>
                            <wps:wsp>
                              <wps:cNvPr id="1001" name="圆角矩形 1001"/>
                              <wps:cNvSpPr/>
                              <wps:spPr>
                                <a:xfrm>
                                  <a:off x="2081008" y="67581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2" name="圆角矩形 1002"/>
                              <wps:cNvSpPr/>
                              <wps:spPr>
                                <a:xfrm>
                                  <a:off x="2523392" y="6758192"/>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003" name="肘形连接符 1003"/>
                        <wps:cNvCnPr/>
                        <wps:spPr>
                          <a:xfrm rot="16200000" flipV="1">
                            <a:off x="1000360" y="4902844"/>
                            <a:ext cx="1142756" cy="1475740"/>
                          </a:xfrm>
                          <a:prstGeom prst="bentConnector3">
                            <a:avLst>
                              <a:gd name="adj1" fmla="val 50000"/>
                            </a:avLst>
                          </a:prstGeom>
                          <a:ln w="254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004" name="肘形连接符 1004"/>
                        <wps:cNvCnPr/>
                        <wps:spPr>
                          <a:xfrm rot="16200000" flipV="1">
                            <a:off x="1276850" y="4626354"/>
                            <a:ext cx="1142756" cy="2028720"/>
                          </a:xfrm>
                          <a:prstGeom prst="bentConnector3">
                            <a:avLst>
                              <a:gd name="adj1" fmla="val 50000"/>
                            </a:avLst>
                          </a:prstGeom>
                          <a:ln w="254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005" name="肘形连接符 1005"/>
                        <wps:cNvCnPr>
                          <a:stCxn id="832" idx="1"/>
                          <a:endCxn id="910" idx="0"/>
                        </wps:cNvCnPr>
                        <wps:spPr>
                          <a:xfrm rot="5400000" flipH="1" flipV="1">
                            <a:off x="2414792" y="4209528"/>
                            <a:ext cx="5006340" cy="197668"/>
                          </a:xfrm>
                          <a:prstGeom prst="bentConnector5">
                            <a:avLst>
                              <a:gd name="adj1" fmla="val -4566"/>
                              <a:gd name="adj2" fmla="val 261908"/>
                              <a:gd name="adj3" fmla="val 104566"/>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6" name="肘形连接符 1006"/>
                        <wps:cNvCnPr/>
                        <wps:spPr>
                          <a:xfrm rot="16200000" flipH="1" flipV="1">
                            <a:off x="2769122" y="4426698"/>
                            <a:ext cx="3751580" cy="743768"/>
                          </a:xfrm>
                          <a:prstGeom prst="bentConnector5">
                            <a:avLst>
                              <a:gd name="adj1" fmla="val -6093"/>
                              <a:gd name="adj2" fmla="val -200694"/>
                              <a:gd name="adj3" fmla="val 1091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07" name="椭圆 1007"/>
                        <wps:cNvSpPr/>
                        <wps:spPr>
                          <a:xfrm>
                            <a:off x="4900408" y="2922792"/>
                            <a:ext cx="232776" cy="18288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91D825" id="组合 638" o:spid="_x0000_s1169" style="width:612.2pt;height:457.8pt;rotation:90;mso-position-horizontal-relative:char;mso-position-vertical-relative:line" coordorigin="-15384,15384" coordsize="77749,58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">
                <v:group id="组合 827" o:spid="_x0000_s1170" style="position:absolute;left:39987;top:62628;width:10947;height:5487" coordorigin="39987,62628" coordsize="10947,5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1V7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">
                  <v:group id="组合 828" o:spid="_x0000_s1171" style="position:absolute;left:39987;top:62628;width:5486;height:5487" coordorigin="39987,62628" coordsize="5486,5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MEJ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">
                    <v:shape id="剪去同侧角的矩形 829" o:spid="_x0000_s1172" style="position:absolute;left:39987;top:62628;width:5486;height:5487;visibility:visible;mso-wrap-style:square;v-text-anchor:top" coordsize="54864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" path="m218441,l330199,,548640,218441r,330199l548640,548640,,548640r,l,218441,218441,xe" fillcolor="#92d050" strokecolor="#4e2319 [1604]" strokeweight="1pt">
                      <v:stroke joinstyle="miter"/>
                      <v:path arrowok="t" o:connecttype="custom" o:connectlocs="218441,0;330199,0;548640,218441;548640,548640;548640,548640;0,548640;0,548640;0,218441;218441,0" o:connectangles="0,0,0,0,0,0,0,0,0"/>
                    </v:shape>
                    <v:oval id="椭圆 830" o:spid="_x0000_s1173" style="position:absolute;left:41358;top:64000;width:2743;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" fillcolor="red" strokecolor="#4e2319 [1604]" strokeweight="1pt">
                      <v:stroke joinstyle="miter"/>
                    </v:oval>
                  </v:group>
                  <v:group id="组合 831" o:spid="_x0000_s1174" style="position:absolute;left:45448;top:62628;width:5486;height:5487" coordorigin="45448,62628" coordsize="5486,5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5J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">
                    <v:shape id="剪去同侧角的矩形 832" o:spid="_x0000_s1175" style="position:absolute;left:45448;top:62628;width:5486;height:5487;visibility:visible;mso-wrap-style:square;v-text-anchor:top" coordsize="54864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" path="m218441,l330199,,548640,218441r,330199l548640,548640,,548640r,l,218441,218441,xe" fillcolor="#92d050" strokecolor="#4e2319 [1604]" strokeweight="1pt">
                      <v:stroke joinstyle="miter"/>
                      <v:path arrowok="t" o:connecttype="custom" o:connectlocs="218441,0;330199,0;548640,218441;548640,548640;548640,548640;0,548640;0,548640;0,218441;218441,0" o:connectangles="0,0,0,0,0,0,0,0,0"/>
                    </v:shape>
                    <v:oval id="椭圆 833" o:spid="_x0000_s1176" style="position:absolute;left:46819;top:64000;width:2743;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" fillcolor="black [3213]" strokecolor="#4e2319 [1604]" strokeweight="1pt">
                      <v:stroke joinstyle="miter"/>
                    </v:oval>
                  </v:group>
                </v:group>
                <v:group id="组合 834" o:spid="_x0000_s1177" style="position:absolute;left:30462;top:41927;width:24384;height:12802" coordorigin="30462,41927"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F3R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">
                  <o:lock v:ext="edit" aspectratio="t"/>
                  <v:roundrect id="圆角矩形 835" o:spid="_x0000_s1178" style="position:absolute;left:30462;top:41927;width:24384;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" fillcolor="#4a5c6e [3206]" strokecolor="#4e2319 [1604]" strokeweight="1pt">
                    <v:stroke joinstyle="miter"/>
                  </v:roundrect>
                  <v:group id="组合 836" o:spid="_x0000_s1179" style="position:absolute;left:32113;top:43324;width:21161;height:10033" coordorigin="32113,43324"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mY9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">
                    <v:group id="组合 837" o:spid="_x0000_s1180" style="position:absolute;left:32113;top:43324;width:21161;height:4572" coordorigin="32113,43324"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sOm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">
                      <o:lock v:ext="edit" aspectratio="t"/>
                      <v:roundrect id="圆角矩形 838" o:spid="_x0000_s1181" style="position:absolute;left:32113;top:43324;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" filled="f" strokecolor="#4e2319 [1604]" strokeweight="1pt">
                        <v:stroke joinstyle="miter"/>
                        <v:textbox>
                          <w:txbxContent>
                            <w:p w14:paraId="1E84F77A" w14:textId="77777777" w:rsidR="009D7E4C" w:rsidRDefault="009D7E4C" w:rsidP="009C18BA">
                              <w:pPr>
                                <w:jc w:val="center"/>
                                <w:rPr>
                                  <w:sz w:val="24"/>
                                  <w:szCs w:val="24"/>
                                </w:rPr>
                              </w:pPr>
                              <w:r>
                                <w:rPr>
                                  <w:rFonts w:hAnsi="Century Gothic"/>
                                  <w:b/>
                                  <w:bCs/>
                                  <w:color w:val="000000" w:themeColor="text1"/>
                                  <w:sz w:val="32"/>
                                  <w:szCs w:val="32"/>
                                </w:rPr>
                                <w:t>1</w:t>
                              </w:r>
                            </w:p>
                          </w:txbxContent>
                        </v:textbox>
                      </v:roundrect>
                      <v:roundrect id="圆角矩形 839" o:spid="_x0000_s1182" style="position:absolute;left:36536;top:43324;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" filled="f" strokecolor="#4e2319 [1604]" strokeweight="1pt">
                        <v:stroke joinstyle="miter"/>
                        <v:textbox>
                          <w:txbxContent>
                            <w:p w14:paraId="6E16D7D6" w14:textId="77777777" w:rsidR="009D7E4C" w:rsidRDefault="009D7E4C" w:rsidP="009C18BA">
                              <w:pPr>
                                <w:jc w:val="center"/>
                                <w:rPr>
                                  <w:sz w:val="24"/>
                                  <w:szCs w:val="24"/>
                                </w:rPr>
                              </w:pPr>
                              <w:r>
                                <w:rPr>
                                  <w:rFonts w:hAnsi="Century Gothic"/>
                                  <w:b/>
                                  <w:bCs/>
                                  <w:color w:val="000000" w:themeColor="text1"/>
                                  <w:sz w:val="32"/>
                                  <w:szCs w:val="32"/>
                                </w:rPr>
                                <w:t>2</w:t>
                              </w:r>
                            </w:p>
                          </w:txbxContent>
                        </v:textbox>
                      </v:roundrect>
                      <v:roundrect id="圆角矩形 840" o:spid="_x0000_s1183" style="position:absolute;left:40960;top:43324;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" filled="f" strokecolor="#4e2319 [1604]" strokeweight="1pt">
                        <v:stroke joinstyle="miter"/>
                        <v:textbox>
                          <w:txbxContent>
                            <w:p w14:paraId="7D6328BF" w14:textId="77777777" w:rsidR="009D7E4C" w:rsidRDefault="009D7E4C" w:rsidP="009C18BA">
                              <w:pPr>
                                <w:jc w:val="center"/>
                                <w:rPr>
                                  <w:sz w:val="24"/>
                                  <w:szCs w:val="24"/>
                                </w:rPr>
                              </w:pPr>
                              <w:r>
                                <w:rPr>
                                  <w:rFonts w:hAnsi="Century Gothic"/>
                                  <w:b/>
                                  <w:bCs/>
                                  <w:color w:val="000000" w:themeColor="text1"/>
                                  <w:sz w:val="32"/>
                                  <w:szCs w:val="32"/>
                                </w:rPr>
                                <w:t>3</w:t>
                              </w:r>
                            </w:p>
                          </w:txbxContent>
                        </v:textbox>
                      </v:roundrect>
                      <v:roundrect id="圆角矩形 841" o:spid="_x0000_s1184" style="position:absolute;left:45384;top:43324;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" filled="f" strokecolor="#4e2319 [1604]" strokeweight="1pt">
                        <v:stroke joinstyle="miter"/>
                        <v:textbox>
                          <w:txbxContent>
                            <w:p w14:paraId="601F18E7" w14:textId="77777777" w:rsidR="009D7E4C" w:rsidRDefault="009D7E4C" w:rsidP="009C18BA">
                              <w:pPr>
                                <w:jc w:val="center"/>
                                <w:rPr>
                                  <w:sz w:val="24"/>
                                  <w:szCs w:val="24"/>
                                </w:rPr>
                              </w:pPr>
                              <w:r>
                                <w:rPr>
                                  <w:rFonts w:hAnsi="Century Gothic"/>
                                  <w:b/>
                                  <w:bCs/>
                                  <w:color w:val="000000" w:themeColor="text1"/>
                                  <w:sz w:val="32"/>
                                  <w:szCs w:val="32"/>
                                </w:rPr>
                                <w:t>4</w:t>
                              </w:r>
                            </w:p>
                          </w:txbxContent>
                        </v:textbox>
                      </v:roundrect>
                    </v:group>
                    <v:group id="组合 842" o:spid="_x0000_s1185" style="position:absolute;left:32113;top:48785;width:21161;height:4572" coordorigin="32113,48785"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xND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">
                      <o:lock v:ext="edit" aspectratio="t"/>
                      <v:roundrect id="圆角矩形 843" o:spid="_x0000_s1186" style="position:absolute;left:32113;top:48785;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" filled="f" strokecolor="#4e2319 [1604]" strokeweight="1pt">
                        <v:stroke joinstyle="miter"/>
                        <v:textbox>
                          <w:txbxContent>
                            <w:p w14:paraId="240B36F4" w14:textId="77777777" w:rsidR="009D7E4C" w:rsidRDefault="009D7E4C" w:rsidP="009C18BA">
                              <w:pPr>
                                <w:jc w:val="center"/>
                                <w:rPr>
                                  <w:sz w:val="24"/>
                                  <w:szCs w:val="24"/>
                                </w:rPr>
                              </w:pPr>
                              <w:r>
                                <w:rPr>
                                  <w:rFonts w:hAnsi="Century Gothic"/>
                                  <w:b/>
                                  <w:bCs/>
                                  <w:color w:val="000000" w:themeColor="text1"/>
                                  <w:sz w:val="32"/>
                                  <w:szCs w:val="32"/>
                                </w:rPr>
                                <w:t>5</w:t>
                              </w:r>
                            </w:p>
                          </w:txbxContent>
                        </v:textbox>
                      </v:roundrect>
                      <v:roundrect id="圆角矩形 844" o:spid="_x0000_s1187" style="position:absolute;left:36536;top:48785;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" filled="f" strokecolor="#4e2319 [1604]" strokeweight="1pt">
                        <v:stroke joinstyle="miter"/>
                        <v:textbox>
                          <w:txbxContent>
                            <w:p w14:paraId="5D47EABB" w14:textId="77777777" w:rsidR="009D7E4C" w:rsidRDefault="009D7E4C" w:rsidP="009C18BA">
                              <w:pPr>
                                <w:jc w:val="center"/>
                                <w:rPr>
                                  <w:sz w:val="24"/>
                                  <w:szCs w:val="24"/>
                                </w:rPr>
                              </w:pPr>
                              <w:r>
                                <w:rPr>
                                  <w:rFonts w:hAnsi="Century Gothic"/>
                                  <w:b/>
                                  <w:bCs/>
                                  <w:color w:val="000000" w:themeColor="text1"/>
                                  <w:sz w:val="32"/>
                                  <w:szCs w:val="32"/>
                                </w:rPr>
                                <w:t>6</w:t>
                              </w:r>
                            </w:p>
                          </w:txbxContent>
                        </v:textbox>
                      </v:roundrect>
                      <v:roundrect id="圆角矩形 845" o:spid="_x0000_s1188" style="position:absolute;left:40960;top:48785;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" filled="f" strokecolor="#4e2319 [1604]" strokeweight="1pt">
                        <v:stroke joinstyle="miter"/>
                        <v:textbox>
                          <w:txbxContent>
                            <w:p w14:paraId="2B04FBB3" w14:textId="77777777" w:rsidR="009D7E4C" w:rsidRDefault="009D7E4C" w:rsidP="009C18BA">
                              <w:pPr>
                                <w:jc w:val="center"/>
                                <w:rPr>
                                  <w:sz w:val="24"/>
                                  <w:szCs w:val="24"/>
                                </w:rPr>
                              </w:pPr>
                              <w:r>
                                <w:rPr>
                                  <w:rFonts w:hAnsi="Century Gothic"/>
                                  <w:b/>
                                  <w:bCs/>
                                  <w:color w:val="000000" w:themeColor="text1"/>
                                  <w:sz w:val="32"/>
                                  <w:szCs w:val="32"/>
                                </w:rPr>
                                <w:t>7</w:t>
                              </w:r>
                            </w:p>
                          </w:txbxContent>
                        </v:textbox>
                      </v:roundrect>
                      <v:roundrect id="圆角矩形 846" o:spid="_x0000_s1189" style="position:absolute;left:45384;top:48785;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" filled="f" strokecolor="#4e2319 [1604]" strokeweight="1pt">
                        <v:stroke joinstyle="miter"/>
                        <v:textbox>
                          <w:txbxContent>
                            <w:p w14:paraId="7938CDDA" w14:textId="77777777" w:rsidR="009D7E4C" w:rsidRDefault="009D7E4C" w:rsidP="009C18BA">
                              <w:pPr>
                                <w:jc w:val="center"/>
                                <w:rPr>
                                  <w:sz w:val="24"/>
                                  <w:szCs w:val="24"/>
                                </w:rPr>
                              </w:pPr>
                              <w:r>
                                <w:rPr>
                                  <w:rFonts w:hAnsi="Century Gothic"/>
                                  <w:b/>
                                  <w:bCs/>
                                  <w:color w:val="000000" w:themeColor="text1"/>
                                  <w:sz w:val="32"/>
                                  <w:szCs w:val="32"/>
                                </w:rPr>
                                <w:t>8</w:t>
                              </w:r>
                            </w:p>
                          </w:txbxContent>
                        </v:textbox>
                      </v:roundrect>
                    </v:group>
                  </v:group>
                </v:group>
                <v:group id="组合 847" o:spid="_x0000_s1190" style="position:absolute;left:-15384;top:15384;width:74685;height:18746" coordorigin="-15384,15384" coordsize="74686,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LDb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">
                  <v:group id="组合 848" o:spid="_x0000_s1191" style="position:absolute;left:-15384;top:15384;width:68364;height:18746" coordorigin="-15384,15384" coordsize="68365,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">
                    <v:group id="组合 849" o:spid="_x0000_s1192" style="position:absolute;left:-15384;top:15384;width:68364;height:18746" coordorigin="-15384,15384" coordsize="107422,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">
                      <v:group id="组合 850" o:spid="_x0000_s1193" style="position:absolute;left:-9256;top:15384;width:101293;height:18746" coordorigin="-9256,15384" coordsize="101293,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">
                        <v:rect id="矩形 851" o:spid="_x0000_s1194" style="position:absolute;left:-9256;top:15384;width:101293;height:18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" fillcolor="black [3213]" strokecolor="black [3213]" strokeweight="1.5pt"/>
                        <v:roundrect id="圆角矩形 852" o:spid="_x0000_s1195" style="position:absolute;left:-8857;top:15638;width:9143;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" fillcolor="#e1d6ce [671]" strokecolor="black [3213]" strokeweight="1pt">
                          <v:stroke joinstyle="miter"/>
                          <v:textbox>
                            <w:txbxContent>
                              <w:p w14:paraId="133E1D82" w14:textId="77777777" w:rsidR="009D7E4C" w:rsidRDefault="009D7E4C" w:rsidP="009C18BA">
                                <w:pPr>
                                  <w:jc w:val="center"/>
                                  <w:rPr>
                                    <w:sz w:val="24"/>
                                    <w:szCs w:val="24"/>
                                  </w:rPr>
                                </w:pPr>
                                <w:r>
                                  <w:rPr>
                                    <w:rFonts w:hAnsi="Century Gothic"/>
                                    <w:color w:val="000000" w:themeColor="text1"/>
                                    <w:sz w:val="48"/>
                                    <w:szCs w:val="48"/>
                                  </w:rPr>
                                  <w:t>1</w:t>
                                </w:r>
                              </w:p>
                            </w:txbxContent>
                          </v:textbox>
                        </v:roundrect>
                        <v:roundrect id="圆角矩形 853" o:spid="_x0000_s1196" style="position:absolute;left:286;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" fillcolor="#e1d6ce [671]" strokecolor="black [3213]" strokeweight="1pt">
                          <v:stroke joinstyle="miter"/>
                          <v:textbox>
                            <w:txbxContent>
                              <w:p w14:paraId="50FEBAB3" w14:textId="77777777" w:rsidR="009D7E4C" w:rsidRDefault="009D7E4C" w:rsidP="009C18BA">
                                <w:pPr>
                                  <w:jc w:val="center"/>
                                  <w:rPr>
                                    <w:sz w:val="24"/>
                                    <w:szCs w:val="24"/>
                                  </w:rPr>
                                </w:pPr>
                                <w:r>
                                  <w:rPr>
                                    <w:rFonts w:hAnsi="Century Gothic"/>
                                    <w:color w:val="000000" w:themeColor="text1"/>
                                    <w:sz w:val="48"/>
                                    <w:szCs w:val="48"/>
                                  </w:rPr>
                                  <w:t>2</w:t>
                                </w:r>
                              </w:p>
                            </w:txbxContent>
                          </v:textbox>
                        </v:roundrect>
                        <v:roundrect id="圆角矩形 854" o:spid="_x0000_s1197" style="position:absolute;left:9430;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" fillcolor="#e1d6ce [671]" strokecolor="black [3213]" strokeweight="1pt">
                          <v:stroke joinstyle="miter"/>
                          <v:textbox>
                            <w:txbxContent>
                              <w:p w14:paraId="574D40E3" w14:textId="77777777" w:rsidR="009D7E4C" w:rsidRDefault="009D7E4C" w:rsidP="009C18BA">
                                <w:pPr>
                                  <w:jc w:val="center"/>
                                  <w:rPr>
                                    <w:sz w:val="24"/>
                                    <w:szCs w:val="24"/>
                                  </w:rPr>
                                </w:pPr>
                                <w:r>
                                  <w:rPr>
                                    <w:rFonts w:hAnsi="Century Gothic"/>
                                    <w:color w:val="000000" w:themeColor="text1"/>
                                    <w:sz w:val="48"/>
                                    <w:szCs w:val="48"/>
                                  </w:rPr>
                                  <w:t>3</w:t>
                                </w:r>
                              </w:p>
                            </w:txbxContent>
                          </v:textbox>
                        </v:roundrect>
                        <v:roundrect id="圆角矩形 855" o:spid="_x0000_s1198" style="position:absolute;left:18574;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" fillcolor="#e1d6ce [671]" strokecolor="black [3213]" strokeweight="1pt">
                          <v:stroke joinstyle="miter"/>
                          <v:textbox>
                            <w:txbxContent>
                              <w:p w14:paraId="49BF38D4" w14:textId="77777777" w:rsidR="009D7E4C" w:rsidRDefault="009D7E4C" w:rsidP="009C18BA">
                                <w:pPr>
                                  <w:jc w:val="center"/>
                                  <w:rPr>
                                    <w:sz w:val="24"/>
                                    <w:szCs w:val="24"/>
                                  </w:rPr>
                                </w:pPr>
                                <w:r>
                                  <w:rPr>
                                    <w:rFonts w:hAnsi="Century Gothic"/>
                                    <w:color w:val="000000" w:themeColor="text1"/>
                                    <w:sz w:val="48"/>
                                    <w:szCs w:val="48"/>
                                  </w:rPr>
                                  <w:t>4</w:t>
                                </w:r>
                              </w:p>
                            </w:txbxContent>
                          </v:textbox>
                        </v:roundrect>
                        <v:roundrect id="圆角矩形 856" o:spid="_x0000_s1199" style="position:absolute;left:27718;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" fillcolor="#e1d6ce [671]" strokecolor="black [3213]" strokeweight="1pt">
                          <v:stroke joinstyle="miter"/>
                          <v:textbox>
                            <w:txbxContent>
                              <w:p w14:paraId="47F3FA3A" w14:textId="77777777" w:rsidR="009D7E4C" w:rsidRDefault="009D7E4C" w:rsidP="009C18BA">
                                <w:pPr>
                                  <w:jc w:val="center"/>
                                  <w:rPr>
                                    <w:sz w:val="24"/>
                                    <w:szCs w:val="24"/>
                                  </w:rPr>
                                </w:pPr>
                                <w:r>
                                  <w:rPr>
                                    <w:rFonts w:hAnsi="Century Gothic"/>
                                    <w:color w:val="000000" w:themeColor="text1"/>
                                    <w:sz w:val="48"/>
                                    <w:szCs w:val="48"/>
                                  </w:rPr>
                                  <w:t>5</w:t>
                                </w:r>
                              </w:p>
                            </w:txbxContent>
                          </v:textbox>
                        </v:roundrect>
                        <v:roundrect id="圆角矩形 857" o:spid="_x0000_s1200" style="position:absolute;left:36862;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" fillcolor="#e1d6ce [671]" strokecolor="black [3213]" strokeweight="1pt">
                          <v:stroke joinstyle="miter"/>
                          <v:textbox>
                            <w:txbxContent>
                              <w:p w14:paraId="75D35B68" w14:textId="77777777" w:rsidR="009D7E4C" w:rsidRDefault="009D7E4C" w:rsidP="009C18BA">
                                <w:pPr>
                                  <w:jc w:val="center"/>
                                  <w:rPr>
                                    <w:sz w:val="24"/>
                                    <w:szCs w:val="24"/>
                                  </w:rPr>
                                </w:pPr>
                                <w:r>
                                  <w:rPr>
                                    <w:rFonts w:hAnsi="Century Gothic"/>
                                    <w:color w:val="000000" w:themeColor="text1"/>
                                    <w:sz w:val="48"/>
                                    <w:szCs w:val="48"/>
                                  </w:rPr>
                                  <w:t>6</w:t>
                                </w:r>
                              </w:p>
                            </w:txbxContent>
                          </v:textbox>
                        </v:roundrect>
                        <v:roundrect id="圆角矩形 858" o:spid="_x0000_s1201" style="position:absolute;left:46006;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" fillcolor="#e1d6ce [671]" strokecolor="black [3213]" strokeweight="1pt">
                          <v:stroke joinstyle="miter"/>
                          <v:textbox>
                            <w:txbxContent>
                              <w:p w14:paraId="4866AAE7" w14:textId="77777777" w:rsidR="009D7E4C" w:rsidRDefault="009D7E4C" w:rsidP="009C18BA">
                                <w:pPr>
                                  <w:jc w:val="center"/>
                                  <w:rPr>
                                    <w:sz w:val="24"/>
                                    <w:szCs w:val="24"/>
                                  </w:rPr>
                                </w:pPr>
                                <w:r>
                                  <w:rPr>
                                    <w:rFonts w:hAnsi="Century Gothic"/>
                                    <w:color w:val="000000" w:themeColor="text1"/>
                                    <w:sz w:val="48"/>
                                    <w:szCs w:val="48"/>
                                  </w:rPr>
                                  <w:t>7</w:t>
                                </w:r>
                              </w:p>
                            </w:txbxContent>
                          </v:textbox>
                        </v:roundrect>
                        <v:roundrect id="圆角矩形 859" o:spid="_x0000_s1202" style="position:absolute;left:55150;top:15638;width:9144;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" fillcolor="#e1d6ce [671]" strokecolor="black [3213]" strokeweight="1pt">
                          <v:stroke joinstyle="miter"/>
                          <v:textbox>
                            <w:txbxContent>
                              <w:p w14:paraId="25B73F27" w14:textId="77777777" w:rsidR="009D7E4C" w:rsidRDefault="009D7E4C" w:rsidP="009C18BA">
                                <w:pPr>
                                  <w:jc w:val="center"/>
                                  <w:rPr>
                                    <w:sz w:val="24"/>
                                    <w:szCs w:val="24"/>
                                  </w:rPr>
                                </w:pPr>
                                <w:r>
                                  <w:rPr>
                                    <w:rFonts w:hAnsi="Century Gothic"/>
                                    <w:color w:val="000000" w:themeColor="text1"/>
                                    <w:sz w:val="48"/>
                                    <w:szCs w:val="48"/>
                                  </w:rPr>
                                  <w:t>8</w:t>
                                </w:r>
                              </w:p>
                            </w:txbxContent>
                          </v:textbox>
                        </v:roundrect>
                        <v:group id="组合 860" o:spid="_x0000_s1203" style="position:absolute;left:-6113;top:18051;width:12800;height:1829" coordorigin="-6113,18051"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">
                          <v:rect id="矩形 861" o:spid="_x0000_s1204" style="position:absolute;left:-4285;top:18051;width:9143;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" fillcolor="yellow" strokecolor="black [3213]" strokeweight="1pt"/>
                          <v:oval id="椭圆 862" o:spid="_x0000_s1205" style="position:absolute;left:3030;top:18051;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" fillcolor="black [3213]" stroked="f" strokeweight="1pt">
                            <v:stroke joinstyle="miter"/>
                          </v:oval>
                          <v:oval id="椭圆 863" o:spid="_x0000_s1206" style="position:absolute;left:-6113;top:18051;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" fillcolor="red" stroked="f" strokeweight="1pt">
                            <v:stroke joinstyle="miter"/>
                          </v:oval>
                        </v:group>
                        <v:group id="组合 864" o:spid="_x0000_s1207" style="position:absolute;left:2572;top:28846;width:12802;height:1829" coordorigin="2572,28846"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3LM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">
                          <v:rect id="矩形 865" o:spid="_x0000_s1208" style="position:absolute;left:4401;top:28846;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" fillcolor="yellow" strokecolor="#4e2319 [1604]" strokeweight="1pt"/>
                          <v:oval id="椭圆 866" o:spid="_x0000_s1209" style="position:absolute;left:11716;top:28846;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" fillcolor="black [3213]" stroked="f" strokeweight="1pt">
                            <v:stroke joinstyle="miter"/>
                          </v:oval>
                          <v:oval id="椭圆 867" o:spid="_x0000_s1210" style="position:absolute;left:2572;top:28846;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" fillcolor="red" stroked="f" strokeweight="1pt">
                            <v:stroke joinstyle="miter"/>
                          </v:oval>
                        </v:group>
                        <v:group id="组合 868" o:spid="_x0000_s1211" style="position:absolute;left:12191;top:18051;width:12801;height:1829" coordorigin="12191,18051"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">
                          <v:rect id="矩形 869" o:spid="_x0000_s1212" style="position:absolute;left:14019;top:18051;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" fillcolor="yellow" strokecolor="#4e2319 [1604]" strokeweight="1pt"/>
                          <v:oval id="椭圆 870" o:spid="_x0000_s1213" style="position:absolute;left:21335;top:18051;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" fillcolor="black [3213]" stroked="f" strokeweight="1pt">
                            <v:stroke joinstyle="miter"/>
                          </v:oval>
                          <v:oval id="椭圆 871" o:spid="_x0000_s1214" style="position:absolute;left:12191;top:18051;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" fillcolor="red" stroked="f" strokeweight="1pt">
                            <v:stroke joinstyle="miter"/>
                          </v:oval>
                        </v:group>
                        <v:group id="组合 872" o:spid="_x0000_s1215" style="position:absolute;left:21051;top:28846;width:12801;height:1829" coordorigin="21051,28846"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n+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">
                          <v:rect id="矩形 873" o:spid="_x0000_s1216" style="position:absolute;left:22880;top:28846;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" fillcolor="yellow" strokecolor="#4e2319 [1604]" strokeweight="1pt"/>
                          <v:oval id="椭圆 874" o:spid="_x0000_s1217" style="position:absolute;left:30195;top:28846;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" fillcolor="black [3213]" stroked="f" strokeweight="1pt">
                            <v:stroke joinstyle="miter"/>
                          </v:oval>
                          <v:oval id="椭圆 875" o:spid="_x0000_s1218" style="position:absolute;left:21051;top:28846;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" fillcolor="red" stroked="f" strokeweight="1pt">
                            <v:stroke joinstyle="miter"/>
                          </v:oval>
                        </v:group>
                        <v:group id="组合 876" o:spid="_x0000_s1219" style="position:absolute;left:30495;top:18051;width:12802;height:1829" coordorigin="30495,18051"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9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">
                          <v:rect id="矩形 877" o:spid="_x0000_s1220" style="position:absolute;left:32324;top:18051;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" fillcolor="yellow" strokecolor="#4e2319 [1604]" strokeweight="1pt"/>
                          <v:oval id="椭圆 878" o:spid="_x0000_s1221" style="position:absolute;left:39639;top:18051;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" fillcolor="black [3213]" stroked="f" strokeweight="1pt">
                            <v:stroke joinstyle="miter"/>
                          </v:oval>
                          <v:oval id="椭圆 879" o:spid="_x0000_s1222" style="position:absolute;left:30495;top:18051;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" fillcolor="red" stroked="f" strokeweight="1pt">
                            <v:stroke joinstyle="miter"/>
                          </v:oval>
                        </v:group>
                        <v:group id="组合 880" o:spid="_x0000_s1223" style="position:absolute;left:39529;top:28846;width:12802;height:1829" coordorigin="39529,28846"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">
                          <v:rect id="矩形 881" o:spid="_x0000_s1224" style="position:absolute;left:41358;top:28846;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" fillcolor="yellow" strokecolor="#4e2319 [1604]" strokeweight="1pt"/>
                          <v:oval id="椭圆 882" o:spid="_x0000_s1225" style="position:absolute;left:48673;top:28846;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" fillcolor="black [3213]" stroked="f" strokeweight="1pt">
                            <v:stroke joinstyle="miter"/>
                          </v:oval>
                          <v:oval id="椭圆 883" o:spid="_x0000_s1226" style="position:absolute;left:39529;top:28846;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" fillcolor="red" stroked="f" strokeweight="1pt">
                            <v:stroke joinstyle="miter"/>
                          </v:oval>
                        </v:group>
                        <v:group id="组合 884" o:spid="_x0000_s1227" style="position:absolute;left:48800;top:18051;width:12802;height:1829" coordorigin="48800,18051"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">
                          <v:rect id="矩形 885" o:spid="_x0000_s1228" style="position:absolute;left:50629;top:18051;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" fillcolor="yellow" strokecolor="#4e2319 [1604]" strokeweight="1pt"/>
                          <v:oval id="椭圆 886" o:spid="_x0000_s1229" style="position:absolute;left:57944;top:18051;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" fillcolor="black [3213]" stroked="f" strokeweight="1pt">
                            <v:stroke joinstyle="miter"/>
                          </v:oval>
                          <v:oval id="椭圆 887" o:spid="_x0000_s1230" style="position:absolute;left:48800;top:18051;width:365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" fillcolor="red" stroked="f" strokeweight="1pt">
                            <v:stroke joinstyle="miter"/>
                          </v:oval>
                        </v:group>
                      </v:group>
                      <v:group id="组合 888" o:spid="_x0000_s1231" style="position:absolute;left:-15384;top:28846;width:12801;height:1829" coordorigin="-15384,28846" coordsize="128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">
                        <v:rect id="矩形 889" o:spid="_x0000_s1232" style="position:absolute;left:-13556;top:28846;width:9144;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" fillcolor="black [3213]" stroked="f" strokeweight="1pt"/>
                        <v:oval id="椭圆 890" o:spid="_x0000_s1233" style="position:absolute;left:-6240;top:28846;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" fillcolor="black [3213]" stroked="f" strokeweight="1pt">
                          <v:stroke joinstyle="miter"/>
                        </v:oval>
                        <v:oval id="椭圆 891" o:spid="_x0000_s1234" style="position:absolute;left:-15384;top:28846;width:365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" fillcolor="black [3213]" stroked="f" strokeweight="1pt">
                          <v:stroke joinstyle="miter"/>
                        </v:oval>
                      </v:group>
                    </v:group>
                    <v:roundrect id="圆角矩形 892" o:spid="_x0000_s1235" style="position:absolute;left:35288;top:15638;width:5819;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" fillcolor="#e1d6ce [671]" strokecolor="black [3213]" strokeweight="1pt">
                      <v:stroke joinstyle="miter"/>
                      <v:textbox>
                        <w:txbxContent>
                          <w:p w14:paraId="01FE8FD7" w14:textId="77777777" w:rsidR="009D7E4C" w:rsidRDefault="009D7E4C" w:rsidP="009C18BA">
                            <w:pPr>
                              <w:jc w:val="center"/>
                              <w:rPr>
                                <w:sz w:val="24"/>
                                <w:szCs w:val="24"/>
                              </w:rPr>
                            </w:pPr>
                            <w:r>
                              <w:rPr>
                                <w:rFonts w:hAnsi="Century Gothic"/>
                                <w:color w:val="000000" w:themeColor="text1"/>
                                <w:sz w:val="48"/>
                                <w:szCs w:val="48"/>
                              </w:rPr>
                              <w:t>9</w:t>
                            </w:r>
                          </w:p>
                        </w:txbxContent>
                      </v:textbox>
                    </v:roundrect>
                    <v:roundrect id="圆角矩形 893" o:spid="_x0000_s1236" style="position:absolute;left:46972;top:15638;width:5819;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" fillcolor="#e1d6ce [671]" strokecolor="black [3213]" strokeweight="1pt">
                      <v:stroke joinstyle="miter"/>
                      <v:textbox>
                        <w:txbxContent>
                          <w:p w14:paraId="1DE0E853" w14:textId="77777777" w:rsidR="009D7E4C" w:rsidRDefault="009D7E4C" w:rsidP="009C18BA">
                            <w:pPr>
                              <w:jc w:val="center"/>
                              <w:rPr>
                                <w:sz w:val="24"/>
                                <w:szCs w:val="24"/>
                              </w:rPr>
                            </w:pPr>
                            <w:r>
                              <w:rPr>
                                <w:rFonts w:hint="eastAsia"/>
                                <w:color w:val="000000" w:themeColor="text1"/>
                                <w:sz w:val="48"/>
                                <w:szCs w:val="48"/>
                              </w:rPr>
                              <w:t>冗余</w:t>
                            </w:r>
                          </w:p>
                        </w:txbxContent>
                      </v:textbox>
                    </v:roundrect>
                    <v:roundrect id="圆角矩形 894" o:spid="_x0000_s1237" style="position:absolute;left:41130;top:15638;width:5819;height:18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" fillcolor="#e1d6ce [671]" strokecolor="black [3213]" strokeweight="1pt">
                      <v:stroke opacity="54484f" joinstyle="miter"/>
                      <v:textbox>
                        <w:txbxContent>
                          <w:p w14:paraId="583D7AFD" w14:textId="77777777" w:rsidR="009D7E4C" w:rsidRDefault="009D7E4C" w:rsidP="009C18BA">
                            <w:pPr>
                              <w:jc w:val="center"/>
                              <w:rPr>
                                <w:sz w:val="24"/>
                                <w:szCs w:val="24"/>
                              </w:rPr>
                            </w:pPr>
                            <w:r>
                              <w:rPr>
                                <w:rFonts w:hAnsi="Century Gothic"/>
                                <w:color w:val="000000" w:themeColor="text1"/>
                                <w:sz w:val="48"/>
                                <w:szCs w:val="48"/>
                              </w:rPr>
                              <w:t>10</w:t>
                            </w:r>
                          </w:p>
                        </w:txbxContent>
                      </v:textbox>
                    </v:roundrect>
                    <v:group id="组合 895" o:spid="_x0000_s1238" style="position:absolute;left:31224;top:28973;width:8147;height:1829" coordorigin="31224,28973" coordsize="8147,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">
                      <v:rect id="矩形 896" o:spid="_x0000_s1239" style="position:absolute;left:32387;top:28973;width:5820;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" fillcolor="yellow" strokecolor="#4e2319 [1604]" strokeweight="1pt"/>
                      <v:oval id="椭圆 897" o:spid="_x0000_s1240" style="position:absolute;left:37043;top:28973;width:23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" fillcolor="black [3213]" stroked="f" strokeweight="1pt">
                        <v:stroke joinstyle="miter"/>
                      </v:oval>
                      <v:oval id="椭圆 898" o:spid="_x0000_s1241" style="position:absolute;left:31224;top:28973;width:232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" fillcolor="red" stroked="f" strokeweight="1pt">
                        <v:stroke joinstyle="miter"/>
                      </v:oval>
                    </v:group>
                  </v:group>
                  <v:group id="组合 899" o:spid="_x0000_s1242" style="position:absolute;left:37066;top:18051;width:8147;height:1829" coordorigin="37066,18051" coordsize="8147,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">
                    <v:rect id="矩形 900" o:spid="_x0000_s1243" style="position:absolute;left:38229;top:18051;width:5820;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" fillcolor="yellow" strokecolor="#4e2319 [1604]" strokeweight="1pt"/>
                    <v:oval id="椭圆 901" o:spid="_x0000_s1244" style="position:absolute;left:42885;top:18051;width:23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" fillcolor="black [3213]" stroked="f" strokeweight="1pt">
                      <v:stroke joinstyle="miter"/>
                    </v:oval>
                    <v:oval id="椭圆 902" o:spid="_x0000_s1245" style="position:absolute;left:37066;top:18051;width:232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" fillcolor="red" stroked="f" strokeweight="1pt">
                      <v:stroke joinstyle="miter"/>
                    </v:oval>
                  </v:group>
                  <v:group id="组合 903" o:spid="_x0000_s1246" style="position:absolute;left:43162;top:29100;width:16139;height:1829" coordorigin="43162,29100" coordsize="16156,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ACF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">
                    <v:rect id="矩形 904" o:spid="_x0000_s1247" style="position:absolute;left:44325;top:29100;width:13732;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" fillcolor="red" stroked="f" strokeweight="1pt"/>
                    <v:oval id="椭圆 905" o:spid="_x0000_s1248" style="position:absolute;left:56991;top:29100;width:23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" fillcolor="red" stroked="f" strokeweight="1pt">
                      <v:stroke joinstyle="miter"/>
                    </v:oval>
                    <v:oval id="椭圆 906" o:spid="_x0000_s1249" style="position:absolute;left:43162;top:29100;width:232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" fillcolor="red" stroked="f" strokeweight="1pt">
                      <v:stroke joinstyle="miter"/>
                    </v:oval>
                  </v:group>
                  <v:group id="组合 907" o:spid="_x0000_s1250" style="position:absolute;left:49004;top:18051;width:8147;height:1829" coordorigin="49004,18051" coordsize="8147,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">
                    <v:rect id="矩形 908" o:spid="_x0000_s1251" style="position:absolute;left:50167;top:18051;width:5820;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" fillcolor="black [3213]" stroked="f" strokeweight="1pt"/>
                    <v:oval id="椭圆 909" o:spid="_x0000_s1252" style="position:absolute;left:54823;top:18051;width:23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" fillcolor="black [3213]" stroked="f" strokeweight="1pt">
                      <v:stroke joinstyle="miter"/>
                    </v:oval>
                    <v:oval id="椭圆 910" o:spid="_x0000_s1253" style="position:absolute;left:49004;top:18051;width:232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" fillcolor="black [3213]" stroked="f" strokeweight="1pt">
                      <v:stroke joinstyle="miter"/>
                    </v:oval>
                  </v:group>
                </v:group>
                <v:group id="组合 911" o:spid="_x0000_s1254" style="position:absolute;left:-4208;top:37482;width:6604;height:21589;rotation:90" coordorigin="-4208,37482" coordsize="9271,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">
                  <o:lock v:ext="edit" aspectratio="t"/>
                  <v:roundrect id="圆角矩形 912" o:spid="_x0000_s1255" style="position:absolute;left:-4208;top:37482;width:9270;height:21590;visibility:visible;mso-wrap-style:square;v-text-anchor:middle" arcsize="398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" fillcolor="#d8d8d8 [2732]" strokecolor="#4e2319 [1604]" strokeweight="1pt">
                    <v:stroke joinstyle="miter"/>
                    <v:textbox style="layout-flow:vertical;mso-layout-flow-alt:bottom-to-top"/>
                  </v:roundrect>
                  <v:group id="组合 913" o:spid="_x0000_s1256" style="position:absolute;left:-3573;top:38117;width:8000;height:1829" coordorigin="-3573,38117"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ZZY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">
                    <v:roundrect id="圆角矩形 914" o:spid="_x0000_s1257" style="position:absolute;left:-3573;top:38117;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" fillcolor="#f3e1d9 [663]" strokecolor="#4e2319 [1604]" strokeweight="1pt">
                      <v:stroke joinstyle="miter"/>
                      <v:textbox style="layout-flow:vertical;mso-layout-flow-alt:bottom-to-top">
                        <w:txbxContent>
                          <w:p w14:paraId="49A42DA7" w14:textId="77777777" w:rsidR="009D7E4C" w:rsidRDefault="009D7E4C" w:rsidP="009C18BA">
                            <w:pPr>
                              <w:jc w:val="center"/>
                              <w:rPr>
                                <w:sz w:val="24"/>
                                <w:szCs w:val="24"/>
                              </w:rPr>
                            </w:pPr>
                            <w:r>
                              <w:rPr>
                                <w:rFonts w:hAnsi="Century Gothic"/>
                                <w:color w:val="000000" w:themeColor="text1"/>
                              </w:rPr>
                              <w:t>X</w:t>
                            </w:r>
                          </w:p>
                        </w:txbxContent>
                      </v:textbox>
                    </v:roundrect>
                    <v:oval id="椭圆 915" o:spid="_x0000_s1258" style="position:absolute;left:-2938;top:3857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" fillcolor="red" strokecolor="#4e2319 [1604]" strokeweight="1pt">
                      <v:stroke joinstyle="miter"/>
                      <v:textbox style="layout-flow:vertical;mso-layout-flow-alt:bottom-to-top"/>
                    </v:oval>
                    <v:oval id="椭圆 916" o:spid="_x0000_s1259" style="position:absolute;left:2903;top:3857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" fillcolor="red" strokecolor="#4e2319 [1604]" strokeweight="1pt">
                      <v:stroke joinstyle="miter"/>
                      <v:textbox style="layout-flow:vertical;mso-layout-flow-alt:bottom-to-top"/>
                    </v:oval>
                  </v:group>
                  <v:group id="组合 917" o:spid="_x0000_s1260" style="position:absolute;left:-3573;top:40178;width:8000;height:1828" coordorigin="-3573,40178"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">
                    <v:roundrect id="圆角矩形 918" o:spid="_x0000_s1261" style="position:absolute;left:-3573;top:40178;width:8000;height:1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" fillcolor="#f3e1d9 [663]" strokecolor="#4e2319 [1604]" strokeweight="1pt">
                      <v:stroke joinstyle="miter"/>
                      <v:textbox style="layout-flow:vertical;mso-layout-flow-alt:bottom-to-top">
                        <w:txbxContent>
                          <w:p w14:paraId="3A782F2B" w14:textId="77777777" w:rsidR="009D7E4C" w:rsidRDefault="009D7E4C" w:rsidP="009C18BA">
                            <w:pPr>
                              <w:jc w:val="center"/>
                              <w:rPr>
                                <w:sz w:val="24"/>
                                <w:szCs w:val="24"/>
                              </w:rPr>
                            </w:pPr>
                            <w:r>
                              <w:rPr>
                                <w:rFonts w:hAnsi="Century Gothic"/>
                                <w:color w:val="000000" w:themeColor="text1"/>
                              </w:rPr>
                              <w:t>9</w:t>
                            </w:r>
                          </w:p>
                        </w:txbxContent>
                      </v:textbox>
                    </v:roundrect>
                    <v:oval id="椭圆 919" o:spid="_x0000_s1262" style="position:absolute;left:-2938;top:4063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" fillcolor="red" strokecolor="#4e2319 [1604]" strokeweight="1pt">
                      <v:stroke joinstyle="miter"/>
                      <v:textbox style="layout-flow:vertical;mso-layout-flow-alt:bottom-to-top"/>
                    </v:oval>
                    <v:oval id="椭圆 920" o:spid="_x0000_s1263" style="position:absolute;left:2903;top:4063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" fillcolor="red" strokecolor="#4e2319 [1604]" strokeweight="1pt">
                      <v:stroke joinstyle="miter"/>
                      <v:textbox style="layout-flow:vertical;mso-layout-flow-alt:bottom-to-top"/>
                    </v:oval>
                  </v:group>
                  <v:group id="组合 921" o:spid="_x0000_s1264" style="position:absolute;left:-3573;top:42238;width:8000;height:1829" coordorigin="-3573,42238"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2cJ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">
                    <v:roundrect id="圆角矩形 922" o:spid="_x0000_s1265" style="position:absolute;left:-3573;top:42238;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" fillcolor="#f3e1d9 [663]" strokecolor="#4e2319 [1604]" strokeweight="1pt">
                      <v:stroke joinstyle="miter"/>
                      <v:textbox style="layout-flow:vertical;mso-layout-flow-alt:bottom-to-top">
                        <w:txbxContent>
                          <w:p w14:paraId="2FB653BF" w14:textId="77777777" w:rsidR="009D7E4C" w:rsidRDefault="009D7E4C" w:rsidP="009C18BA">
                            <w:pPr>
                              <w:jc w:val="center"/>
                              <w:rPr>
                                <w:sz w:val="24"/>
                                <w:szCs w:val="24"/>
                              </w:rPr>
                            </w:pPr>
                            <w:r>
                              <w:rPr>
                                <w:rFonts w:hAnsi="Century Gothic"/>
                                <w:color w:val="000000" w:themeColor="text1"/>
                              </w:rPr>
                              <w:t>8</w:t>
                            </w:r>
                          </w:p>
                        </w:txbxContent>
                      </v:textbox>
                    </v:roundrect>
                    <v:oval id="椭圆 923" o:spid="_x0000_s1266" style="position:absolute;left:-2938;top:4269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" fillcolor="red" strokecolor="#4e2319 [1604]" strokeweight="1pt">
                      <v:stroke joinstyle="miter"/>
                      <v:textbox style="layout-flow:vertical;mso-layout-flow-alt:bottom-to-top"/>
                    </v:oval>
                    <v:oval id="椭圆 924" o:spid="_x0000_s1267" style="position:absolute;left:2903;top:42695;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" fillcolor="red" strokecolor="#4e2319 [1604]" strokeweight="1pt">
                      <v:stroke joinstyle="miter"/>
                      <v:textbox style="layout-flow:vertical;mso-layout-flow-alt:bottom-to-top"/>
                    </v:oval>
                  </v:group>
                  <v:group id="组合 925" o:spid="_x0000_s1268" style="position:absolute;left:-3573;top:44298;width:8000;height:1829" coordorigin="-3573,44298"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GEK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">
                    <v:roundrect id="圆角矩形 926" o:spid="_x0000_s1269" style="position:absolute;left:-3573;top:44298;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" fillcolor="#f3e1d9 [663]" strokecolor="#4e2319 [1604]" strokeweight="1pt">
                      <v:stroke joinstyle="miter"/>
                      <v:textbox style="layout-flow:vertical;mso-layout-flow-alt:bottom-to-top">
                        <w:txbxContent>
                          <w:p w14:paraId="00B79909" w14:textId="77777777" w:rsidR="009D7E4C" w:rsidRDefault="009D7E4C" w:rsidP="009C18BA">
                            <w:pPr>
                              <w:jc w:val="center"/>
                              <w:rPr>
                                <w:sz w:val="24"/>
                                <w:szCs w:val="24"/>
                              </w:rPr>
                            </w:pPr>
                            <w:r>
                              <w:rPr>
                                <w:rFonts w:hAnsi="Century Gothic"/>
                                <w:color w:val="000000" w:themeColor="text1"/>
                              </w:rPr>
                              <w:t>7</w:t>
                            </w:r>
                          </w:p>
                        </w:txbxContent>
                      </v:textbox>
                    </v:roundrect>
                    <v:oval id="椭圆 927" o:spid="_x0000_s1270" style="position:absolute;left:-2938;top:44755;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" fillcolor="red" strokecolor="#4e2319 [1604]" strokeweight="1pt">
                      <v:stroke joinstyle="miter"/>
                      <v:textbox style="layout-flow:vertical;mso-layout-flow-alt:bottom-to-top"/>
                    </v:oval>
                    <v:oval id="椭圆 928" o:spid="_x0000_s1271" style="position:absolute;left:2903;top:44755;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" fillcolor="red" strokecolor="#4e2319 [1604]" strokeweight="1pt">
                      <v:stroke joinstyle="miter"/>
                      <v:textbox style="layout-flow:vertical;mso-layout-flow-alt:bottom-to-top"/>
                    </v:oval>
                  </v:group>
                  <v:group id="组合 929" o:spid="_x0000_s1272" style="position:absolute;left:-3573;top:46358;width:8000;height:1829" coordorigin="-3573,46358"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WsP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">
                    <v:roundrect id="圆角矩形 930" o:spid="_x0000_s1273" style="position:absolute;left:-3573;top:46358;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" fillcolor="#f3e1d9 [663]" strokecolor="#4e2319 [1604]" strokeweight="1pt">
                      <v:stroke joinstyle="miter"/>
                      <v:textbox style="layout-flow:vertical;mso-layout-flow-alt:bottom-to-top">
                        <w:txbxContent>
                          <w:p w14:paraId="1E76AF29" w14:textId="77777777" w:rsidR="009D7E4C" w:rsidRDefault="009D7E4C" w:rsidP="009C18BA">
                            <w:pPr>
                              <w:jc w:val="center"/>
                              <w:rPr>
                                <w:sz w:val="24"/>
                                <w:szCs w:val="24"/>
                              </w:rPr>
                            </w:pPr>
                            <w:r>
                              <w:rPr>
                                <w:rFonts w:hAnsi="Century Gothic"/>
                                <w:color w:val="000000" w:themeColor="text1"/>
                              </w:rPr>
                              <w:t>6</w:t>
                            </w:r>
                          </w:p>
                        </w:txbxContent>
                      </v:textbox>
                    </v:roundrect>
                    <v:oval id="椭圆 931" o:spid="_x0000_s1274" style="position:absolute;left:-2938;top:4681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" fillcolor="red" strokecolor="#4e2319 [1604]" strokeweight="1pt">
                      <v:stroke joinstyle="miter"/>
                      <v:textbox style="layout-flow:vertical;mso-layout-flow-alt:bottom-to-top"/>
                    </v:oval>
                    <v:oval id="椭圆 932" o:spid="_x0000_s1275" style="position:absolute;left:2903;top:4681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" fillcolor="red" strokecolor="#4e2319 [1604]" strokeweight="1pt">
                      <v:stroke joinstyle="miter"/>
                      <v:textbox style="layout-flow:vertical;mso-layout-flow-alt:bottom-to-top"/>
                    </v:oval>
                  </v:group>
                  <v:group id="组合 933" o:spid="_x0000_s1276" style="position:absolute;left:-3573;top:48419;width:8000;height:1828" coordorigin="-3573,48419"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">
                    <v:roundrect id="圆角矩形 934" o:spid="_x0000_s1277" style="position:absolute;left:-3573;top:48419;width:8000;height:18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" fillcolor="#f3e1d9 [663]" strokecolor="#4e2319 [1604]" strokeweight="1pt">
                      <v:stroke joinstyle="miter"/>
                      <v:textbox style="layout-flow:vertical;mso-layout-flow-alt:bottom-to-top">
                        <w:txbxContent>
                          <w:p w14:paraId="4A2A76E9" w14:textId="77777777" w:rsidR="009D7E4C" w:rsidRDefault="009D7E4C" w:rsidP="009C18BA">
                            <w:pPr>
                              <w:jc w:val="center"/>
                              <w:rPr>
                                <w:sz w:val="24"/>
                                <w:szCs w:val="24"/>
                              </w:rPr>
                            </w:pPr>
                            <w:r>
                              <w:rPr>
                                <w:rFonts w:hAnsi="Century Gothic"/>
                                <w:color w:val="000000" w:themeColor="text1"/>
                              </w:rPr>
                              <w:t>5</w:t>
                            </w:r>
                          </w:p>
                        </w:txbxContent>
                      </v:textbox>
                    </v:roundrect>
                    <v:oval id="椭圆 935" o:spid="_x0000_s1278" style="position:absolute;left:-2938;top:4887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" fillcolor="red" strokecolor="#4e2319 [1604]" strokeweight="1pt">
                      <v:stroke joinstyle="miter"/>
                      <v:textbox style="layout-flow:vertical;mso-layout-flow-alt:bottom-to-top"/>
                    </v:oval>
                    <v:oval id="椭圆 936" o:spid="_x0000_s1279" style="position:absolute;left:2903;top:4887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" fillcolor="red" strokecolor="#4e2319 [1604]" strokeweight="1pt">
                      <v:stroke joinstyle="miter"/>
                      <v:textbox style="layout-flow:vertical;mso-layout-flow-alt:bottom-to-top"/>
                    </v:oval>
                  </v:group>
                  <v:group id="组合 937" o:spid="_x0000_s1280" style="position:absolute;left:-3573;top:50479;width:8000;height:1829" coordorigin="-3573,50479"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8w7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">
                    <v:roundrect id="圆角矩形 938" o:spid="_x0000_s1281" style="position:absolute;left:-3573;top:50479;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" fillcolor="#f3e1d9 [663]" strokecolor="#4e2319 [1604]" strokeweight="1pt">
                      <v:stroke joinstyle="miter"/>
                      <v:textbox style="layout-flow:vertical;mso-layout-flow-alt:bottom-to-top">
                        <w:txbxContent>
                          <w:p w14:paraId="5A20A4C5" w14:textId="77777777" w:rsidR="009D7E4C" w:rsidRDefault="009D7E4C" w:rsidP="009C18BA">
                            <w:pPr>
                              <w:jc w:val="center"/>
                              <w:rPr>
                                <w:sz w:val="24"/>
                                <w:szCs w:val="24"/>
                              </w:rPr>
                            </w:pPr>
                            <w:r>
                              <w:rPr>
                                <w:rFonts w:hAnsi="Century Gothic"/>
                                <w:color w:val="000000" w:themeColor="text1"/>
                              </w:rPr>
                              <w:t>4</w:t>
                            </w:r>
                          </w:p>
                        </w:txbxContent>
                      </v:textbox>
                    </v:roundrect>
                    <v:oval id="椭圆 939" o:spid="_x0000_s1282" style="position:absolute;left:-2938;top:5093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" fillcolor="red" strokecolor="#4e2319 [1604]" strokeweight="1pt">
                      <v:stroke joinstyle="miter"/>
                      <v:textbox style="layout-flow:vertical;mso-layout-flow-alt:bottom-to-top"/>
                    </v:oval>
                    <v:oval id="椭圆 940" o:spid="_x0000_s1283" style="position:absolute;left:2903;top:50936;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" fillcolor="red" strokecolor="#4e2319 [1604]" strokeweight="1pt">
                      <v:stroke joinstyle="miter"/>
                      <v:textbox style="layout-flow:vertical;mso-layout-flow-alt:bottom-to-top"/>
                    </v:oval>
                  </v:group>
                  <v:group id="组合 941" o:spid="_x0000_s1284" style="position:absolute;left:-3573;top:52539;width:8000;height:1829" coordorigin="-3573,52539"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IKp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">
                    <v:roundrect id="圆角矩形 942" o:spid="_x0000_s1285" style="position:absolute;left:-3573;top:52539;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" fillcolor="#f3e1d9 [663]" strokecolor="#4e2319 [1604]" strokeweight="1pt">
                      <v:stroke joinstyle="miter"/>
                      <v:textbox style="layout-flow:vertical;mso-layout-flow-alt:bottom-to-top">
                        <w:txbxContent>
                          <w:p w14:paraId="315DECBD" w14:textId="77777777" w:rsidR="009D7E4C" w:rsidRDefault="009D7E4C" w:rsidP="009C18BA">
                            <w:pPr>
                              <w:jc w:val="center"/>
                              <w:rPr>
                                <w:sz w:val="24"/>
                                <w:szCs w:val="24"/>
                              </w:rPr>
                            </w:pPr>
                            <w:r>
                              <w:rPr>
                                <w:rFonts w:hAnsi="Century Gothic"/>
                                <w:color w:val="000000" w:themeColor="text1"/>
                              </w:rPr>
                              <w:t>3</w:t>
                            </w:r>
                          </w:p>
                        </w:txbxContent>
                      </v:textbox>
                    </v:roundrect>
                    <v:oval id="椭圆 943" o:spid="_x0000_s1286" style="position:absolute;left:-2938;top:52996;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" fillcolor="red" strokecolor="#4e2319 [1604]" strokeweight="1pt">
                      <v:stroke joinstyle="miter"/>
                      <v:textbox style="layout-flow:vertical;mso-layout-flow-alt:bottom-to-top"/>
                    </v:oval>
                    <v:oval id="椭圆 944" o:spid="_x0000_s1287" style="position:absolute;left:2903;top:52996;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" fillcolor="red" strokecolor="#4e2319 [1604]" strokeweight="1pt">
                      <v:stroke joinstyle="miter"/>
                      <v:textbox style="layout-flow:vertical;mso-layout-flow-alt:bottom-to-top"/>
                    </v:oval>
                  </v:group>
                  <v:group id="组合 945" o:spid="_x0000_s1288" style="position:absolute;left:-3573;top:54599;width:8000;height:1829" coordorigin="-3573,54599"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4Sq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">
                    <v:roundrect id="圆角矩形 946" o:spid="_x0000_s1289" style="position:absolute;left:-3573;top:54599;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" fillcolor="#f3e1d9 [663]" strokecolor="#4e2319 [1604]" strokeweight="1pt">
                      <v:stroke joinstyle="miter"/>
                      <v:textbox style="layout-flow:vertical;mso-layout-flow-alt:bottom-to-top">
                        <w:txbxContent>
                          <w:p w14:paraId="7B4FD9F6" w14:textId="77777777" w:rsidR="009D7E4C" w:rsidRDefault="009D7E4C" w:rsidP="009C18BA">
                            <w:pPr>
                              <w:jc w:val="center"/>
                              <w:rPr>
                                <w:sz w:val="24"/>
                                <w:szCs w:val="24"/>
                              </w:rPr>
                            </w:pPr>
                            <w:r>
                              <w:rPr>
                                <w:rFonts w:hAnsi="Century Gothic"/>
                                <w:color w:val="000000" w:themeColor="text1"/>
                              </w:rPr>
                              <w:t>2</w:t>
                            </w:r>
                          </w:p>
                        </w:txbxContent>
                      </v:textbox>
                    </v:roundrect>
                    <v:oval id="椭圆 947" o:spid="_x0000_s1290" style="position:absolute;left:-2938;top:55056;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" fillcolor="red" strokecolor="#4e2319 [1604]" strokeweight="1pt">
                      <v:stroke joinstyle="miter"/>
                      <v:textbox style="layout-flow:vertical;mso-layout-flow-alt:bottom-to-top"/>
                    </v:oval>
                    <v:oval id="椭圆 948" o:spid="_x0000_s1291" style="position:absolute;left:2903;top:55056;width:91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" fillcolor="red" strokecolor="#4e2319 [1604]" strokeweight="1pt">
                      <v:stroke joinstyle="miter"/>
                      <v:textbox style="layout-flow:vertical;mso-layout-flow-alt:bottom-to-top"/>
                    </v:oval>
                  </v:group>
                  <v:group id="组合 949" o:spid="_x0000_s1292" style="position:absolute;left:-3573;top:56659;width:8000;height:1829" coordorigin="-3573,56659" coordsize="8001,1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o6v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">
                    <v:roundrect id="圆角矩形 950" o:spid="_x0000_s1293" style="position:absolute;left:-3573;top:56659;width:8000;height:18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" fillcolor="#f3e1d9 [663]" strokecolor="#4e2319 [1604]" strokeweight="1pt">
                      <v:stroke joinstyle="miter"/>
                      <v:textbox style="layout-flow:vertical;mso-layout-flow-alt:bottom-to-top">
                        <w:txbxContent>
                          <w:p w14:paraId="4169A143" w14:textId="77777777" w:rsidR="009D7E4C" w:rsidRDefault="009D7E4C" w:rsidP="009C18BA">
                            <w:pPr>
                              <w:jc w:val="center"/>
                              <w:rPr>
                                <w:sz w:val="24"/>
                                <w:szCs w:val="24"/>
                              </w:rPr>
                            </w:pPr>
                            <w:r>
                              <w:rPr>
                                <w:rFonts w:hAnsi="Century Gothic"/>
                                <w:color w:val="000000" w:themeColor="text1"/>
                              </w:rPr>
                              <w:t>1</w:t>
                            </w:r>
                          </w:p>
                        </w:txbxContent>
                      </v:textbox>
                    </v:roundrect>
                    <v:oval id="椭圆 951" o:spid="_x0000_s1294" style="position:absolute;left:-2938;top:57117;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" fillcolor="red" strokecolor="#4e2319 [1604]" strokeweight="1pt">
                      <v:stroke joinstyle="miter"/>
                      <v:textbox style="layout-flow:vertical;mso-layout-flow-alt:bottom-to-top"/>
                    </v:oval>
                    <v:oval id="椭圆 952" o:spid="_x0000_s1295" style="position:absolute;left:2903;top:57117;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" fillcolor="red" strokecolor="#4e2319 [1604]" strokeweight="1pt">
                      <v:stroke joinstyle="miter"/>
                      <v:textbox style="layout-flow:vertical;mso-layout-flow-alt:bottom-to-top"/>
                    </v:oval>
                  </v:group>
                </v:group>
                <v:shape id="肘形连接符 953" o:spid="_x0000_s1296" type="#_x0000_t33" style="position:absolute;left:24202;top:-12642;width:4725;height:6977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" strokecolor="red" strokeweight="2pt"/>
                <v:oval id="椭圆 954" o:spid="_x0000_s1297" style="position:absolute;left:61450;top:24147;width:91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" fillcolor="red" stroked="f" strokeweight="1pt">
                  <v:stroke joinstyle="miter"/>
                </v:oval>
                <v:shape id="肘形连接符 955" o:spid="_x0000_s1298" type="#_x0000_t34" style="position:absolute;left:15443;top:-584;width:20818;height:7211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" strokecolor="red" strokeweight="2pt"/>
                <v:shape id="肘形连接符 956" o:spid="_x0000_s1299" type="#_x0000_t33" style="position:absolute;left:27208;top:-5395;width:4241;height:6424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" strokecolor="red" strokeweight="2pt"/>
                <v:shape id="肘形连接符 957" o:spid="_x0000_s1300" type="#_x0000_t33" style="position:absolute;left:3328;top:19880;width:58122;height:47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" strokecolor="red" strokeweight="2pt"/>
                <v:shape id="肘形连接符 958" o:spid="_x0000_s1301" type="#_x0000_t33" style="position:absolute;left:8967;top:24605;width:52483;height:424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" strokecolor="red" strokeweight="2pt"/>
                <v:shape id="肘形连接符 959" o:spid="_x0000_s1302" type="#_x0000_t33" style="position:absolute;left:14978;top:19880;width:46472;height:47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" strokecolor="red" strokeweight="2pt"/>
                <v:shape id="肘形连接符 960" o:spid="_x0000_s1303" type="#_x0000_t33" style="position:absolute;left:20727;top:24605;width:40723;height:424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" strokecolor="red" strokeweight="2pt"/>
                <v:shape id="肘形连接符 961" o:spid="_x0000_s1304" type="#_x0000_t33" style="position:absolute;left:26627;top:19880;width:34823;height:47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" strokecolor="red" strokeweight="2pt"/>
                <v:shape id="肘形连接符 962" o:spid="_x0000_s1305" type="#_x0000_t33" style="position:absolute;left:32387;top:24605;width:29063;height:4368;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" strokecolor="red" strokeweight="2pt"/>
                <v:shape id="肘形连接符 963" o:spid="_x0000_s1306" type="#_x0000_t33" style="position:absolute;left:38229;top:19880;width:23221;height:47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" strokecolor="red" strokeweight="2pt"/>
                <v:shape id="肘形连接符 964" o:spid="_x0000_s1307" type="#_x0000_t33" style="position:absolute;left:50639;top:18290;width:4495;height:1712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" strokecolor="red" strokeweight="2pt"/>
                <v:shape id="肘形连接符 965" o:spid="_x0000_s1308" type="#_x0000_t34" style="position:absolute;left:16473;top:446;width:20818;height:7005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" strokecolor="red" strokeweight="2pt"/>
                <v:shape id="肘形连接符 966" o:spid="_x0000_s1309" type="#_x0000_t34" style="position:absolute;left:17504;top:1476;width:20818;height:6798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" strokecolor="red" strokeweight="2pt"/>
                <v:shape id="肘形连接符 967" o:spid="_x0000_s1310" type="#_x0000_t34" style="position:absolute;left:18534;top:2506;width:20818;height:6592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" strokecolor="red" strokeweight="2pt"/>
                <v:shape id="肘形连接符 968" o:spid="_x0000_s1311" type="#_x0000_t34" style="position:absolute;left:19564;top:3536;width:20818;height:6386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" strokecolor="red" strokeweight="2pt"/>
                <v:shape id="肘形连接符 969" o:spid="_x0000_s1312" type="#_x0000_t34" style="position:absolute;left:20593;top:4566;width:20818;height:6181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" strokecolor="red" strokeweight="2pt"/>
                <v:shape id="肘形连接符 970" o:spid="_x0000_s1313" type="#_x0000_t34" style="position:absolute;left:21624;top:5596;width:20818;height:5974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" strokecolor="red" strokeweight="2pt"/>
                <v:shape id="肘形连接符 971" o:spid="_x0000_s1314" type="#_x0000_t34" style="position:absolute;left:22654;top:6626;width:20818;height:5768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" strokecolor="red" strokeweight="2pt"/>
                <v:shape id="肘形连接符 972" o:spid="_x0000_s1315" type="#_x0000_t34" style="position:absolute;left:23684;top:7656;width:20818;height:5562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" strokecolor="red" strokeweight="2pt"/>
                <v:shape id="肘形连接符 973" o:spid="_x0000_s1316" type="#_x0000_t34" style="position:absolute;left:24714;top:8686;width:20818;height:5356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" strokecolor="red" strokeweight="2pt"/>
                <v:shape id="肘形连接符 974" o:spid="_x0000_s1317" type="#_x0000_t36" style="position:absolute;left:9443;top:25738;width:7369;height:4254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" adj="-6701,11298,28301" strokecolor="red" strokeweight="2pt"/>
                <v:shape id="肘形连接符 975" o:spid="_x0000_s1318" type="#_x0000_t36" style="position:absolute;left:13238;top:24004;width:7369;height:4601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" adj="-6701,11260,28301" strokecolor="red" strokeweight="2pt"/>
                <v:shape id="肘形连接符 976" o:spid="_x0000_s1319" type="#_x0000_t36" style="position:absolute;left:17033;top:22269;width:7369;height:4948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" adj="-6701,11228,28301" strokecolor="red" strokeweight="2pt"/>
                <v:shape id="肘形连接符 977" o:spid="_x0000_s1320" type="#_x0000_t36" style="position:absolute;left:20828;top:20534;width:7369;height:5295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" adj="-6701,11200,28301" strokecolor="red" strokeweight="2pt"/>
                <v:shape id="肘形连接符 978" o:spid="_x0000_s1321" type="#_x0000_t34" style="position:absolute;left:15916;top:34874;width:2664;height:3430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" adj="-18531" strokecolor="red" strokeweight="2pt"/>
                <v:shape id="肘形连接符 979" o:spid="_x0000_s1322" type="#_x0000_t34" style="position:absolute;left:19711;top:33140;width:2664;height:3777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" adj="-18531" strokecolor="red" strokeweight="2pt"/>
                <v:shape id="肘形连接符 980" o:spid="_x0000_s1323" type="#_x0000_t34" style="position:absolute;left:23506;top:31405;width:2664;height:41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" adj="-18531" strokecolor="red" strokeweight="2pt"/>
                <v:shape id="肘形连接符 981" o:spid="_x0000_s1324" type="#_x0000_t34" style="position:absolute;left:27301;top:29670;width:2664;height:447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" adj="-18531" strokecolor="red" strokeweight="2pt"/>
                <v:group id="组合 982" o:spid="_x0000_s1325" style="position:absolute;left:-5351;top:60596;width:13588;height:12802" coordorigin="-5351,60596"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6ZE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">
                  <o:lock v:ext="edit" aspectratio="t"/>
                  <v:roundrect id="圆角矩形 983" o:spid="_x0000_s1326" style="position:absolute;left:-5351;top:60596;width:13588;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" fillcolor="#4a5c6e [3206]" strokecolor="#4e2319 [1604]" strokeweight="1pt">
                    <v:stroke joinstyle="miter"/>
                  </v:roundrect>
                  <v:group id="组合 984" o:spid="_x0000_s1327" style="position:absolute;left:-3700;top:61993;width:10100;height:10033" coordorigin="-3700,61993"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">
                    <v:group id="组合 985" o:spid="_x0000_s1328" style="position:absolute;left:-3700;top:61993;width:10100;height:4572" coordorigin="-3700,61993"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">
                      <o:lock v:ext="edit" aspectratio="t"/>
                      <v:roundrect id="圆角矩形 986" o:spid="_x0000_s1329" style="position:absolute;left:-3700;top:61993;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" filled="f" strokecolor="#4e2319 [1604]" strokeweight="1pt">
                        <v:stroke joinstyle="miter"/>
                        <v:textbox>
                          <w:txbxContent>
                            <w:p w14:paraId="0C5C5A97" w14:textId="77777777" w:rsidR="009D7E4C" w:rsidRDefault="009D7E4C" w:rsidP="009C18BA">
                              <w:pPr>
                                <w:jc w:val="center"/>
                                <w:rPr>
                                  <w:sz w:val="24"/>
                                  <w:szCs w:val="24"/>
                                </w:rPr>
                              </w:pPr>
                              <w:r>
                                <w:rPr>
                                  <w:rFonts w:hAnsi="Century Gothic"/>
                                  <w:b/>
                                  <w:bCs/>
                                  <w:color w:val="FF0000"/>
                                  <w:sz w:val="32"/>
                                  <w:szCs w:val="32"/>
                                </w:rPr>
                                <w:t>B+</w:t>
                              </w:r>
                            </w:p>
                          </w:txbxContent>
                        </v:textbox>
                      </v:roundrect>
                      <v:roundrect id="圆角矩形 987" o:spid="_x0000_s1330" style="position:absolute;left:722;top:61993;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" filled="f" strokecolor="#4e2319 [1604]" strokeweight="1pt">
                        <v:stroke joinstyle="miter"/>
                      </v:roundrect>
                    </v:group>
                    <v:group id="组合 988" o:spid="_x0000_s1331" style="position:absolute;left:-3700;top:67454;width:10100;height:4572" coordorigin="-3700,67454"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">
                      <o:lock v:ext="edit" aspectratio="t"/>
                      <v:roundrect id="圆角矩形 989" o:spid="_x0000_s1332" style="position:absolute;left:-3700;top:67454;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" filled="f" strokecolor="#4e2319 [1604]" strokeweight="1pt">
                        <v:stroke joinstyle="miter"/>
                        <v:textbox>
                          <w:txbxContent>
                            <w:p w14:paraId="4E0BFEC3" w14:textId="77777777" w:rsidR="009D7E4C" w:rsidRDefault="009D7E4C" w:rsidP="009C18BA">
                              <w:pPr>
                                <w:jc w:val="center"/>
                                <w:rPr>
                                  <w:sz w:val="24"/>
                                  <w:szCs w:val="24"/>
                                </w:rPr>
                              </w:pPr>
                              <w:r>
                                <w:rPr>
                                  <w:rFonts w:hAnsi="Century Gothic"/>
                                  <w:b/>
                                  <w:bCs/>
                                  <w:color w:val="000000" w:themeColor="text1"/>
                                  <w:sz w:val="32"/>
                                  <w:szCs w:val="32"/>
                                </w:rPr>
                                <w:t>B-</w:t>
                              </w:r>
                            </w:p>
                          </w:txbxContent>
                        </v:textbox>
                      </v:roundrect>
                      <v:roundrect id="圆角矩形 990" o:spid="_x0000_s1333" style="position:absolute;left:722;top:67454;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" filled="f" strokecolor="#4e2319 [1604]" strokeweight="1pt">
                        <v:stroke joinstyle="miter"/>
                        <v:textbox>
                          <w:txbxContent>
                            <w:p w14:paraId="3D39699D" w14:textId="77777777" w:rsidR="009D7E4C" w:rsidRDefault="009D7E4C" w:rsidP="009C18BA">
                              <w:pPr>
                                <w:jc w:val="center"/>
                                <w:rPr>
                                  <w:sz w:val="24"/>
                                  <w:szCs w:val="24"/>
                                </w:rPr>
                              </w:pPr>
                              <w:r>
                                <w:rPr>
                                  <w:rFonts w:hAnsi="Century Gothic"/>
                                  <w:b/>
                                  <w:bCs/>
                                  <w:color w:val="000000" w:themeColor="text1"/>
                                  <w:sz w:val="32"/>
                                  <w:szCs w:val="32"/>
                                </w:rPr>
                                <w:t>0</w:t>
                              </w:r>
                            </w:p>
                          </w:txbxContent>
                        </v:textbox>
                      </v:roundrect>
                    </v:group>
                  </v:group>
                </v:group>
                <v:shape id="肘形连接符 991" o:spid="_x0000_s1334" type="#_x0000_t34" style="position:absolute;left:-3218;top:52497;width:11300;height:769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" strokecolor="red" strokeweight="2pt"/>
                <v:shape id="肘形连接符 992" o:spid="_x0000_s1335" type="#_x0000_t34" style="position:absolute;left:-16475;top:56965;width:21333;height:878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" adj="-2315" strokecolor="black [3213]" strokeweight="2pt"/>
                <v:shape id="肘形连接符 993" o:spid="_x0000_s1336" type="#_x0000_t34" style="position:absolute;left:-13711;top:54201;width:21333;height:1431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" adj="-2315" strokecolor="black [3213]" strokeweight="2pt"/>
                <v:group id="组合 994" o:spid="_x0000_s1337" style="position:absolute;left:19159;top:60723;width:13589;height:12802" coordorigin="19159,60723"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w12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">
                  <o:lock v:ext="edit" aspectratio="t"/>
                  <v:roundrect id="圆角矩形 995" o:spid="_x0000_s1338" style="position:absolute;left:19159;top:60723;width:13589;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" fillcolor="yellow" strokecolor="#4e2319 [1604]" strokeweight="1pt">
                    <v:stroke joinstyle="miter"/>
                  </v:roundrect>
                  <v:group id="组合 996" o:spid="_x0000_s1339" style="position:absolute;left:20810;top:62120;width:10101;height:10033" coordorigin="20810,62120"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">
                    <v:group id="组合 997" o:spid="_x0000_s1340" style="position:absolute;left:20810;top:62120;width:10101;height:4572" coordorigin="20810,62120"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">
                      <o:lock v:ext="edit" aspectratio="t"/>
                      <v:roundrect id="圆角矩形 998" o:spid="_x0000_s1341" style="position:absolute;left:20810;top:62120;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" filled="f" strokecolor="#4e2319 [1604]" strokeweight="1pt">
                        <v:stroke joinstyle="miter"/>
                        <v:textbox>
                          <w:txbxContent>
                            <w:p w14:paraId="5E957FA7" w14:textId="77777777" w:rsidR="009D7E4C" w:rsidRDefault="009D7E4C" w:rsidP="009C18BA">
                              <w:pPr>
                                <w:jc w:val="center"/>
                                <w:rPr>
                                  <w:sz w:val="24"/>
                                  <w:szCs w:val="24"/>
                                </w:rPr>
                              </w:pPr>
                              <w:r>
                                <w:rPr>
                                  <w:rFonts w:hAnsi="Century Gothic"/>
                                  <w:b/>
                                  <w:bCs/>
                                  <w:color w:val="000000" w:themeColor="text1"/>
                                  <w:sz w:val="32"/>
                                  <w:szCs w:val="32"/>
                                </w:rPr>
                                <w:t>9</w:t>
                              </w:r>
                            </w:p>
                          </w:txbxContent>
                        </v:textbox>
                      </v:roundrect>
                      <v:roundrect id="圆角矩形 999" o:spid="_x0000_s1342" style="position:absolute;left:25233;top:62120;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" filled="f" strokecolor="#4e2319 [1604]" strokeweight="1pt">
                        <v:stroke joinstyle="miter"/>
                        <v:textbox>
                          <w:txbxContent>
                            <w:p w14:paraId="284F1EC8" w14:textId="77777777" w:rsidR="009D7E4C" w:rsidRDefault="009D7E4C" w:rsidP="009C18BA">
                              <w:pPr>
                                <w:jc w:val="center"/>
                                <w:rPr>
                                  <w:sz w:val="24"/>
                                  <w:szCs w:val="24"/>
                                </w:rPr>
                              </w:pPr>
                              <w:r>
                                <w:rPr>
                                  <w:rFonts w:hAnsi="Century Gothic"/>
                                  <w:b/>
                                  <w:bCs/>
                                  <w:color w:val="000000" w:themeColor="text1"/>
                                  <w:sz w:val="32"/>
                                  <w:szCs w:val="32"/>
                                </w:rPr>
                                <w:t>10</w:t>
                              </w:r>
                            </w:p>
                          </w:txbxContent>
                        </v:textbox>
                      </v:roundrect>
                    </v:group>
                    <v:group id="组合 1000" o:spid="_x0000_s1343" style="position:absolute;left:20810;top:67581;width:10101;height:4572" coordorigin="20810,67581"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">
                      <o:lock v:ext="edit" aspectratio="t"/>
                      <v:roundrect id="圆角矩形 1001" o:spid="_x0000_s1344" style="position:absolute;left:20810;top:6758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" filled="f" strokecolor="#4e2319 [1604]" strokeweight="1pt">
                        <v:stroke joinstyle="miter"/>
                      </v:roundrect>
                      <v:roundrect id="圆角矩形 1002" o:spid="_x0000_s1345" style="position:absolute;left:25233;top:6758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" filled="f" strokecolor="#4e2319 [1604]" strokeweight="1pt">
                        <v:stroke joinstyle="miter"/>
                      </v:roundrect>
                    </v:group>
                  </v:group>
                </v:group>
                <v:shape id="肘形连接符 1003" o:spid="_x0000_s1346" type="#_x0000_t34" style="position:absolute;left:10003;top:49028;width:11427;height:14758;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" strokecolor="red" strokeweight="2pt">
                  <v:stroke dashstyle="dash"/>
                </v:shape>
                <v:shape id="肘形连接符 1004" o:spid="_x0000_s1347" type="#_x0000_t34" style="position:absolute;left:12768;top:46263;width:11427;height:20287;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" strokecolor="red" strokeweight="2pt">
                  <v:stroke dashstyle="dash"/>
                </v:shape>
                <v:shape id="肘形连接符 1005" o:spid="_x0000_s1348" type="#_x0000_t36" style="position:absolute;left:24147;top:42095;width:50064;height:197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" adj="-986,56572,22586" strokecolor="black [3213]" strokeweight="2pt"/>
                <v:shape id="肘形连接符 1006" o:spid="_x0000_s1349" type="#_x0000_t36" style="position:absolute;left:27691;top:44266;width:37516;height:743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" adj="-1316,-43350,23574" strokecolor="red" strokeweight="2pt"/>
                <v:oval id="椭圆 1007" o:spid="_x0000_s1350" style="position:absolute;left:49004;top:29227;width:2327;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" fillcolor="red" stroked="f" strokeweight="1pt">
                  <v:stroke joinstyle="miter"/>
                </v:oval>
                <w10:anchorlock/>
              </v:group>
            </w:pict>
          </mc:Fallback>
        </mc:AlternateContent>
      </w:r>
    </w:p>
    <w:p w14:paraId="2D07E0D6" w14:textId="22493721" w:rsidR="000F3928" w:rsidRDefault="009C18BA" w:rsidP="009C18BA">
      <w:pPr>
        <w:rPr>
          <w:rFonts w:hint="eastAsia"/>
        </w:rPr>
      </w:pPr>
      <w:r>
        <w:br w:type="page"/>
      </w:r>
    </w:p>
    <w:p w14:paraId="26A6496B" w14:textId="577B3E84" w:rsidR="000F3928" w:rsidRDefault="000F3928" w:rsidP="000F3928">
      <w:pPr>
        <w:pStyle w:val="3"/>
        <w:rPr>
          <w:rFonts w:ascii="微软雅黑" w:eastAsia="微软雅黑" w:hAnsi="微软雅黑" w:cs="微软雅黑"/>
        </w:rPr>
      </w:pPr>
      <w:r>
        <w:rPr>
          <w:rFonts w:ascii="微软雅黑" w:eastAsia="微软雅黑" w:hAnsi="微软雅黑" w:cs="微软雅黑" w:hint="eastAsia"/>
        </w:rPr>
        <w:lastRenderedPageBreak/>
        <w:t>BMS连接线</w:t>
      </w:r>
    </w:p>
    <w:p w14:paraId="2E1A3462" w14:textId="70285ADE" w:rsidR="000F3928" w:rsidRDefault="000F3928" w:rsidP="000F3928">
      <w:pPr>
        <w:pStyle w:val="af9"/>
        <w:numPr>
          <w:ilvl w:val="0"/>
          <w:numId w:val="13"/>
        </w:numPr>
      </w:pPr>
      <w:r>
        <w:rPr>
          <w:rFonts w:hint="eastAsia"/>
        </w:rPr>
        <w:t>2</w:t>
      </w:r>
      <w:r>
        <w:t>4</w:t>
      </w:r>
      <w:r w:rsidR="00ED4096">
        <w:rPr>
          <w:rFonts w:hint="eastAsia"/>
        </w:rPr>
        <w:t>V</w:t>
      </w:r>
    </w:p>
    <w:p w14:paraId="5732D7D4" w14:textId="77777777" w:rsidR="009C18BA" w:rsidRDefault="009C18BA" w:rsidP="009C18BA">
      <w:pPr>
        <w:rPr>
          <w:rFonts w:hint="eastAsia"/>
        </w:rPr>
      </w:pPr>
    </w:p>
    <w:p w14:paraId="65FBF45B" w14:textId="45FF444D" w:rsidR="00ED4096" w:rsidRDefault="009C18BA" w:rsidP="00ED4096">
      <w:pPr>
        <w:pStyle w:val="af9"/>
        <w:ind w:left="420" w:firstLine="0"/>
        <w:jc w:val="center"/>
        <w:rPr>
          <w:rFonts w:hint="eastAsia"/>
        </w:rPr>
      </w:pPr>
      <w:r>
        <w:rPr>
          <w:noProof/>
        </w:rPr>
        <mc:AlternateContent>
          <mc:Choice Requires="wpg">
            <w:drawing>
              <wp:inline distT="0" distB="0" distL="0" distR="0" wp14:anchorId="6CEC17A9" wp14:editId="45C1AAB3">
                <wp:extent cx="4778781" cy="3780000"/>
                <wp:effectExtent l="228600" t="101600" r="9525" b="17780"/>
                <wp:docPr id="1110" name="组合 856"/>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78781" cy="3780000"/>
                          <a:chOff x="0" y="0"/>
                          <a:chExt cx="5134610" cy="4061460"/>
                        </a:xfrm>
                      </wpg:grpSpPr>
                      <wpg:grpSp>
                        <wpg:cNvPr id="1111" name="组合 1111"/>
                        <wpg:cNvGrpSpPr>
                          <a:grpSpLocks noChangeAspect="1"/>
                        </wpg:cNvGrpSpPr>
                        <wpg:grpSpPr>
                          <a:xfrm>
                            <a:off x="2032000" y="0"/>
                            <a:ext cx="2438400" cy="1280160"/>
                            <a:chOff x="2032000" y="0"/>
                            <a:chExt cx="2438400" cy="1280160"/>
                          </a:xfrm>
                        </wpg:grpSpPr>
                        <wps:wsp>
                          <wps:cNvPr id="1112" name="圆角矩形 1112"/>
                          <wps:cNvSpPr/>
                          <wps:spPr>
                            <a:xfrm>
                              <a:off x="2032000" y="0"/>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13" name="组合 1113"/>
                          <wpg:cNvGrpSpPr/>
                          <wpg:grpSpPr>
                            <a:xfrm>
                              <a:off x="2197100" y="139700"/>
                              <a:ext cx="2116139" cy="1003300"/>
                              <a:chOff x="2197100" y="139700"/>
                              <a:chExt cx="2116139" cy="1003300"/>
                            </a:xfrm>
                          </wpg:grpSpPr>
                          <wpg:grpSp>
                            <wpg:cNvPr id="1114" name="组合 1114"/>
                            <wpg:cNvGrpSpPr>
                              <a:grpSpLocks noChangeAspect="1"/>
                            </wpg:cNvGrpSpPr>
                            <wpg:grpSpPr>
                              <a:xfrm>
                                <a:off x="2197100" y="139700"/>
                                <a:ext cx="2116139" cy="457200"/>
                                <a:chOff x="2197100" y="139700"/>
                                <a:chExt cx="1692911" cy="365760"/>
                              </a:xfrm>
                              <a:solidFill>
                                <a:schemeClr val="bg2"/>
                              </a:solidFill>
                            </wpg:grpSpPr>
                            <wps:wsp>
                              <wps:cNvPr id="1115" name="圆角矩形 1115"/>
                              <wps:cNvSpPr/>
                              <wps:spPr>
                                <a:xfrm>
                                  <a:off x="2197100"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F99080D" w14:textId="77777777" w:rsidR="009D7E4C" w:rsidRDefault="009D7E4C" w:rsidP="009C18BA">
                                    <w:pPr>
                                      <w:jc w:val="center"/>
                                      <w:rPr>
                                        <w:sz w:val="24"/>
                                        <w:szCs w:val="24"/>
                                      </w:rPr>
                                    </w:pPr>
                                    <w:r>
                                      <w:rPr>
                                        <w:rFonts w:hAnsi="Century Gothic"/>
                                        <w:b/>
                                        <w:bCs/>
                                        <w:color w:val="000000" w:themeColor="text1"/>
                                        <w:sz w:val="32"/>
                                        <w:szCs w:val="3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6" name="圆角矩形 1116"/>
                              <wps:cNvSpPr/>
                              <wps:spPr>
                                <a:xfrm>
                                  <a:off x="2639484"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CD6A580" w14:textId="77777777" w:rsidR="009D7E4C" w:rsidRDefault="009D7E4C" w:rsidP="009C18BA">
                                    <w:pPr>
                                      <w:jc w:val="center"/>
                                      <w:rPr>
                                        <w:sz w:val="24"/>
                                        <w:szCs w:val="24"/>
                                      </w:rPr>
                                    </w:pPr>
                                    <w:r>
                                      <w:rPr>
                                        <w:rFonts w:hAnsi="Century Gothic"/>
                                        <w:b/>
                                        <w:bCs/>
                                        <w:color w:val="000000" w:themeColor="text1"/>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7" name="圆角矩形 1117"/>
                              <wps:cNvSpPr/>
                              <wps:spPr>
                                <a:xfrm>
                                  <a:off x="3081868"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19803FA" w14:textId="77777777" w:rsidR="009D7E4C" w:rsidRDefault="009D7E4C" w:rsidP="009C18BA">
                                    <w:pPr>
                                      <w:jc w:val="center"/>
                                      <w:rPr>
                                        <w:sz w:val="24"/>
                                        <w:szCs w:val="24"/>
                                      </w:rPr>
                                    </w:pPr>
                                    <w:r>
                                      <w:rPr>
                                        <w:rFonts w:hAnsi="Century Gothic"/>
                                        <w:b/>
                                        <w:bCs/>
                                        <w:color w:val="000000" w:themeColor="text1"/>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8" name="圆角矩形 1118"/>
                              <wps:cNvSpPr/>
                              <wps:spPr>
                                <a:xfrm>
                                  <a:off x="3524251"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FDD7DEA" w14:textId="77777777" w:rsidR="009D7E4C" w:rsidRDefault="009D7E4C" w:rsidP="009C18BA">
                                    <w:pPr>
                                      <w:jc w:val="center"/>
                                      <w:rPr>
                                        <w:sz w:val="24"/>
                                        <w:szCs w:val="24"/>
                                      </w:rPr>
                                    </w:pPr>
                                    <w:r>
                                      <w:rPr>
                                        <w:rFonts w:hAnsi="Century Gothic"/>
                                        <w:b/>
                                        <w:bCs/>
                                        <w:color w:val="000000" w:themeColor="text1"/>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19" name="组合 1119"/>
                            <wpg:cNvGrpSpPr>
                              <a:grpSpLocks noChangeAspect="1"/>
                            </wpg:cNvGrpSpPr>
                            <wpg:grpSpPr>
                              <a:xfrm>
                                <a:off x="2197100" y="685800"/>
                                <a:ext cx="2116139" cy="457200"/>
                                <a:chOff x="2197100" y="685800"/>
                                <a:chExt cx="1692911" cy="365760"/>
                              </a:xfrm>
                              <a:solidFill>
                                <a:schemeClr val="bg2"/>
                              </a:solidFill>
                            </wpg:grpSpPr>
                            <wps:wsp>
                              <wps:cNvPr id="1120" name="圆角矩形 1120"/>
                              <wps:cNvSpPr/>
                              <wps:spPr>
                                <a:xfrm>
                                  <a:off x="2197100"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F3449A9" w14:textId="77777777" w:rsidR="009D7E4C" w:rsidRDefault="009D7E4C" w:rsidP="009C18BA">
                                    <w:pPr>
                                      <w:jc w:val="center"/>
                                      <w:rPr>
                                        <w:sz w:val="24"/>
                                        <w:szCs w:val="24"/>
                                      </w:rPr>
                                    </w:pPr>
                                    <w:r>
                                      <w:rPr>
                                        <w:rFonts w:hAnsi="Century Gothic"/>
                                        <w:b/>
                                        <w:bCs/>
                                        <w:color w:val="000000" w:themeColor="text1"/>
                                        <w:sz w:val="32"/>
                                        <w:szCs w:val="3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1" name="圆角矩形 1121"/>
                              <wps:cNvSpPr/>
                              <wps:spPr>
                                <a:xfrm>
                                  <a:off x="2639484"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3FA8F17" w14:textId="77777777" w:rsidR="009D7E4C" w:rsidRDefault="009D7E4C" w:rsidP="009C18BA">
                                    <w:pPr>
                                      <w:jc w:val="center"/>
                                      <w:rPr>
                                        <w:sz w:val="24"/>
                                        <w:szCs w:val="24"/>
                                      </w:rPr>
                                    </w:pPr>
                                    <w:r>
                                      <w:rPr>
                                        <w:rFonts w:hAnsi="Century Gothic"/>
                                        <w:b/>
                                        <w:bCs/>
                                        <w:color w:val="000000" w:themeColor="text1"/>
                                        <w:sz w:val="32"/>
                                        <w:szCs w:val="3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2" name="圆角矩形 1122"/>
                              <wps:cNvSpPr/>
                              <wps:spPr>
                                <a:xfrm>
                                  <a:off x="3081868"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E505620" w14:textId="77777777" w:rsidR="009D7E4C" w:rsidRDefault="009D7E4C" w:rsidP="009C18BA">
                                    <w:pPr>
                                      <w:jc w:val="center"/>
                                      <w:rPr>
                                        <w:sz w:val="24"/>
                                        <w:szCs w:val="24"/>
                                      </w:rPr>
                                    </w:pPr>
                                    <w:r>
                                      <w:rPr>
                                        <w:rFonts w:hAnsi="Century Gothic"/>
                                        <w:b/>
                                        <w:bCs/>
                                        <w:color w:val="000000" w:themeColor="text1"/>
                                        <w:sz w:val="32"/>
                                        <w:szCs w:val="3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3" name="圆角矩形 1123"/>
                              <wps:cNvSpPr/>
                              <wps:spPr>
                                <a:xfrm>
                                  <a:off x="3524251"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B04CB44" w14:textId="77777777" w:rsidR="009D7E4C" w:rsidRDefault="009D7E4C" w:rsidP="009C18BA">
                                    <w:pPr>
                                      <w:jc w:val="center"/>
                                      <w:rPr>
                                        <w:sz w:val="24"/>
                                        <w:szCs w:val="24"/>
                                      </w:rPr>
                                    </w:pPr>
                                    <w:r>
                                      <w:rPr>
                                        <w:rFonts w:hAnsi="Century Gothic"/>
                                        <w:b/>
                                        <w:bCs/>
                                        <w:color w:val="000000" w:themeColor="text1"/>
                                        <w:sz w:val="32"/>
                                        <w:szCs w:val="3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124" name="组合 1124"/>
                        <wpg:cNvGrpSpPr>
                          <a:grpSpLocks noChangeAspect="1"/>
                        </wpg:cNvGrpSpPr>
                        <wpg:grpSpPr>
                          <a:xfrm>
                            <a:off x="25400" y="0"/>
                            <a:ext cx="1358900" cy="1280160"/>
                            <a:chOff x="25400" y="0"/>
                            <a:chExt cx="1358900" cy="1280160"/>
                          </a:xfrm>
                        </wpg:grpSpPr>
                        <wps:wsp>
                          <wps:cNvPr id="1125" name="圆角矩形 1125"/>
                          <wps:cNvSpPr/>
                          <wps:spPr>
                            <a:xfrm>
                              <a:off x="25400" y="0"/>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26" name="组合 1126"/>
                          <wpg:cNvGrpSpPr/>
                          <wpg:grpSpPr>
                            <a:xfrm>
                              <a:off x="190500" y="139700"/>
                              <a:ext cx="1010180" cy="1003300"/>
                              <a:chOff x="190500" y="139700"/>
                              <a:chExt cx="1010180" cy="1003300"/>
                            </a:xfrm>
                          </wpg:grpSpPr>
                          <wpg:grpSp>
                            <wpg:cNvPr id="1127" name="组合 1127"/>
                            <wpg:cNvGrpSpPr>
                              <a:grpSpLocks noChangeAspect="1"/>
                            </wpg:cNvGrpSpPr>
                            <wpg:grpSpPr>
                              <a:xfrm>
                                <a:off x="190500" y="139700"/>
                                <a:ext cx="1010180" cy="457200"/>
                                <a:chOff x="190500" y="139700"/>
                                <a:chExt cx="808144" cy="365760"/>
                              </a:xfrm>
                              <a:solidFill>
                                <a:schemeClr val="bg2"/>
                              </a:solidFill>
                            </wpg:grpSpPr>
                            <wps:wsp>
                              <wps:cNvPr id="1128" name="圆角矩形 1128"/>
                              <wps:cNvSpPr/>
                              <wps:spPr>
                                <a:xfrm>
                                  <a:off x="190500"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1F6A7AC" w14:textId="77777777" w:rsidR="009D7E4C" w:rsidRDefault="009D7E4C" w:rsidP="009C18BA">
                                    <w:pPr>
                                      <w:jc w:val="center"/>
                                      <w:rPr>
                                        <w:sz w:val="24"/>
                                        <w:szCs w:val="24"/>
                                      </w:rPr>
                                    </w:pPr>
                                    <w:r>
                                      <w:rPr>
                                        <w:rFonts w:hAnsi="Century Gothic"/>
                                        <w:b/>
                                        <w:bCs/>
                                        <w:color w:val="FF0000"/>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9" name="圆角矩形 1129"/>
                              <wps:cNvSpPr/>
                              <wps:spPr>
                                <a:xfrm>
                                  <a:off x="632884"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30" name="组合 1130"/>
                            <wpg:cNvGrpSpPr>
                              <a:grpSpLocks noChangeAspect="1"/>
                            </wpg:cNvGrpSpPr>
                            <wpg:grpSpPr>
                              <a:xfrm>
                                <a:off x="190500" y="685800"/>
                                <a:ext cx="1010180" cy="457200"/>
                                <a:chOff x="190500" y="685800"/>
                                <a:chExt cx="808144" cy="365760"/>
                              </a:xfrm>
                              <a:solidFill>
                                <a:schemeClr val="bg2"/>
                              </a:solidFill>
                            </wpg:grpSpPr>
                            <wps:wsp>
                              <wps:cNvPr id="1131" name="圆角矩形 1131"/>
                              <wps:cNvSpPr/>
                              <wps:spPr>
                                <a:xfrm>
                                  <a:off x="190500"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8B659F" w14:textId="77777777" w:rsidR="009D7E4C" w:rsidRDefault="009D7E4C" w:rsidP="009C18BA">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2" name="圆角矩形 1132"/>
                              <wps:cNvSpPr/>
                              <wps:spPr>
                                <a:xfrm>
                                  <a:off x="632884"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C6736E" w14:textId="77777777" w:rsidR="009D7E4C" w:rsidRDefault="009D7E4C" w:rsidP="009C18BA">
                                    <w:pPr>
                                      <w:jc w:val="center"/>
                                      <w:rPr>
                                        <w:sz w:val="24"/>
                                        <w:szCs w:val="24"/>
                                      </w:rPr>
                                    </w:pPr>
                                    <w:r>
                                      <w:rPr>
                                        <w:rFonts w:hAnsi="Century Gothic"/>
                                        <w:b/>
                                        <w:bCs/>
                                        <w:color w:val="000000" w:themeColor="text1"/>
                                        <w:sz w:val="32"/>
                                        <w:szCs w:val="3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133" name="肘形连接符 1133"/>
                        <wps:cNvCnPr/>
                        <wps:spPr>
                          <a:xfrm rot="16200000" flipH="1">
                            <a:off x="-85090" y="2952750"/>
                            <a:ext cx="508000" cy="24638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4" name="肘形连接符 1134"/>
                        <wps:cNvCnPr/>
                        <wps:spPr>
                          <a:xfrm rot="16200000" flipH="1">
                            <a:off x="146332" y="2721328"/>
                            <a:ext cx="508000" cy="709224"/>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5" name="肘形连接符 1135"/>
                        <wps:cNvCnPr>
                          <a:cxnSpLocks/>
                        </wps:cNvCnPr>
                        <wps:spPr>
                          <a:xfrm>
                            <a:off x="91440" y="2776220"/>
                            <a:ext cx="4814570" cy="5537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6" name="椭圆 1136"/>
                        <wps:cNvSpPr/>
                        <wps:spPr>
                          <a:xfrm>
                            <a:off x="0" y="27305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37" name="肘形连接符 1137"/>
                        <wps:cNvCnPr>
                          <a:cxnSpLocks/>
                        </wps:cNvCnPr>
                        <wps:spPr>
                          <a:xfrm rot="16200000" flipH="1" flipV="1">
                            <a:off x="-1108710" y="1248410"/>
                            <a:ext cx="2636520" cy="419100"/>
                          </a:xfrm>
                          <a:prstGeom prst="bentConnector4">
                            <a:avLst>
                              <a:gd name="adj1" fmla="val -8671"/>
                              <a:gd name="adj2" fmla="val 154545"/>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8" name="肘形连接符 1138"/>
                        <wps:cNvCnPr>
                          <a:cxnSpLocks/>
                        </wps:cNvCnPr>
                        <wps:spPr>
                          <a:xfrm rot="5400000">
                            <a:off x="-561340" y="1750060"/>
                            <a:ext cx="1587500" cy="37338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9" name="肘形连接符 1139"/>
                        <wps:cNvCnPr>
                          <a:cxnSpLocks/>
                        </wps:cNvCnPr>
                        <wps:spPr>
                          <a:xfrm rot="5400000">
                            <a:off x="-284850" y="1473570"/>
                            <a:ext cx="1587500" cy="92636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 name="肘形连接符 1140"/>
                        <wps:cNvCnPr>
                          <a:cxnSpLocks/>
                        </wps:cNvCnPr>
                        <wps:spPr>
                          <a:xfrm flipH="1" flipV="1">
                            <a:off x="2425700" y="139700"/>
                            <a:ext cx="2402840" cy="2357120"/>
                          </a:xfrm>
                          <a:prstGeom prst="bentConnector4">
                            <a:avLst>
                              <a:gd name="adj1" fmla="val -9514"/>
                              <a:gd name="adj2" fmla="val 109698"/>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1" name="肘形连接符 1141"/>
                        <wps:cNvCnPr>
                          <a:cxnSpLocks/>
                        </wps:cNvCnPr>
                        <wps:spPr>
                          <a:xfrm flipH="1" flipV="1">
                            <a:off x="2978680" y="139700"/>
                            <a:ext cx="1849860" cy="2357120"/>
                          </a:xfrm>
                          <a:prstGeom prst="bentConnector4">
                            <a:avLst>
                              <a:gd name="adj1" fmla="val -12358"/>
                              <a:gd name="adj2" fmla="val 109698"/>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2" name="肘形连接符 1142"/>
                        <wps:cNvCnPr>
                          <a:cxnSpLocks/>
                        </wps:cNvCnPr>
                        <wps:spPr>
                          <a:xfrm flipH="1" flipV="1">
                            <a:off x="3531660" y="139700"/>
                            <a:ext cx="1296880" cy="2357120"/>
                          </a:xfrm>
                          <a:prstGeom prst="bentConnector4">
                            <a:avLst>
                              <a:gd name="adj1" fmla="val -17627"/>
                              <a:gd name="adj2" fmla="val 109698"/>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3" name="肘形连接符 1143"/>
                        <wps:cNvCnPr>
                          <a:cxnSpLocks/>
                        </wps:cNvCnPr>
                        <wps:spPr>
                          <a:xfrm flipH="1" flipV="1">
                            <a:off x="4084639" y="139700"/>
                            <a:ext cx="743901" cy="2357120"/>
                          </a:xfrm>
                          <a:prstGeom prst="bentConnector4">
                            <a:avLst>
                              <a:gd name="adj1" fmla="val -30730"/>
                              <a:gd name="adj2" fmla="val 109698"/>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4" name="肘形连接符 1144"/>
                        <wps:cNvCnPr>
                          <a:cxnSpLocks/>
                        </wps:cNvCnPr>
                        <wps:spPr>
                          <a:xfrm rot="16200000" flipV="1">
                            <a:off x="2950210" y="618490"/>
                            <a:ext cx="1308100" cy="235712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5" name="肘形连接符 1145"/>
                        <wps:cNvCnPr>
                          <a:cxnSpLocks/>
                        </wps:cNvCnPr>
                        <wps:spPr>
                          <a:xfrm rot="16200000" flipV="1">
                            <a:off x="3226700" y="894980"/>
                            <a:ext cx="1308100" cy="180414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6" name="肘形连接符 1146"/>
                        <wps:cNvCnPr>
                          <a:cxnSpLocks/>
                        </wps:cNvCnPr>
                        <wps:spPr>
                          <a:xfrm rot="16200000" flipV="1">
                            <a:off x="3503190" y="1171470"/>
                            <a:ext cx="1308100" cy="12511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7" name="肘形连接符 1147"/>
                        <wps:cNvCnPr>
                          <a:cxnSpLocks/>
                        </wps:cNvCnPr>
                        <wps:spPr>
                          <a:xfrm rot="16200000" flipV="1">
                            <a:off x="3779680" y="1447959"/>
                            <a:ext cx="1308100" cy="698181"/>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148" name="组合 1148"/>
                        <wpg:cNvGrpSpPr/>
                        <wpg:grpSpPr>
                          <a:xfrm>
                            <a:off x="4229100" y="3238500"/>
                            <a:ext cx="457200" cy="822960"/>
                            <a:chOff x="4229100" y="3238500"/>
                            <a:chExt cx="457200" cy="822960"/>
                          </a:xfrm>
                        </wpg:grpSpPr>
                        <wpg:grpSp>
                          <wpg:cNvPr id="1149" name="组合 1149"/>
                          <wpg:cNvGrpSpPr/>
                          <wpg:grpSpPr>
                            <a:xfrm>
                              <a:off x="4229100" y="3238500"/>
                              <a:ext cx="457200" cy="457200"/>
                              <a:chOff x="4229100" y="3238500"/>
                              <a:chExt cx="457200" cy="457200"/>
                            </a:xfrm>
                            <a:solidFill>
                              <a:srgbClr val="92D050"/>
                            </a:solidFill>
                          </wpg:grpSpPr>
                          <wps:wsp>
                            <wps:cNvPr id="1150" name="剪去同侧角的矩形 1150"/>
                            <wps:cNvSpPr/>
                            <wps:spPr>
                              <a:xfrm>
                                <a:off x="4229100"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1" name="椭圆 1151"/>
                            <wps:cNvSpPr/>
                            <wps:spPr>
                              <a:xfrm>
                                <a:off x="4320540"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52" name="矩形 1152"/>
                          <wps:cNvSpPr/>
                          <wps:spPr>
                            <a:xfrm>
                              <a:off x="4229100"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727BE" w14:textId="77777777" w:rsidR="009D7E4C" w:rsidRDefault="009D7E4C" w:rsidP="009C18BA">
                                <w:pPr>
                                  <w:jc w:val="center"/>
                                  <w:rPr>
                                    <w:sz w:val="24"/>
                                    <w:szCs w:val="24"/>
                                  </w:rPr>
                                </w:pPr>
                                <w:r>
                                  <w:rPr>
                                    <w:rFonts w:hAnsi="Century Gothic"/>
                                    <w:b/>
                                    <w:bCs/>
                                    <w:color w:val="000000" w:themeColor="text1"/>
                                    <w:sz w:val="28"/>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 name="组合 1153"/>
                        <wpg:cNvGrpSpPr/>
                        <wpg:grpSpPr>
                          <a:xfrm>
                            <a:off x="63500" y="3238500"/>
                            <a:ext cx="457200" cy="822960"/>
                            <a:chOff x="63500" y="3238500"/>
                            <a:chExt cx="457200" cy="822960"/>
                          </a:xfrm>
                        </wpg:grpSpPr>
                        <wpg:grpSp>
                          <wpg:cNvPr id="1154" name="组合 1154"/>
                          <wpg:cNvGrpSpPr/>
                          <wpg:grpSpPr>
                            <a:xfrm>
                              <a:off x="63500" y="3238500"/>
                              <a:ext cx="457200" cy="457200"/>
                              <a:chOff x="63500" y="3238500"/>
                              <a:chExt cx="457200" cy="457200"/>
                            </a:xfrm>
                            <a:solidFill>
                              <a:srgbClr val="92D050"/>
                            </a:solidFill>
                          </wpg:grpSpPr>
                          <wps:wsp>
                            <wps:cNvPr id="1155" name="剪去同侧角的矩形 1155"/>
                            <wps:cNvSpPr/>
                            <wps:spPr>
                              <a:xfrm>
                                <a:off x="63500"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6" name="椭圆 1156"/>
                            <wps:cNvSpPr/>
                            <wps:spPr>
                              <a:xfrm>
                                <a:off x="154940" y="3329940"/>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57" name="矩形 1157"/>
                          <wps:cNvSpPr/>
                          <wps:spPr>
                            <a:xfrm>
                              <a:off x="63500"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CC6344" w14:textId="77777777" w:rsidR="009D7E4C" w:rsidRDefault="009D7E4C" w:rsidP="009C18BA">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8" name="组合 1158"/>
                        <wpg:cNvGrpSpPr/>
                        <wpg:grpSpPr>
                          <a:xfrm>
                            <a:off x="526344" y="3238500"/>
                            <a:ext cx="457200" cy="822960"/>
                            <a:chOff x="526344" y="3238500"/>
                            <a:chExt cx="457200" cy="822960"/>
                          </a:xfrm>
                        </wpg:grpSpPr>
                        <wpg:grpSp>
                          <wpg:cNvPr id="1159" name="组合 1159"/>
                          <wpg:cNvGrpSpPr/>
                          <wpg:grpSpPr>
                            <a:xfrm>
                              <a:off x="526344" y="3238500"/>
                              <a:ext cx="457200" cy="457200"/>
                              <a:chOff x="526344" y="3238500"/>
                              <a:chExt cx="457200" cy="457200"/>
                            </a:xfrm>
                            <a:solidFill>
                              <a:srgbClr val="92D050"/>
                            </a:solidFill>
                          </wpg:grpSpPr>
                          <wps:wsp>
                            <wps:cNvPr id="1160" name="剪去同侧角的矩形 1160"/>
                            <wps:cNvSpPr/>
                            <wps:spPr>
                              <a:xfrm>
                                <a:off x="526344"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1" name="椭圆 1161"/>
                            <wps:cNvSpPr/>
                            <wps:spPr>
                              <a:xfrm>
                                <a:off x="617784" y="3329940"/>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62" name="矩形 1162"/>
                          <wps:cNvSpPr/>
                          <wps:spPr>
                            <a:xfrm>
                              <a:off x="526344"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8E6DE" w14:textId="77777777" w:rsidR="009D7E4C" w:rsidRDefault="009D7E4C" w:rsidP="009C18BA">
                                <w:pPr>
                                  <w:jc w:val="center"/>
                                  <w:rPr>
                                    <w:sz w:val="24"/>
                                    <w:szCs w:val="24"/>
                                  </w:rPr>
                                </w:pPr>
                                <w:r>
                                  <w:rPr>
                                    <w:rFonts w:hAnsi="Century Gothic"/>
                                    <w:b/>
                                    <w:bCs/>
                                    <w:color w:val="000000" w:themeColor="text1"/>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63" name="组合 1163"/>
                        <wpg:cNvGrpSpPr/>
                        <wpg:grpSpPr>
                          <a:xfrm>
                            <a:off x="989188" y="3238500"/>
                            <a:ext cx="457200" cy="822960"/>
                            <a:chOff x="989188" y="3238500"/>
                            <a:chExt cx="457200" cy="822960"/>
                          </a:xfrm>
                        </wpg:grpSpPr>
                        <wpg:grpSp>
                          <wpg:cNvPr id="1164" name="组合 1164"/>
                          <wpg:cNvGrpSpPr/>
                          <wpg:grpSpPr>
                            <a:xfrm>
                              <a:off x="989188" y="3238500"/>
                              <a:ext cx="457200" cy="457200"/>
                              <a:chOff x="989188" y="3238500"/>
                              <a:chExt cx="457200" cy="457200"/>
                            </a:xfrm>
                            <a:solidFill>
                              <a:srgbClr val="92D050"/>
                            </a:solidFill>
                          </wpg:grpSpPr>
                          <wps:wsp>
                            <wps:cNvPr id="1165" name="剪去同侧角的矩形 1165"/>
                            <wps:cNvSpPr/>
                            <wps:spPr>
                              <a:xfrm>
                                <a:off x="989188"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6" name="椭圆 1166"/>
                            <wps:cNvSpPr/>
                            <wps:spPr>
                              <a:xfrm>
                                <a:off x="1080628"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67" name="矩形 1167"/>
                          <wps:cNvSpPr/>
                          <wps:spPr>
                            <a:xfrm>
                              <a:off x="989188"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DB135" w14:textId="77777777" w:rsidR="009D7E4C" w:rsidRDefault="009D7E4C" w:rsidP="009C18BA">
                                <w:pPr>
                                  <w:jc w:val="center"/>
                                  <w:rPr>
                                    <w:sz w:val="24"/>
                                    <w:szCs w:val="24"/>
                                  </w:rPr>
                                </w:pPr>
                                <w:r>
                                  <w:rPr>
                                    <w:rFonts w:hAnsi="Century Gothic"/>
                                    <w:b/>
                                    <w:bCs/>
                                    <w:color w:val="000000" w:themeColor="text1"/>
                                    <w:sz w:val="28"/>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68" name="组合 1168"/>
                        <wpg:cNvGrpSpPr/>
                        <wpg:grpSpPr>
                          <a:xfrm>
                            <a:off x="1452032" y="3238500"/>
                            <a:ext cx="457200" cy="822960"/>
                            <a:chOff x="1452032" y="3238500"/>
                            <a:chExt cx="457200" cy="822960"/>
                          </a:xfrm>
                        </wpg:grpSpPr>
                        <wpg:grpSp>
                          <wpg:cNvPr id="1169" name="组合 1169"/>
                          <wpg:cNvGrpSpPr/>
                          <wpg:grpSpPr>
                            <a:xfrm>
                              <a:off x="1452032" y="3238500"/>
                              <a:ext cx="457200" cy="457200"/>
                              <a:chOff x="1452032" y="3238500"/>
                              <a:chExt cx="457200" cy="457200"/>
                            </a:xfrm>
                            <a:solidFill>
                              <a:srgbClr val="92D050"/>
                            </a:solidFill>
                          </wpg:grpSpPr>
                          <wps:wsp>
                            <wps:cNvPr id="1170" name="剪去同侧角的矩形 1170"/>
                            <wps:cNvSpPr/>
                            <wps:spPr>
                              <a:xfrm>
                                <a:off x="1452032"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1" name="椭圆 1171"/>
                            <wps:cNvSpPr/>
                            <wps:spPr>
                              <a:xfrm>
                                <a:off x="1543472"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72" name="矩形 1172"/>
                          <wps:cNvSpPr/>
                          <wps:spPr>
                            <a:xfrm>
                              <a:off x="1452032"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420EF" w14:textId="77777777" w:rsidR="009D7E4C" w:rsidRDefault="009D7E4C" w:rsidP="009C18BA">
                                <w:pPr>
                                  <w:jc w:val="center"/>
                                  <w:rPr>
                                    <w:sz w:val="24"/>
                                    <w:szCs w:val="24"/>
                                  </w:rPr>
                                </w:pPr>
                                <w:r>
                                  <w:rPr>
                                    <w:rFonts w:hAnsi="Century Gothic"/>
                                    <w:b/>
                                    <w:bCs/>
                                    <w:color w:val="000000" w:themeColor="text1"/>
                                    <w:sz w:val="28"/>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3" name="组合 1173"/>
                        <wpg:cNvGrpSpPr/>
                        <wpg:grpSpPr>
                          <a:xfrm>
                            <a:off x="1914876" y="3238500"/>
                            <a:ext cx="457200" cy="822960"/>
                            <a:chOff x="1914876" y="3238500"/>
                            <a:chExt cx="457200" cy="822960"/>
                          </a:xfrm>
                        </wpg:grpSpPr>
                        <wpg:grpSp>
                          <wpg:cNvPr id="1174" name="组合 1174"/>
                          <wpg:cNvGrpSpPr/>
                          <wpg:grpSpPr>
                            <a:xfrm>
                              <a:off x="1914876" y="3238500"/>
                              <a:ext cx="457200" cy="457200"/>
                              <a:chOff x="1914876" y="3238500"/>
                              <a:chExt cx="457200" cy="457200"/>
                            </a:xfrm>
                            <a:solidFill>
                              <a:srgbClr val="92D050"/>
                            </a:solidFill>
                          </wpg:grpSpPr>
                          <wps:wsp>
                            <wps:cNvPr id="1175" name="剪去同侧角的矩形 1175"/>
                            <wps:cNvSpPr/>
                            <wps:spPr>
                              <a:xfrm>
                                <a:off x="1914876"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6" name="椭圆 1176"/>
                            <wps:cNvSpPr/>
                            <wps:spPr>
                              <a:xfrm>
                                <a:off x="2006316"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77" name="矩形 1177"/>
                          <wps:cNvSpPr/>
                          <wps:spPr>
                            <a:xfrm>
                              <a:off x="1914876"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05321" w14:textId="77777777" w:rsidR="009D7E4C" w:rsidRDefault="009D7E4C" w:rsidP="009C18BA">
                                <w:pPr>
                                  <w:jc w:val="center"/>
                                  <w:rPr>
                                    <w:sz w:val="24"/>
                                    <w:szCs w:val="24"/>
                                  </w:rPr>
                                </w:pPr>
                                <w:r>
                                  <w:rPr>
                                    <w:rFonts w:hAnsi="Century Gothic"/>
                                    <w:b/>
                                    <w:bCs/>
                                    <w:color w:val="000000" w:themeColor="text1"/>
                                    <w:sz w:val="28"/>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8" name="组合 1178"/>
                        <wpg:cNvGrpSpPr/>
                        <wpg:grpSpPr>
                          <a:xfrm>
                            <a:off x="2377720" y="3238500"/>
                            <a:ext cx="457200" cy="822960"/>
                            <a:chOff x="2377720" y="3238500"/>
                            <a:chExt cx="457200" cy="822960"/>
                          </a:xfrm>
                        </wpg:grpSpPr>
                        <wpg:grpSp>
                          <wpg:cNvPr id="1179" name="组合 1179"/>
                          <wpg:cNvGrpSpPr/>
                          <wpg:grpSpPr>
                            <a:xfrm>
                              <a:off x="2377720" y="3238500"/>
                              <a:ext cx="457200" cy="457200"/>
                              <a:chOff x="2377720" y="3238500"/>
                              <a:chExt cx="457200" cy="457200"/>
                            </a:xfrm>
                            <a:solidFill>
                              <a:srgbClr val="92D050"/>
                            </a:solidFill>
                          </wpg:grpSpPr>
                          <wps:wsp>
                            <wps:cNvPr id="1180" name="剪去同侧角的矩形 1180"/>
                            <wps:cNvSpPr/>
                            <wps:spPr>
                              <a:xfrm>
                                <a:off x="2377720"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1" name="椭圆 1181"/>
                            <wps:cNvSpPr/>
                            <wps:spPr>
                              <a:xfrm>
                                <a:off x="2469160"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82" name="矩形 1182"/>
                          <wps:cNvSpPr/>
                          <wps:spPr>
                            <a:xfrm>
                              <a:off x="2377720"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1FED1" w14:textId="77777777" w:rsidR="009D7E4C" w:rsidRDefault="009D7E4C" w:rsidP="009C18BA">
                                <w:pPr>
                                  <w:jc w:val="center"/>
                                  <w:rPr>
                                    <w:sz w:val="24"/>
                                    <w:szCs w:val="24"/>
                                  </w:rPr>
                                </w:pPr>
                                <w:r>
                                  <w:rPr>
                                    <w:rFonts w:hAnsi="Century Gothic"/>
                                    <w:b/>
                                    <w:bCs/>
                                    <w:color w:val="000000" w:themeColor="text1"/>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83" name="组合 1183"/>
                        <wpg:cNvGrpSpPr/>
                        <wpg:grpSpPr>
                          <a:xfrm>
                            <a:off x="2840564" y="3238500"/>
                            <a:ext cx="457200" cy="822960"/>
                            <a:chOff x="2840564" y="3238500"/>
                            <a:chExt cx="457200" cy="822960"/>
                          </a:xfrm>
                        </wpg:grpSpPr>
                        <wpg:grpSp>
                          <wpg:cNvPr id="1184" name="组合 1184"/>
                          <wpg:cNvGrpSpPr/>
                          <wpg:grpSpPr>
                            <a:xfrm>
                              <a:off x="2840564" y="3238500"/>
                              <a:ext cx="457200" cy="457200"/>
                              <a:chOff x="2840564" y="3238500"/>
                              <a:chExt cx="457200" cy="457200"/>
                            </a:xfrm>
                            <a:solidFill>
                              <a:srgbClr val="92D050"/>
                            </a:solidFill>
                          </wpg:grpSpPr>
                          <wps:wsp>
                            <wps:cNvPr id="1185" name="剪去同侧角的矩形 1185"/>
                            <wps:cNvSpPr/>
                            <wps:spPr>
                              <a:xfrm>
                                <a:off x="2840564"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6" name="椭圆 1186"/>
                            <wps:cNvSpPr/>
                            <wps:spPr>
                              <a:xfrm>
                                <a:off x="2932004"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87" name="矩形 1187"/>
                          <wps:cNvSpPr/>
                          <wps:spPr>
                            <a:xfrm>
                              <a:off x="2840564"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96BFF" w14:textId="77777777" w:rsidR="009D7E4C" w:rsidRDefault="009D7E4C" w:rsidP="009C18BA">
                                <w:pPr>
                                  <w:jc w:val="center"/>
                                  <w:rPr>
                                    <w:sz w:val="24"/>
                                    <w:szCs w:val="24"/>
                                  </w:rPr>
                                </w:pPr>
                                <w:r>
                                  <w:rPr>
                                    <w:rFonts w:hAnsi="Century Gothic"/>
                                    <w:b/>
                                    <w:bCs/>
                                    <w:color w:val="000000" w:themeColor="text1"/>
                                    <w:sz w:val="28"/>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88" name="组合 1188"/>
                        <wpg:cNvGrpSpPr/>
                        <wpg:grpSpPr>
                          <a:xfrm>
                            <a:off x="3303408" y="3238500"/>
                            <a:ext cx="457200" cy="822960"/>
                            <a:chOff x="3303408" y="3238500"/>
                            <a:chExt cx="457200" cy="822960"/>
                          </a:xfrm>
                        </wpg:grpSpPr>
                        <wpg:grpSp>
                          <wpg:cNvPr id="1189" name="组合 1189"/>
                          <wpg:cNvGrpSpPr/>
                          <wpg:grpSpPr>
                            <a:xfrm>
                              <a:off x="3303408" y="3238500"/>
                              <a:ext cx="457200" cy="457200"/>
                              <a:chOff x="3303408" y="3238500"/>
                              <a:chExt cx="457200" cy="457200"/>
                            </a:xfrm>
                            <a:solidFill>
                              <a:srgbClr val="92D050"/>
                            </a:solidFill>
                          </wpg:grpSpPr>
                          <wps:wsp>
                            <wps:cNvPr id="1190" name="剪去同侧角的矩形 1190"/>
                            <wps:cNvSpPr/>
                            <wps:spPr>
                              <a:xfrm>
                                <a:off x="3303408"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1" name="椭圆 1191"/>
                            <wps:cNvSpPr/>
                            <wps:spPr>
                              <a:xfrm>
                                <a:off x="3394848"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92" name="矩形 1192"/>
                          <wps:cNvSpPr/>
                          <wps:spPr>
                            <a:xfrm>
                              <a:off x="3303408"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0E7D5" w14:textId="77777777" w:rsidR="009D7E4C" w:rsidRDefault="009D7E4C" w:rsidP="009C18BA">
                                <w:pPr>
                                  <w:jc w:val="center"/>
                                  <w:rPr>
                                    <w:sz w:val="24"/>
                                    <w:szCs w:val="24"/>
                                  </w:rPr>
                                </w:pPr>
                                <w:r>
                                  <w:rPr>
                                    <w:rFonts w:hAnsi="Century Gothic"/>
                                    <w:b/>
                                    <w:bCs/>
                                    <w:color w:val="000000" w:themeColor="text1"/>
                                    <w:sz w:val="28"/>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93" name="组合 1193"/>
                        <wpg:cNvGrpSpPr/>
                        <wpg:grpSpPr>
                          <a:xfrm>
                            <a:off x="3766252" y="3238500"/>
                            <a:ext cx="457200" cy="822960"/>
                            <a:chOff x="3766252" y="3238500"/>
                            <a:chExt cx="457200" cy="822960"/>
                          </a:xfrm>
                        </wpg:grpSpPr>
                        <wpg:grpSp>
                          <wpg:cNvPr id="1194" name="组合 1194"/>
                          <wpg:cNvGrpSpPr/>
                          <wpg:grpSpPr>
                            <a:xfrm>
                              <a:off x="3766252" y="3238500"/>
                              <a:ext cx="457200" cy="457200"/>
                              <a:chOff x="3766252" y="3238500"/>
                              <a:chExt cx="457200" cy="457200"/>
                            </a:xfrm>
                            <a:solidFill>
                              <a:srgbClr val="92D050"/>
                            </a:solidFill>
                          </wpg:grpSpPr>
                          <wps:wsp>
                            <wps:cNvPr id="1195" name="剪去同侧角的矩形 1195"/>
                            <wps:cNvSpPr/>
                            <wps:spPr>
                              <a:xfrm>
                                <a:off x="3766252"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6" name="椭圆 1196"/>
                            <wps:cNvSpPr/>
                            <wps:spPr>
                              <a:xfrm>
                                <a:off x="3857692"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97" name="矩形 1197"/>
                          <wps:cNvSpPr/>
                          <wps:spPr>
                            <a:xfrm>
                              <a:off x="3766252"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ABA2F" w14:textId="77777777" w:rsidR="009D7E4C" w:rsidRDefault="009D7E4C" w:rsidP="009C18BA">
                                <w:pPr>
                                  <w:jc w:val="center"/>
                                  <w:rPr>
                                    <w:sz w:val="24"/>
                                    <w:szCs w:val="24"/>
                                  </w:rPr>
                                </w:pPr>
                                <w:r>
                                  <w:rPr>
                                    <w:rFonts w:hAnsi="Century Gothic"/>
                                    <w:b/>
                                    <w:bCs/>
                                    <w:color w:val="000000" w:themeColor="text1"/>
                                    <w:sz w:val="28"/>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98" name="肘形连接符 1198"/>
                        <wps:cNvCnPr>
                          <a:cxnSpLocks/>
                        </wps:cNvCnPr>
                        <wps:spPr>
                          <a:xfrm rot="10800000" flipV="1">
                            <a:off x="1217788" y="2496820"/>
                            <a:ext cx="3519312"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99" name="椭圆 1199"/>
                        <wps:cNvSpPr/>
                        <wps:spPr>
                          <a:xfrm>
                            <a:off x="4737100" y="2451100"/>
                            <a:ext cx="91440" cy="9144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00" name="肘形连接符 1200"/>
                        <wps:cNvCnPr>
                          <a:cxnSpLocks/>
                        </wps:cNvCnPr>
                        <wps:spPr>
                          <a:xfrm rot="10800000" flipV="1">
                            <a:off x="1680632" y="2496820"/>
                            <a:ext cx="3056468"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1" name="肘形连接符 1201"/>
                        <wps:cNvCnPr>
                          <a:cxnSpLocks/>
                        </wps:cNvCnPr>
                        <wps:spPr>
                          <a:xfrm rot="10800000" flipV="1">
                            <a:off x="2143476" y="2496820"/>
                            <a:ext cx="2593624"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2" name="肘形连接符 1202"/>
                        <wps:cNvCnPr>
                          <a:cxnSpLocks/>
                        </wps:cNvCnPr>
                        <wps:spPr>
                          <a:xfrm rot="10800000" flipV="1">
                            <a:off x="2606320" y="2496820"/>
                            <a:ext cx="2130780"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3" name="肘形连接符 1203"/>
                        <wps:cNvCnPr>
                          <a:cxnSpLocks/>
                        </wps:cNvCnPr>
                        <wps:spPr>
                          <a:xfrm rot="10800000" flipV="1">
                            <a:off x="3069164" y="2496820"/>
                            <a:ext cx="1667936"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4" name="肘形连接符 1204"/>
                        <wps:cNvCnPr>
                          <a:cxnSpLocks/>
                        </wps:cNvCnPr>
                        <wps:spPr>
                          <a:xfrm rot="10800000" flipV="1">
                            <a:off x="3532008" y="2496820"/>
                            <a:ext cx="1205092"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5" name="肘形连接符 1205"/>
                        <wps:cNvCnPr>
                          <a:cxnSpLocks/>
                        </wps:cNvCnPr>
                        <wps:spPr>
                          <a:xfrm rot="10800000" flipV="1">
                            <a:off x="3994852" y="2496820"/>
                            <a:ext cx="742248"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6" name="肘形连接符 1206"/>
                        <wps:cNvCnPr>
                          <a:cxnSpLocks/>
                        </wps:cNvCnPr>
                        <wps:spPr>
                          <a:xfrm rot="10800000" flipV="1">
                            <a:off x="4457700" y="2496820"/>
                            <a:ext cx="279400" cy="8331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207" name="组合 1207"/>
                        <wpg:cNvGrpSpPr/>
                        <wpg:grpSpPr>
                          <a:xfrm>
                            <a:off x="4677410" y="3238500"/>
                            <a:ext cx="457200" cy="822960"/>
                            <a:chOff x="4677410" y="3238500"/>
                            <a:chExt cx="457200" cy="822960"/>
                          </a:xfrm>
                        </wpg:grpSpPr>
                        <wpg:grpSp>
                          <wpg:cNvPr id="1208" name="组合 1208"/>
                          <wpg:cNvGrpSpPr/>
                          <wpg:grpSpPr>
                            <a:xfrm>
                              <a:off x="4677410" y="3238500"/>
                              <a:ext cx="457200" cy="457200"/>
                              <a:chOff x="4677410" y="3238500"/>
                              <a:chExt cx="457200" cy="457200"/>
                            </a:xfrm>
                            <a:solidFill>
                              <a:srgbClr val="92D050"/>
                            </a:solidFill>
                          </wpg:grpSpPr>
                          <wps:wsp>
                            <wps:cNvPr id="1209" name="剪去同侧角的矩形 1209"/>
                            <wps:cNvSpPr/>
                            <wps:spPr>
                              <a:xfrm>
                                <a:off x="4677410" y="3238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0" name="椭圆 1210"/>
                            <wps:cNvSpPr/>
                            <wps:spPr>
                              <a:xfrm>
                                <a:off x="4768850"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11" name="矩形 1211"/>
                          <wps:cNvSpPr/>
                          <wps:spPr>
                            <a:xfrm>
                              <a:off x="4677410" y="3695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574D0" w14:textId="77777777" w:rsidR="009D7E4C" w:rsidRDefault="009D7E4C" w:rsidP="009C18BA">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CEC17A9" id="组合 856" o:spid="_x0000_s1351" style="width:376.3pt;height:297.65pt;mso-position-horizontal-relative:char;mso-position-vertical-relative:line" coordsize="51346,40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">
                <o:lock v:ext="edit" aspectratio="t"/>
                <v:group id="组合 1111" o:spid="_x0000_s1352" style="position:absolute;left:20320;width:24384;height:12801" coordorigin="20320"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">
                  <o:lock v:ext="edit" aspectratio="t"/>
                  <v:roundrect id="圆角矩形 1112" o:spid="_x0000_s1353" style="position:absolute;left:20320;width:24384;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" fillcolor="#4a5c6e [3206]" strokecolor="#4e2319 [1604]" strokeweight="1pt">
                    <v:stroke joinstyle="miter"/>
                  </v:roundrect>
                  <v:group id="组合 1113" o:spid="_x0000_s1354" style="position:absolute;left:21971;top:1397;width:21161;height:10033" coordorigin="21971,1397"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">
                    <v:group id="组合 1114" o:spid="_x0000_s1355" style="position:absolute;left:21971;top:1397;width:21161;height:4572" coordorigin="21971,1397"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">
                      <o:lock v:ext="edit" aspectratio="t"/>
                      <v:roundrect id="圆角矩形 1115" o:spid="_x0000_s1356" style="position:absolute;left:21971;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" filled="f" strokecolor="#4e2319 [1604]" strokeweight="1pt">
                        <v:stroke joinstyle="miter"/>
                        <v:textbox>
                          <w:txbxContent>
                            <w:p w14:paraId="1F99080D" w14:textId="77777777" w:rsidR="009D7E4C" w:rsidRDefault="009D7E4C" w:rsidP="009C18BA">
                              <w:pPr>
                                <w:jc w:val="center"/>
                                <w:rPr>
                                  <w:sz w:val="24"/>
                                  <w:szCs w:val="24"/>
                                </w:rPr>
                              </w:pPr>
                              <w:r>
                                <w:rPr>
                                  <w:rFonts w:hAnsi="Century Gothic"/>
                                  <w:b/>
                                  <w:bCs/>
                                  <w:color w:val="000000" w:themeColor="text1"/>
                                  <w:sz w:val="32"/>
                                  <w:szCs w:val="32"/>
                                </w:rPr>
                                <w:t>1</w:t>
                              </w:r>
                            </w:p>
                          </w:txbxContent>
                        </v:textbox>
                      </v:roundrect>
                      <v:roundrect id="圆角矩形 1116" o:spid="_x0000_s1357" style="position:absolute;left:26394;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" filled="f" strokecolor="#4e2319 [1604]" strokeweight="1pt">
                        <v:stroke joinstyle="miter"/>
                        <v:textbox>
                          <w:txbxContent>
                            <w:p w14:paraId="4CD6A580" w14:textId="77777777" w:rsidR="009D7E4C" w:rsidRDefault="009D7E4C" w:rsidP="009C18BA">
                              <w:pPr>
                                <w:jc w:val="center"/>
                                <w:rPr>
                                  <w:sz w:val="24"/>
                                  <w:szCs w:val="24"/>
                                </w:rPr>
                              </w:pPr>
                              <w:r>
                                <w:rPr>
                                  <w:rFonts w:hAnsi="Century Gothic"/>
                                  <w:b/>
                                  <w:bCs/>
                                  <w:color w:val="000000" w:themeColor="text1"/>
                                  <w:sz w:val="32"/>
                                  <w:szCs w:val="32"/>
                                </w:rPr>
                                <w:t>2</w:t>
                              </w:r>
                            </w:p>
                          </w:txbxContent>
                        </v:textbox>
                      </v:roundrect>
                      <v:roundrect id="圆角矩形 1117" o:spid="_x0000_s1358" style="position:absolute;left:30818;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" filled="f" strokecolor="#4e2319 [1604]" strokeweight="1pt">
                        <v:stroke joinstyle="miter"/>
                        <v:textbox>
                          <w:txbxContent>
                            <w:p w14:paraId="619803FA" w14:textId="77777777" w:rsidR="009D7E4C" w:rsidRDefault="009D7E4C" w:rsidP="009C18BA">
                              <w:pPr>
                                <w:jc w:val="center"/>
                                <w:rPr>
                                  <w:sz w:val="24"/>
                                  <w:szCs w:val="24"/>
                                </w:rPr>
                              </w:pPr>
                              <w:r>
                                <w:rPr>
                                  <w:rFonts w:hAnsi="Century Gothic"/>
                                  <w:b/>
                                  <w:bCs/>
                                  <w:color w:val="000000" w:themeColor="text1"/>
                                  <w:sz w:val="32"/>
                                  <w:szCs w:val="32"/>
                                </w:rPr>
                                <w:t>3</w:t>
                              </w:r>
                            </w:p>
                          </w:txbxContent>
                        </v:textbox>
                      </v:roundrect>
                      <v:roundrect id="圆角矩形 1118" o:spid="_x0000_s1359" style="position:absolute;left:35242;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" filled="f" strokecolor="#4e2319 [1604]" strokeweight="1pt">
                        <v:stroke joinstyle="miter"/>
                        <v:textbox>
                          <w:txbxContent>
                            <w:p w14:paraId="1FDD7DEA" w14:textId="77777777" w:rsidR="009D7E4C" w:rsidRDefault="009D7E4C" w:rsidP="009C18BA">
                              <w:pPr>
                                <w:jc w:val="center"/>
                                <w:rPr>
                                  <w:sz w:val="24"/>
                                  <w:szCs w:val="24"/>
                                </w:rPr>
                              </w:pPr>
                              <w:r>
                                <w:rPr>
                                  <w:rFonts w:hAnsi="Century Gothic"/>
                                  <w:b/>
                                  <w:bCs/>
                                  <w:color w:val="000000" w:themeColor="text1"/>
                                  <w:sz w:val="32"/>
                                  <w:szCs w:val="32"/>
                                </w:rPr>
                                <w:t>4</w:t>
                              </w:r>
                            </w:p>
                          </w:txbxContent>
                        </v:textbox>
                      </v:roundrect>
                    </v:group>
                    <v:group id="组合 1119" o:spid="_x0000_s1360" style="position:absolute;left:21971;top:6858;width:21161;height:4572" coordorigin="21971,6858"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">
                      <o:lock v:ext="edit" aspectratio="t"/>
                      <v:roundrect id="圆角矩形 1120" o:spid="_x0000_s1361" style="position:absolute;left:21971;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" filled="f" strokecolor="#4e2319 [1604]" strokeweight="1pt">
                        <v:stroke joinstyle="miter"/>
                        <v:textbox>
                          <w:txbxContent>
                            <w:p w14:paraId="0F3449A9" w14:textId="77777777" w:rsidR="009D7E4C" w:rsidRDefault="009D7E4C" w:rsidP="009C18BA">
                              <w:pPr>
                                <w:jc w:val="center"/>
                                <w:rPr>
                                  <w:sz w:val="24"/>
                                  <w:szCs w:val="24"/>
                                </w:rPr>
                              </w:pPr>
                              <w:r>
                                <w:rPr>
                                  <w:rFonts w:hAnsi="Century Gothic"/>
                                  <w:b/>
                                  <w:bCs/>
                                  <w:color w:val="000000" w:themeColor="text1"/>
                                  <w:sz w:val="32"/>
                                  <w:szCs w:val="32"/>
                                </w:rPr>
                                <w:t>5</w:t>
                              </w:r>
                            </w:p>
                          </w:txbxContent>
                        </v:textbox>
                      </v:roundrect>
                      <v:roundrect id="圆角矩形 1121" o:spid="_x0000_s1362" style="position:absolute;left:26394;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" filled="f" strokecolor="#4e2319 [1604]" strokeweight="1pt">
                        <v:stroke joinstyle="miter"/>
                        <v:textbox>
                          <w:txbxContent>
                            <w:p w14:paraId="63FA8F17" w14:textId="77777777" w:rsidR="009D7E4C" w:rsidRDefault="009D7E4C" w:rsidP="009C18BA">
                              <w:pPr>
                                <w:jc w:val="center"/>
                                <w:rPr>
                                  <w:sz w:val="24"/>
                                  <w:szCs w:val="24"/>
                                </w:rPr>
                              </w:pPr>
                              <w:r>
                                <w:rPr>
                                  <w:rFonts w:hAnsi="Century Gothic"/>
                                  <w:b/>
                                  <w:bCs/>
                                  <w:color w:val="000000" w:themeColor="text1"/>
                                  <w:sz w:val="32"/>
                                  <w:szCs w:val="32"/>
                                </w:rPr>
                                <w:t>6</w:t>
                              </w:r>
                            </w:p>
                          </w:txbxContent>
                        </v:textbox>
                      </v:roundrect>
                      <v:roundrect id="圆角矩形 1122" o:spid="_x0000_s1363" style="position:absolute;left:30818;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" filled="f" strokecolor="#4e2319 [1604]" strokeweight="1pt">
                        <v:stroke joinstyle="miter"/>
                        <v:textbox>
                          <w:txbxContent>
                            <w:p w14:paraId="1E505620" w14:textId="77777777" w:rsidR="009D7E4C" w:rsidRDefault="009D7E4C" w:rsidP="009C18BA">
                              <w:pPr>
                                <w:jc w:val="center"/>
                                <w:rPr>
                                  <w:sz w:val="24"/>
                                  <w:szCs w:val="24"/>
                                </w:rPr>
                              </w:pPr>
                              <w:r>
                                <w:rPr>
                                  <w:rFonts w:hAnsi="Century Gothic"/>
                                  <w:b/>
                                  <w:bCs/>
                                  <w:color w:val="000000" w:themeColor="text1"/>
                                  <w:sz w:val="32"/>
                                  <w:szCs w:val="32"/>
                                </w:rPr>
                                <w:t>7</w:t>
                              </w:r>
                            </w:p>
                          </w:txbxContent>
                        </v:textbox>
                      </v:roundrect>
                      <v:roundrect id="圆角矩形 1123" o:spid="_x0000_s1364" style="position:absolute;left:35242;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" filled="f" strokecolor="#4e2319 [1604]" strokeweight="1pt">
                        <v:stroke joinstyle="miter"/>
                        <v:textbox>
                          <w:txbxContent>
                            <w:p w14:paraId="0B04CB44" w14:textId="77777777" w:rsidR="009D7E4C" w:rsidRDefault="009D7E4C" w:rsidP="009C18BA">
                              <w:pPr>
                                <w:jc w:val="center"/>
                                <w:rPr>
                                  <w:sz w:val="24"/>
                                  <w:szCs w:val="24"/>
                                </w:rPr>
                              </w:pPr>
                              <w:r>
                                <w:rPr>
                                  <w:rFonts w:hAnsi="Century Gothic"/>
                                  <w:b/>
                                  <w:bCs/>
                                  <w:color w:val="000000" w:themeColor="text1"/>
                                  <w:sz w:val="32"/>
                                  <w:szCs w:val="32"/>
                                </w:rPr>
                                <w:t>8</w:t>
                              </w:r>
                            </w:p>
                          </w:txbxContent>
                        </v:textbox>
                      </v:roundrect>
                    </v:group>
                  </v:group>
                </v:group>
                <v:group id="组合 1124" o:spid="_x0000_s1365" style="position:absolute;left:254;width:13589;height:12801" coordorigin="254"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cviygAAAOI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">
                  <o:lock v:ext="edit" aspectratio="t"/>
                  <v:roundrect id="圆角矩形 1125" o:spid="_x0000_s1366" style="position:absolute;left:254;width:13589;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" fillcolor="#4a5c6e [3206]" strokecolor="#4e2319 [1604]" strokeweight="1pt">
                    <v:stroke joinstyle="miter"/>
                  </v:roundrect>
                  <v:group id="组合 1126" o:spid="_x0000_s1367" style="position:absolute;left:1905;top:1397;width:10101;height:10033" coordorigin="1905,1397"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">
                    <v:group id="组合 1127" o:spid="_x0000_s1368" style="position:absolute;left:1905;top:1397;width:10101;height:4572" coordorigin="1905,1397"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d1WVygAAAOI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">
                      <o:lock v:ext="edit" aspectratio="t"/>
                      <v:roundrect id="圆角矩形 1128" o:spid="_x0000_s1369" style="position:absolute;left:1905;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" filled="f" strokecolor="#4e2319 [1604]" strokeweight="1pt">
                        <v:stroke joinstyle="miter"/>
                        <v:textbox>
                          <w:txbxContent>
                            <w:p w14:paraId="51F6A7AC" w14:textId="77777777" w:rsidR="009D7E4C" w:rsidRDefault="009D7E4C" w:rsidP="009C18BA">
                              <w:pPr>
                                <w:jc w:val="center"/>
                                <w:rPr>
                                  <w:sz w:val="24"/>
                                  <w:szCs w:val="24"/>
                                </w:rPr>
                              </w:pPr>
                              <w:r>
                                <w:rPr>
                                  <w:rFonts w:hAnsi="Century Gothic"/>
                                  <w:b/>
                                  <w:bCs/>
                                  <w:color w:val="FF0000"/>
                                  <w:sz w:val="32"/>
                                  <w:szCs w:val="32"/>
                                </w:rPr>
                                <w:t>B+</w:t>
                              </w:r>
                            </w:p>
                          </w:txbxContent>
                        </v:textbox>
                      </v:roundrect>
                      <v:roundrect id="圆角矩形 1129" o:spid="_x0000_s1370" style="position:absolute;left:6328;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" filled="f" strokecolor="#4e2319 [1604]" strokeweight="1pt">
                        <v:stroke joinstyle="miter"/>
                      </v:roundrect>
                    </v:group>
                    <v:group id="组合 1130" o:spid="_x0000_s1371" style="position:absolute;left:1905;top:6858;width:10101;height:4572" coordorigin="1905,6858"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s8yQAAAOI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">
                      <o:lock v:ext="edit" aspectratio="t"/>
                      <v:roundrect id="圆角矩形 1131" o:spid="_x0000_s1372" style="position:absolute;left:1905;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" filled="f" strokecolor="#4e2319 [1604]" strokeweight="1pt">
                        <v:stroke joinstyle="miter"/>
                        <v:textbox>
                          <w:txbxContent>
                            <w:p w14:paraId="7E8B659F" w14:textId="77777777" w:rsidR="009D7E4C" w:rsidRDefault="009D7E4C" w:rsidP="009C18BA">
                              <w:pPr>
                                <w:jc w:val="center"/>
                                <w:rPr>
                                  <w:sz w:val="24"/>
                                  <w:szCs w:val="24"/>
                                </w:rPr>
                              </w:pPr>
                              <w:r>
                                <w:rPr>
                                  <w:rFonts w:hAnsi="Century Gothic"/>
                                  <w:b/>
                                  <w:bCs/>
                                  <w:color w:val="000000" w:themeColor="text1"/>
                                  <w:sz w:val="32"/>
                                  <w:szCs w:val="32"/>
                                </w:rPr>
                                <w:t>B-</w:t>
                              </w:r>
                            </w:p>
                          </w:txbxContent>
                        </v:textbox>
                      </v:roundrect>
                      <v:roundrect id="圆角矩形 1132" o:spid="_x0000_s1373" style="position:absolute;left:6328;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" filled="f" strokecolor="#4e2319 [1604]" strokeweight="1pt">
                        <v:stroke joinstyle="miter"/>
                        <v:textbox>
                          <w:txbxContent>
                            <w:p w14:paraId="44C6736E" w14:textId="77777777" w:rsidR="009D7E4C" w:rsidRDefault="009D7E4C" w:rsidP="009C18BA">
                              <w:pPr>
                                <w:jc w:val="center"/>
                                <w:rPr>
                                  <w:sz w:val="24"/>
                                  <w:szCs w:val="24"/>
                                </w:rPr>
                              </w:pPr>
                              <w:r>
                                <w:rPr>
                                  <w:rFonts w:hAnsi="Century Gothic"/>
                                  <w:b/>
                                  <w:bCs/>
                                  <w:color w:val="000000" w:themeColor="text1"/>
                                  <w:sz w:val="32"/>
                                  <w:szCs w:val="32"/>
                                </w:rPr>
                                <w:t>0</w:t>
                              </w:r>
                            </w:p>
                          </w:txbxContent>
                        </v:textbox>
                      </v:roundrect>
                    </v:group>
                  </v:group>
                </v:group>
                <v:shape id="肘形连接符 1133" o:spid="_x0000_s1374" type="#_x0000_t34" style="position:absolute;left:-851;top:29527;width:5080;height:246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" strokecolor="black [3213]" strokeweight="2pt"/>
                <v:shape id="肘形连接符 1134" o:spid="_x0000_s1375" type="#_x0000_t34" style="position:absolute;left:1463;top:27213;width:5080;height:709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" strokecolor="black [3213]" strokeweight="2pt"/>
                <v:shape id="肘形连接符 1135" o:spid="_x0000_s1376" type="#_x0000_t33" style="position:absolute;left:914;top:27762;width:48146;height:553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" strokecolor="red" strokeweight="2pt">
                  <o:lock v:ext="edit" shapetype="f"/>
                </v:shape>
                <v:oval id="椭圆 1136" o:spid="_x0000_s1377" style="position:absolute;top:27305;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" fillcolor="red" strokecolor="red" strokeweight="1pt">
                  <v:stroke joinstyle="miter"/>
                </v:oval>
                <v:shape id="肘形连接符 1137" o:spid="_x0000_s1378" type="#_x0000_t35" style="position:absolute;left:-11087;top:12484;width:26365;height:419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" adj="-1873,33382" strokecolor="red" strokeweight="2pt">
                  <o:lock v:ext="edit" shapetype="f"/>
                </v:shape>
                <v:shape id="肘形连接符 1138" o:spid="_x0000_s1379" type="#_x0000_t34" style="position:absolute;left:-5614;top:17501;width:15875;height:373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" strokecolor="black [3213]" strokeweight="2pt">
                  <o:lock v:ext="edit" shapetype="f"/>
                </v:shape>
                <v:shape id="肘形连接符 1139" o:spid="_x0000_s1380" type="#_x0000_t34" style="position:absolute;left:-2849;top:14736;width:15875;height:926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" strokecolor="black [3213]" strokeweight="2pt">
                  <o:lock v:ext="edit" shapetype="f"/>
                </v:shape>
                <v:shape id="肘形连接符 1140" o:spid="_x0000_s1381" type="#_x0000_t35" style="position:absolute;left:24257;top:1397;width:24028;height:23571;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" adj="-2055,23695" strokecolor="red" strokeweight="2pt">
                  <o:lock v:ext="edit" shapetype="f"/>
                </v:shape>
                <v:shape id="肘形连接符 1141" o:spid="_x0000_s1382" type="#_x0000_t35" style="position:absolute;left:29786;top:1397;width:18499;height:23571;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" adj="-2669,23695" strokecolor="red" strokeweight="2pt">
                  <o:lock v:ext="edit" shapetype="f"/>
                </v:shape>
                <v:shape id="肘形连接符 1142" o:spid="_x0000_s1383" type="#_x0000_t35" style="position:absolute;left:35316;top:1397;width:12969;height:23571;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" adj="-3807,23695" strokecolor="red" strokeweight="2pt">
                  <o:lock v:ext="edit" shapetype="f"/>
                </v:shape>
                <v:shape id="肘形连接符 1143" o:spid="_x0000_s1384" type="#_x0000_t35" style="position:absolute;left:40846;top:1397;width:7439;height:23571;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" adj="-6638,23695" strokecolor="red" strokeweight="2pt">
                  <o:lock v:ext="edit" shapetype="f"/>
                </v:shape>
                <v:shape id="肘形连接符 1144" o:spid="_x0000_s1385" type="#_x0000_t34" style="position:absolute;left:29502;top:6185;width:13081;height:23571;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" strokecolor="red" strokeweight="2pt">
                  <o:lock v:ext="edit" shapetype="f"/>
                </v:shape>
                <v:shape id="肘形连接符 1145" o:spid="_x0000_s1386" type="#_x0000_t34" style="position:absolute;left:32266;top:8950;width:13081;height:18042;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" strokecolor="red" strokeweight="2pt">
                  <o:lock v:ext="edit" shapetype="f"/>
                </v:shape>
                <v:shape id="肘形连接符 1146" o:spid="_x0000_s1387" type="#_x0000_t34" style="position:absolute;left:35031;top:11715;width:13081;height:12512;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" strokecolor="red" strokeweight="2pt">
                  <o:lock v:ext="edit" shapetype="f"/>
                </v:shape>
                <v:shape id="肘形连接符 1147" o:spid="_x0000_s1388" type="#_x0000_t34" style="position:absolute;left:37796;top:14480;width:13081;height:6982;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" strokecolor="red" strokeweight="2pt">
                  <o:lock v:ext="edit" shapetype="f"/>
                </v:shape>
                <v:group id="组合 1148" o:spid="_x0000_s1389" style="position:absolute;left:42291;top:32385;width:4572;height:8229" coordorigin="4229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">
                  <v:group id="组合 1149" o:spid="_x0000_s1390" style="position:absolute;left:42291;top:32385;width:4572;height:4572" coordorigin="4229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4Hc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">
                    <v:shape id="剪去同侧角的矩形 1150" o:spid="_x0000_s1391" style="position:absolute;left:4229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51" o:spid="_x0000_s1392" style="position:absolute;left:43205;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" fillcolor="red" strokecolor="red" strokeweight="1pt">
                      <v:stroke joinstyle="miter"/>
                    </v:oval>
                  </v:group>
                  <v:rect id="矩形 1152" o:spid="_x0000_s1393" style="position:absolute;left:4229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" fillcolor="#92d050" strokecolor="black [3213]" strokeweight="1pt">
                    <v:textbox>
                      <w:txbxContent>
                        <w:p w14:paraId="0C4727BE" w14:textId="77777777" w:rsidR="009D7E4C" w:rsidRDefault="009D7E4C" w:rsidP="009C18BA">
                          <w:pPr>
                            <w:jc w:val="center"/>
                            <w:rPr>
                              <w:sz w:val="24"/>
                              <w:szCs w:val="24"/>
                            </w:rPr>
                          </w:pPr>
                          <w:r>
                            <w:rPr>
                              <w:rFonts w:hAnsi="Century Gothic"/>
                              <w:b/>
                              <w:bCs/>
                              <w:color w:val="000000" w:themeColor="text1"/>
                              <w:sz w:val="28"/>
                              <w:szCs w:val="28"/>
                            </w:rPr>
                            <w:t>8</w:t>
                          </w:r>
                        </w:p>
                      </w:txbxContent>
                    </v:textbox>
                  </v:rect>
                </v:group>
                <v:group id="组合 1153" o:spid="_x0000_s1394" style="position:absolute;left:635;top:32385;width:4572;height:8229" coordorigin="635,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iDr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">
                  <v:group id="组合 1154" o:spid="_x0000_s1395" style="position:absolute;left:635;top:32385;width:4572;height:4572" coordorigin="635,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7if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">
                    <v:shape id="剪去同侧角的矩形 1155" o:spid="_x0000_s1396" style="position:absolute;left:635;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56" o:spid="_x0000_s1397" style="position:absolute;left:1549;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" fillcolor="black [3213]" strokecolor="black [3213]" strokeweight="1pt">
                      <v:stroke joinstyle="miter"/>
                    </v:oval>
                  </v:group>
                  <v:rect id="矩形 1157" o:spid="_x0000_s1398" style="position:absolute;left:635;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" fillcolor="#92d050" strokecolor="black [3213]" strokeweight="1pt">
                    <v:textbox>
                      <w:txbxContent>
                        <w:p w14:paraId="20CC6344" w14:textId="77777777" w:rsidR="009D7E4C" w:rsidRDefault="009D7E4C" w:rsidP="009C18BA">
                          <w:pPr>
                            <w:jc w:val="center"/>
                            <w:rPr>
                              <w:sz w:val="24"/>
                              <w:szCs w:val="24"/>
                            </w:rPr>
                          </w:pPr>
                          <w:r>
                            <w:rPr>
                              <w:rFonts w:hAnsi="Century Gothic"/>
                              <w:b/>
                              <w:bCs/>
                              <w:color w:val="000000" w:themeColor="text1"/>
                              <w:sz w:val="28"/>
                              <w:szCs w:val="28"/>
                            </w:rPr>
                            <w:t>B—</w:t>
                          </w:r>
                        </w:p>
                      </w:txbxContent>
                    </v:textbox>
                  </v:rect>
                </v:group>
                <v:group id="组合 1158" o:spid="_x0000_s1399" style="position:absolute;left:5263;top:32385;width:4572;height:8229" coordorigin="5263,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">
                  <v:group id="组合 1159" o:spid="_x0000_s1400" style="position:absolute;left:5263;top:32385;width:4572;height:4572" coordorigin="5263,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">
                    <v:shape id="剪去同侧角的矩形 1160" o:spid="_x0000_s1401" style="position:absolute;left:5263;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61" o:spid="_x0000_s1402" style="position:absolute;left:6177;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" fillcolor="black [3213]" strokecolor="black [3213]" strokeweight="1pt">
                      <v:stroke joinstyle="miter"/>
                    </v:oval>
                  </v:group>
                  <v:rect id="矩形 1162" o:spid="_x0000_s1403" style="position:absolute;left:5263;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" fillcolor="#92d050" strokecolor="black [3213]" strokeweight="1pt">
                    <v:textbox>
                      <w:txbxContent>
                        <w:p w14:paraId="5C08E6DE" w14:textId="77777777" w:rsidR="009D7E4C" w:rsidRDefault="009D7E4C" w:rsidP="009C18BA">
                          <w:pPr>
                            <w:jc w:val="center"/>
                            <w:rPr>
                              <w:sz w:val="24"/>
                              <w:szCs w:val="24"/>
                            </w:rPr>
                          </w:pPr>
                          <w:r>
                            <w:rPr>
                              <w:rFonts w:hAnsi="Century Gothic"/>
                              <w:b/>
                              <w:bCs/>
                              <w:color w:val="000000" w:themeColor="text1"/>
                              <w:sz w:val="28"/>
                              <w:szCs w:val="28"/>
                            </w:rPr>
                            <w:t>0</w:t>
                          </w:r>
                        </w:p>
                      </w:txbxContent>
                    </v:textbox>
                  </v:rect>
                </v:group>
                <v:group id="组合 1163" o:spid="_x0000_s1404" style="position:absolute;left:9891;top:32385;width:4572;height:8229" coordorigin="989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upW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">
                  <v:group id="组合 1164" o:spid="_x0000_s1405" style="position:absolute;left:9891;top:32385;width:4572;height:4572" coordorigin="989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3I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">
                    <v:shape id="剪去同侧角的矩形 1165" o:spid="_x0000_s1406" style="position:absolute;left:989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66" o:spid="_x0000_s1407" style="position:absolute;left:10806;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" fillcolor="red" strokecolor="red" strokeweight="1pt">
                      <v:stroke joinstyle="miter"/>
                    </v:oval>
                  </v:group>
                  <v:rect id="矩形 1167" o:spid="_x0000_s1408" style="position:absolute;left:989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" fillcolor="#92d050" strokecolor="black [3213]" strokeweight="1pt">
                    <v:textbox>
                      <w:txbxContent>
                        <w:p w14:paraId="5C8DB135" w14:textId="77777777" w:rsidR="009D7E4C" w:rsidRDefault="009D7E4C" w:rsidP="009C18BA">
                          <w:pPr>
                            <w:jc w:val="center"/>
                            <w:rPr>
                              <w:sz w:val="24"/>
                              <w:szCs w:val="24"/>
                            </w:rPr>
                          </w:pPr>
                          <w:r>
                            <w:rPr>
                              <w:rFonts w:hAnsi="Century Gothic"/>
                              <w:b/>
                              <w:bCs/>
                              <w:color w:val="000000" w:themeColor="text1"/>
                              <w:sz w:val="28"/>
                              <w:szCs w:val="28"/>
                            </w:rPr>
                            <w:t>1</w:t>
                          </w:r>
                        </w:p>
                      </w:txbxContent>
                    </v:textbox>
                  </v:rect>
                </v:group>
                <v:group id="_x0000_s1409" style="position:absolute;left:14520;top:32385;width:4572;height:8229" coordorigin="14520,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ngnygAAAOI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">
                  <v:group id="组合 1169" o:spid="_x0000_s1410" style="position:absolute;left:14520;top:32385;width:4572;height:4572" coordorigin="14520,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">
                    <v:shape id="剪去同侧角的矩形 1170" o:spid="_x0000_s1411" style="position:absolute;left:14520;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71" o:spid="_x0000_s1412" style="position:absolute;left:15434;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" fillcolor="red" strokecolor="red" strokeweight="1pt">
                      <v:stroke joinstyle="miter"/>
                    </v:oval>
                  </v:group>
                  <v:rect id="矩形 1172" o:spid="_x0000_s1413" style="position:absolute;left:14520;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" fillcolor="#92d050" strokecolor="black [3213]" strokeweight="1pt">
                    <v:textbox>
                      <w:txbxContent>
                        <w:p w14:paraId="42D420EF" w14:textId="77777777" w:rsidR="009D7E4C" w:rsidRDefault="009D7E4C" w:rsidP="009C18BA">
                          <w:pPr>
                            <w:jc w:val="center"/>
                            <w:rPr>
                              <w:sz w:val="24"/>
                              <w:szCs w:val="24"/>
                            </w:rPr>
                          </w:pPr>
                          <w:r>
                            <w:rPr>
                              <w:rFonts w:hAnsi="Century Gothic"/>
                              <w:b/>
                              <w:bCs/>
                              <w:color w:val="000000" w:themeColor="text1"/>
                              <w:sz w:val="28"/>
                              <w:szCs w:val="28"/>
                            </w:rPr>
                            <w:t>2</w:t>
                          </w:r>
                        </w:p>
                      </w:txbxContent>
                    </v:textbox>
                  </v:rect>
                </v:group>
                <v:group id="组合 1173" o:spid="_x0000_s1414" style="position:absolute;left:19148;top:32385;width:4572;height:8229" coordorigin="19148,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yLygAAAOI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">
                  <v:group id="组合 1174" o:spid="_x0000_s1415" style="position:absolute;left:19148;top:32385;width:4572;height:4572" coordorigin="19148,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shape id="剪去同侧角的矩形 1175" o:spid="_x0000_s1416" style="position:absolute;left:19148;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76" o:spid="_x0000_s1417" style="position:absolute;left:20063;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" fillcolor="red" strokecolor="red" strokeweight="1pt">
                      <v:stroke joinstyle="miter"/>
                    </v:oval>
                  </v:group>
                  <v:rect id="矩形 1177" o:spid="_x0000_s1418" style="position:absolute;left:19148;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" fillcolor="#92d050" strokecolor="black [3213]" strokeweight="1pt">
                    <v:textbox>
                      <w:txbxContent>
                        <w:p w14:paraId="5F005321" w14:textId="77777777" w:rsidR="009D7E4C" w:rsidRDefault="009D7E4C" w:rsidP="009C18BA">
                          <w:pPr>
                            <w:jc w:val="center"/>
                            <w:rPr>
                              <w:sz w:val="24"/>
                              <w:szCs w:val="24"/>
                            </w:rPr>
                          </w:pPr>
                          <w:r>
                            <w:rPr>
                              <w:rFonts w:hAnsi="Century Gothic"/>
                              <w:b/>
                              <w:bCs/>
                              <w:color w:val="000000" w:themeColor="text1"/>
                              <w:sz w:val="28"/>
                              <w:szCs w:val="28"/>
                            </w:rPr>
                            <w:t>3</w:t>
                          </w:r>
                        </w:p>
                      </w:txbxContent>
                    </v:textbox>
                  </v:rect>
                </v:group>
                <v:group id="组合 1178" o:spid="_x0000_s1419" style="position:absolute;left:23777;top:32385;width:4572;height:8229" coordorigin="23777,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76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">
                  <v:group id="组合 1179" o:spid="_x0000_s1420" style="position:absolute;left:23777;top:32385;width:4572;height:4572" coordorigin="23777,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0th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">
                    <v:shape id="剪去同侧角的矩形 1180" o:spid="_x0000_s1421" style="position:absolute;left:23777;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81" o:spid="_x0000_s1422" style="position:absolute;left:24691;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" fillcolor="red" strokecolor="red" strokeweight="1pt">
                      <v:stroke joinstyle="miter"/>
                    </v:oval>
                  </v:group>
                  <v:rect id="矩形 1182" o:spid="_x0000_s1423" style="position:absolute;left:23777;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" fillcolor="#92d050" strokecolor="black [3213]" strokeweight="1pt">
                    <v:textbox>
                      <w:txbxContent>
                        <w:p w14:paraId="2A81FED1" w14:textId="77777777" w:rsidR="009D7E4C" w:rsidRDefault="009D7E4C" w:rsidP="009C18BA">
                          <w:pPr>
                            <w:jc w:val="center"/>
                            <w:rPr>
                              <w:sz w:val="24"/>
                              <w:szCs w:val="24"/>
                            </w:rPr>
                          </w:pPr>
                          <w:r>
                            <w:rPr>
                              <w:rFonts w:hAnsi="Century Gothic"/>
                              <w:b/>
                              <w:bCs/>
                              <w:color w:val="000000" w:themeColor="text1"/>
                              <w:sz w:val="28"/>
                              <w:szCs w:val="28"/>
                            </w:rPr>
                            <w:t>4</w:t>
                          </w:r>
                        </w:p>
                      </w:txbxContent>
                    </v:textbox>
                  </v:rect>
                </v:group>
                <v:group id="组合 1183" o:spid="_x0000_s1424" style="position:absolute;left:28405;top:32385;width:4572;height:8229" coordorigin="28405,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group id="组合 1184" o:spid="_x0000_s1425" style="position:absolute;left:28405;top:32385;width:4572;height:4572" coordorigin="28405,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5TY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">
                    <v:shape id="剪去同侧角的矩形 1185" o:spid="_x0000_s1426" style="position:absolute;left:28405;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86" o:spid="_x0000_s1427" style="position:absolute;left:29320;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" fillcolor="red" strokecolor="red" strokeweight="1pt">
                      <v:stroke joinstyle="miter"/>
                    </v:oval>
                  </v:group>
                  <v:rect id="矩形 1187" o:spid="_x0000_s1428" style="position:absolute;left:28405;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" fillcolor="#92d050" strokecolor="black [3213]" strokeweight="1pt">
                    <v:textbox>
                      <w:txbxContent>
                        <w:p w14:paraId="58196BFF" w14:textId="77777777" w:rsidR="009D7E4C" w:rsidRDefault="009D7E4C" w:rsidP="009C18BA">
                          <w:pPr>
                            <w:jc w:val="center"/>
                            <w:rPr>
                              <w:sz w:val="24"/>
                              <w:szCs w:val="24"/>
                            </w:rPr>
                          </w:pPr>
                          <w:r>
                            <w:rPr>
                              <w:rFonts w:hAnsi="Century Gothic"/>
                              <w:b/>
                              <w:bCs/>
                              <w:color w:val="000000" w:themeColor="text1"/>
                              <w:sz w:val="28"/>
                              <w:szCs w:val="28"/>
                            </w:rPr>
                            <w:t>5</w:t>
                          </w:r>
                        </w:p>
                      </w:txbxContent>
                    </v:textbox>
                  </v:rect>
                </v:group>
                <v:group id="组合 1188" o:spid="_x0000_s1429" style="position:absolute;left:33034;top:32385;width:4572;height:8229" coordorigin="33034,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p7d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">
                  <v:group id="组合 1189" o:spid="_x0000_s1430" style="position:absolute;left:33034;top:32385;width:4572;height:4572" coordorigin="33034,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shape id="剪去同侧角的矩形 1190" o:spid="_x0000_s1431" style="position:absolute;left:33034;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91" o:spid="_x0000_s1432" style="position:absolute;left:33948;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" fillcolor="red" strokecolor="red" strokeweight="1pt">
                      <v:stroke joinstyle="miter"/>
                    </v:oval>
                  </v:group>
                  <v:rect id="矩形 1192" o:spid="_x0000_s1433" style="position:absolute;left:33034;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" fillcolor="#92d050" strokecolor="black [3213]" strokeweight="1pt">
                    <v:textbox>
                      <w:txbxContent>
                        <w:p w14:paraId="6250E7D5" w14:textId="77777777" w:rsidR="009D7E4C" w:rsidRDefault="009D7E4C" w:rsidP="009C18BA">
                          <w:pPr>
                            <w:jc w:val="center"/>
                            <w:rPr>
                              <w:sz w:val="24"/>
                              <w:szCs w:val="24"/>
                            </w:rPr>
                          </w:pPr>
                          <w:r>
                            <w:rPr>
                              <w:rFonts w:hAnsi="Century Gothic"/>
                              <w:b/>
                              <w:bCs/>
                              <w:color w:val="000000" w:themeColor="text1"/>
                              <w:sz w:val="28"/>
                              <w:szCs w:val="28"/>
                            </w:rPr>
                            <w:t>6</w:t>
                          </w:r>
                        </w:p>
                      </w:txbxContent>
                    </v:textbox>
                  </v:rect>
                </v:group>
                <v:group id="组合 1193" o:spid="_x0000_s1434" style="position:absolute;left:37662;top:32385;width:4572;height:8229" coordorigin="37662,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5pxygAAAOI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">
                  <v:group id="组合 1194" o:spid="_x0000_s1435" style="position:absolute;left:37662;top:32385;width:4572;height:4572" coordorigin="37662,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gIF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">
                    <v:shape id="剪去同侧角的矩形 1195" o:spid="_x0000_s1436" style="position:absolute;left:37662;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196" o:spid="_x0000_s1437" style="position:absolute;left:38576;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" fillcolor="red" strokecolor="red" strokeweight="1pt">
                      <v:stroke joinstyle="miter"/>
                    </v:oval>
                  </v:group>
                  <v:rect id="矩形 1197" o:spid="_x0000_s1438" style="position:absolute;left:37662;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" fillcolor="#92d050" strokecolor="black [3213]" strokeweight="1pt">
                    <v:textbox>
                      <w:txbxContent>
                        <w:p w14:paraId="54DABA2F" w14:textId="77777777" w:rsidR="009D7E4C" w:rsidRDefault="009D7E4C" w:rsidP="009C18BA">
                          <w:pPr>
                            <w:jc w:val="center"/>
                            <w:rPr>
                              <w:sz w:val="24"/>
                              <w:szCs w:val="24"/>
                            </w:rPr>
                          </w:pPr>
                          <w:r>
                            <w:rPr>
                              <w:rFonts w:hAnsi="Century Gothic"/>
                              <w:b/>
                              <w:bCs/>
                              <w:color w:val="000000" w:themeColor="text1"/>
                              <w:sz w:val="28"/>
                              <w:szCs w:val="28"/>
                            </w:rPr>
                            <w:t>7</w:t>
                          </w:r>
                        </w:p>
                      </w:txbxContent>
                    </v:textbox>
                  </v:rect>
                </v:group>
                <v:shape id="肘形连接符 1198" o:spid="_x0000_s1439" type="#_x0000_t33" style="position:absolute;left:12177;top:24968;width:35194;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" strokecolor="red" strokeweight="2pt">
                  <o:lock v:ext="edit" shapetype="f"/>
                </v:shape>
                <v:oval id="椭圆 1199" o:spid="_x0000_s1440" style="position:absolute;left:47371;top:24511;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" fillcolor="red" strokecolor="black [3213]" strokeweight="1pt">
                  <v:stroke joinstyle="miter"/>
                </v:oval>
                <v:shape id="肘形连接符 1200" o:spid="_x0000_s1441" type="#_x0000_t33" style="position:absolute;left:16806;top:24968;width:30565;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" strokecolor="red" strokeweight="2pt">
                  <o:lock v:ext="edit" shapetype="f"/>
                </v:shape>
                <v:shape id="肘形连接符 1201" o:spid="_x0000_s1442" type="#_x0000_t33" style="position:absolute;left:21434;top:24968;width:25937;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" strokecolor="red" strokeweight="2pt">
                  <o:lock v:ext="edit" shapetype="f"/>
                </v:shape>
                <v:shape id="肘形连接符 1202" o:spid="_x0000_s1443" type="#_x0000_t33" style="position:absolute;left:26063;top:24968;width:21308;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" strokecolor="red" strokeweight="2pt">
                  <o:lock v:ext="edit" shapetype="f"/>
                </v:shape>
                <v:shape id="肘形连接符 1203" o:spid="_x0000_s1444" type="#_x0000_t33" style="position:absolute;left:30691;top:24968;width:16680;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" strokecolor="red" strokeweight="2pt">
                  <o:lock v:ext="edit" shapetype="f"/>
                </v:shape>
                <v:shape id="肘形连接符 1204" o:spid="_x0000_s1445" type="#_x0000_t33" style="position:absolute;left:35320;top:24968;width:12051;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" strokecolor="red" strokeweight="2pt">
                  <o:lock v:ext="edit" shapetype="f"/>
                </v:shape>
                <v:shape id="肘形连接符 1205" o:spid="_x0000_s1446" type="#_x0000_t33" style="position:absolute;left:39948;top:24968;width:7423;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" strokecolor="red" strokeweight="2pt">
                  <o:lock v:ext="edit" shapetype="f"/>
                </v:shape>
                <v:shape id="肘形连接符 1206" o:spid="_x0000_s1447" type="#_x0000_t33" style="position:absolute;left:44577;top:24968;width:2794;height:833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" strokecolor="red" strokeweight="2pt">
                  <o:lock v:ext="edit" shapetype="f"/>
                </v:shape>
                <v:group id="组合 1207" o:spid="_x0000_s1448" style="position:absolute;left:46774;top:32385;width:4572;height:8229" coordorigin="46774,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2iJ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">
                  <v:group id="组合 1208" o:spid="_x0000_s1449" style="position:absolute;left:46774;top:32385;width:4572;height:4572" coordorigin="46774,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z7ygAAAOI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">
                    <v:shape id="剪去同侧角的矩形 1209" o:spid="_x0000_s1450" style="position:absolute;left:46774;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210" o:spid="_x0000_s1451" style="position:absolute;left:47688;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" fillcolor="red" strokecolor="red" strokeweight="1pt">
                      <v:stroke joinstyle="miter"/>
                    </v:oval>
                  </v:group>
                  <v:rect id="矩形 1211" o:spid="_x0000_s1452" style="position:absolute;left:46774;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" fillcolor="#92d050" strokecolor="black [3213]" strokeweight="1pt">
                    <v:textbox>
                      <w:txbxContent>
                        <w:p w14:paraId="662574D0" w14:textId="77777777" w:rsidR="009D7E4C" w:rsidRDefault="009D7E4C" w:rsidP="009C18BA">
                          <w:pPr>
                            <w:jc w:val="center"/>
                            <w:rPr>
                              <w:sz w:val="24"/>
                              <w:szCs w:val="24"/>
                            </w:rPr>
                          </w:pPr>
                          <w:r>
                            <w:rPr>
                              <w:rFonts w:hAnsi="Century Gothic"/>
                              <w:b/>
                              <w:bCs/>
                              <w:color w:val="000000" w:themeColor="text1"/>
                              <w:sz w:val="28"/>
                              <w:szCs w:val="28"/>
                            </w:rPr>
                            <w:t>B+</w:t>
                          </w:r>
                        </w:p>
                      </w:txbxContent>
                    </v:textbox>
                  </v:rect>
                </v:group>
                <w10:anchorlock/>
              </v:group>
            </w:pict>
          </mc:Fallback>
        </mc:AlternateContent>
      </w:r>
    </w:p>
    <w:p w14:paraId="14FCA7CB" w14:textId="4DC908F7" w:rsidR="00ED4096" w:rsidRDefault="00ED4096" w:rsidP="00ED4096"/>
    <w:p w14:paraId="042385C0" w14:textId="3F90C662" w:rsidR="00ED4096" w:rsidRDefault="009C18BA" w:rsidP="009C18BA">
      <w:pPr>
        <w:pStyle w:val="af9"/>
        <w:numPr>
          <w:ilvl w:val="0"/>
          <w:numId w:val="13"/>
        </w:numPr>
      </w:pPr>
      <w:r>
        <w:rPr>
          <w:rFonts w:hint="eastAsia"/>
        </w:rPr>
        <w:t>4</w:t>
      </w:r>
      <w:r>
        <w:t>8</w:t>
      </w:r>
      <w:r>
        <w:rPr>
          <w:rFonts w:hint="eastAsia"/>
        </w:rPr>
        <w:t>V</w:t>
      </w:r>
    </w:p>
    <w:p w14:paraId="301768E8" w14:textId="33302D10" w:rsidR="009C18BA" w:rsidRDefault="009C18BA" w:rsidP="009C18BA">
      <w:pPr>
        <w:jc w:val="center"/>
      </w:pPr>
      <w:r>
        <w:rPr>
          <w:noProof/>
        </w:rPr>
        <mc:AlternateContent>
          <mc:Choice Requires="wpg">
            <w:drawing>
              <wp:inline distT="0" distB="0" distL="0" distR="0" wp14:anchorId="6B60167A" wp14:editId="0CFF24B7">
                <wp:extent cx="4529381" cy="3780000"/>
                <wp:effectExtent l="0" t="101600" r="233680" b="17780"/>
                <wp:docPr id="1212" name="组合 475"/>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29381" cy="3780000"/>
                          <a:chOff x="0" y="0"/>
                          <a:chExt cx="4866640" cy="4061460"/>
                        </a:xfrm>
                      </wpg:grpSpPr>
                      <wpg:grpSp>
                        <wpg:cNvPr id="1213" name="组合 1213"/>
                        <wpg:cNvGrpSpPr>
                          <a:grpSpLocks noChangeAspect="1"/>
                        </wpg:cNvGrpSpPr>
                        <wpg:grpSpPr>
                          <a:xfrm>
                            <a:off x="2032000" y="0"/>
                            <a:ext cx="2438400" cy="1280160"/>
                            <a:chOff x="2032000" y="0"/>
                            <a:chExt cx="2438400" cy="1280160"/>
                          </a:xfrm>
                        </wpg:grpSpPr>
                        <wps:wsp>
                          <wps:cNvPr id="1214" name="圆角矩形 1214"/>
                          <wps:cNvSpPr/>
                          <wps:spPr>
                            <a:xfrm>
                              <a:off x="2032000" y="0"/>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15" name="组合 1215"/>
                          <wpg:cNvGrpSpPr/>
                          <wpg:grpSpPr>
                            <a:xfrm>
                              <a:off x="2197100" y="139700"/>
                              <a:ext cx="2116139" cy="1003300"/>
                              <a:chOff x="2197100" y="139700"/>
                              <a:chExt cx="2116139" cy="1003300"/>
                            </a:xfrm>
                          </wpg:grpSpPr>
                          <wpg:grpSp>
                            <wpg:cNvPr id="1216" name="组合 1216"/>
                            <wpg:cNvGrpSpPr>
                              <a:grpSpLocks noChangeAspect="1"/>
                            </wpg:cNvGrpSpPr>
                            <wpg:grpSpPr>
                              <a:xfrm>
                                <a:off x="2197100" y="139700"/>
                                <a:ext cx="2116139" cy="457200"/>
                                <a:chOff x="2197100" y="139700"/>
                                <a:chExt cx="1692911" cy="365760"/>
                              </a:xfrm>
                              <a:solidFill>
                                <a:schemeClr val="bg2"/>
                              </a:solidFill>
                            </wpg:grpSpPr>
                            <wps:wsp>
                              <wps:cNvPr id="1217" name="圆角矩形 1217"/>
                              <wps:cNvSpPr/>
                              <wps:spPr>
                                <a:xfrm>
                                  <a:off x="2197100"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9B6873" w14:textId="77777777" w:rsidR="009D7E4C" w:rsidRDefault="009D7E4C" w:rsidP="009C18BA">
                                    <w:pPr>
                                      <w:jc w:val="center"/>
                                      <w:rPr>
                                        <w:sz w:val="24"/>
                                        <w:szCs w:val="24"/>
                                      </w:rPr>
                                    </w:pPr>
                                    <w:r>
                                      <w:rPr>
                                        <w:rFonts w:hAnsi="Century Gothic"/>
                                        <w:b/>
                                        <w:bCs/>
                                        <w:color w:val="000000" w:themeColor="text1"/>
                                        <w:sz w:val="32"/>
                                        <w:szCs w:val="3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8" name="圆角矩形 1218"/>
                              <wps:cNvSpPr/>
                              <wps:spPr>
                                <a:xfrm>
                                  <a:off x="2639484"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B03039B" w14:textId="77777777" w:rsidR="009D7E4C" w:rsidRDefault="009D7E4C" w:rsidP="009C18BA">
                                    <w:pPr>
                                      <w:jc w:val="center"/>
                                      <w:rPr>
                                        <w:sz w:val="24"/>
                                        <w:szCs w:val="24"/>
                                      </w:rPr>
                                    </w:pPr>
                                    <w:r>
                                      <w:rPr>
                                        <w:rFonts w:hAnsi="Century Gothic"/>
                                        <w:b/>
                                        <w:bCs/>
                                        <w:color w:val="000000" w:themeColor="text1"/>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9" name="圆角矩形 1219"/>
                              <wps:cNvSpPr/>
                              <wps:spPr>
                                <a:xfrm>
                                  <a:off x="3081868"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DAE26A8" w14:textId="77777777" w:rsidR="009D7E4C" w:rsidRDefault="009D7E4C" w:rsidP="009C18BA">
                                    <w:pPr>
                                      <w:jc w:val="center"/>
                                      <w:rPr>
                                        <w:sz w:val="24"/>
                                        <w:szCs w:val="24"/>
                                      </w:rPr>
                                    </w:pPr>
                                    <w:r>
                                      <w:rPr>
                                        <w:rFonts w:hAnsi="Century Gothic"/>
                                        <w:b/>
                                        <w:bCs/>
                                        <w:color w:val="000000" w:themeColor="text1"/>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0" name="圆角矩形 1220"/>
                              <wps:cNvSpPr/>
                              <wps:spPr>
                                <a:xfrm>
                                  <a:off x="3524251"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D0DAA3D" w14:textId="77777777" w:rsidR="009D7E4C" w:rsidRDefault="009D7E4C" w:rsidP="009C18BA">
                                    <w:pPr>
                                      <w:jc w:val="center"/>
                                      <w:rPr>
                                        <w:sz w:val="24"/>
                                        <w:szCs w:val="24"/>
                                      </w:rPr>
                                    </w:pPr>
                                    <w:r>
                                      <w:rPr>
                                        <w:rFonts w:hAnsi="Century Gothic"/>
                                        <w:b/>
                                        <w:bCs/>
                                        <w:color w:val="000000" w:themeColor="text1"/>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21" name="组合 1221"/>
                            <wpg:cNvGrpSpPr>
                              <a:grpSpLocks noChangeAspect="1"/>
                            </wpg:cNvGrpSpPr>
                            <wpg:grpSpPr>
                              <a:xfrm>
                                <a:off x="2197100" y="685800"/>
                                <a:ext cx="2116139" cy="457200"/>
                                <a:chOff x="2197100" y="685800"/>
                                <a:chExt cx="1692911" cy="365760"/>
                              </a:xfrm>
                              <a:solidFill>
                                <a:schemeClr val="bg2"/>
                              </a:solidFill>
                            </wpg:grpSpPr>
                            <wps:wsp>
                              <wps:cNvPr id="1222" name="圆角矩形 1222"/>
                              <wps:cNvSpPr/>
                              <wps:spPr>
                                <a:xfrm>
                                  <a:off x="2197100"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048AA45" w14:textId="77777777" w:rsidR="009D7E4C" w:rsidRDefault="009D7E4C" w:rsidP="009C18BA">
                                    <w:pPr>
                                      <w:jc w:val="center"/>
                                      <w:rPr>
                                        <w:sz w:val="24"/>
                                        <w:szCs w:val="24"/>
                                      </w:rPr>
                                    </w:pPr>
                                    <w:r>
                                      <w:rPr>
                                        <w:rFonts w:hAnsi="Century Gothic"/>
                                        <w:b/>
                                        <w:bCs/>
                                        <w:color w:val="000000" w:themeColor="text1"/>
                                        <w:sz w:val="32"/>
                                        <w:szCs w:val="3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3" name="圆角矩形 1223"/>
                              <wps:cNvSpPr/>
                              <wps:spPr>
                                <a:xfrm>
                                  <a:off x="2639484"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EB8F72E" w14:textId="77777777" w:rsidR="009D7E4C" w:rsidRDefault="009D7E4C" w:rsidP="009C18BA">
                                    <w:pPr>
                                      <w:jc w:val="center"/>
                                      <w:rPr>
                                        <w:sz w:val="24"/>
                                        <w:szCs w:val="24"/>
                                      </w:rPr>
                                    </w:pPr>
                                    <w:r>
                                      <w:rPr>
                                        <w:rFonts w:hAnsi="Century Gothic"/>
                                        <w:b/>
                                        <w:bCs/>
                                        <w:color w:val="000000" w:themeColor="text1"/>
                                        <w:sz w:val="32"/>
                                        <w:szCs w:val="3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4" name="圆角矩形 1224"/>
                              <wps:cNvSpPr/>
                              <wps:spPr>
                                <a:xfrm>
                                  <a:off x="3081868"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8EF5894" w14:textId="77777777" w:rsidR="009D7E4C" w:rsidRDefault="009D7E4C" w:rsidP="009C18BA">
                                    <w:pPr>
                                      <w:jc w:val="center"/>
                                      <w:rPr>
                                        <w:sz w:val="24"/>
                                        <w:szCs w:val="24"/>
                                      </w:rPr>
                                    </w:pPr>
                                    <w:r>
                                      <w:rPr>
                                        <w:rFonts w:hAnsi="Century Gothic"/>
                                        <w:b/>
                                        <w:bCs/>
                                        <w:color w:val="000000" w:themeColor="text1"/>
                                        <w:sz w:val="32"/>
                                        <w:szCs w:val="3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5" name="圆角矩形 1225"/>
                              <wps:cNvSpPr/>
                              <wps:spPr>
                                <a:xfrm>
                                  <a:off x="3524251"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12620CC" w14:textId="77777777" w:rsidR="009D7E4C" w:rsidRDefault="009D7E4C" w:rsidP="009C18BA">
                                    <w:pPr>
                                      <w:jc w:val="center"/>
                                      <w:rPr>
                                        <w:sz w:val="24"/>
                                        <w:szCs w:val="24"/>
                                      </w:rPr>
                                    </w:pPr>
                                    <w:r>
                                      <w:rPr>
                                        <w:rFonts w:hAnsi="Century Gothic"/>
                                        <w:b/>
                                        <w:bCs/>
                                        <w:color w:val="000000" w:themeColor="text1"/>
                                        <w:sz w:val="32"/>
                                        <w:szCs w:val="3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226" name="组合 1226"/>
                        <wpg:cNvGrpSpPr>
                          <a:grpSpLocks noChangeAspect="1"/>
                        </wpg:cNvGrpSpPr>
                        <wpg:grpSpPr>
                          <a:xfrm>
                            <a:off x="25400" y="0"/>
                            <a:ext cx="1358900" cy="1280160"/>
                            <a:chOff x="25400" y="0"/>
                            <a:chExt cx="1358900" cy="1280160"/>
                          </a:xfrm>
                        </wpg:grpSpPr>
                        <wps:wsp>
                          <wps:cNvPr id="1227" name="圆角矩形 1227"/>
                          <wps:cNvSpPr/>
                          <wps:spPr>
                            <a:xfrm>
                              <a:off x="25400" y="0"/>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28" name="组合 1228"/>
                          <wpg:cNvGrpSpPr/>
                          <wpg:grpSpPr>
                            <a:xfrm>
                              <a:off x="190500" y="139700"/>
                              <a:ext cx="1010180" cy="1003300"/>
                              <a:chOff x="190500" y="139700"/>
                              <a:chExt cx="1010180" cy="1003300"/>
                            </a:xfrm>
                          </wpg:grpSpPr>
                          <wpg:grpSp>
                            <wpg:cNvPr id="1229" name="组合 1229"/>
                            <wpg:cNvGrpSpPr>
                              <a:grpSpLocks noChangeAspect="1"/>
                            </wpg:cNvGrpSpPr>
                            <wpg:grpSpPr>
                              <a:xfrm>
                                <a:off x="190500" y="139700"/>
                                <a:ext cx="1010180" cy="457200"/>
                                <a:chOff x="190500" y="139700"/>
                                <a:chExt cx="808144" cy="365760"/>
                              </a:xfrm>
                              <a:solidFill>
                                <a:schemeClr val="bg2"/>
                              </a:solidFill>
                            </wpg:grpSpPr>
                            <wps:wsp>
                              <wps:cNvPr id="1230" name="圆角矩形 1230"/>
                              <wps:cNvSpPr/>
                              <wps:spPr>
                                <a:xfrm>
                                  <a:off x="190500"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1" name="圆角矩形 1231"/>
                              <wps:cNvSpPr/>
                              <wps:spPr>
                                <a:xfrm>
                                  <a:off x="632884"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32" name="组合 1232"/>
                            <wpg:cNvGrpSpPr>
                              <a:grpSpLocks noChangeAspect="1"/>
                            </wpg:cNvGrpSpPr>
                            <wpg:grpSpPr>
                              <a:xfrm>
                                <a:off x="190500" y="685800"/>
                                <a:ext cx="1010180" cy="457200"/>
                                <a:chOff x="190500" y="685800"/>
                                <a:chExt cx="808144" cy="365760"/>
                              </a:xfrm>
                              <a:solidFill>
                                <a:schemeClr val="bg2"/>
                              </a:solidFill>
                            </wpg:grpSpPr>
                            <wps:wsp>
                              <wps:cNvPr id="1233" name="圆角矩形 1233"/>
                              <wps:cNvSpPr/>
                              <wps:spPr>
                                <a:xfrm>
                                  <a:off x="190500"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C515B0" w14:textId="77777777" w:rsidR="009D7E4C" w:rsidRDefault="009D7E4C" w:rsidP="009C18BA">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4" name="圆角矩形 1234"/>
                              <wps:cNvSpPr/>
                              <wps:spPr>
                                <a:xfrm>
                                  <a:off x="632884"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9DDEA24" w14:textId="77777777" w:rsidR="009D7E4C" w:rsidRDefault="009D7E4C" w:rsidP="009C18BA">
                                    <w:pPr>
                                      <w:jc w:val="center"/>
                                      <w:rPr>
                                        <w:sz w:val="24"/>
                                        <w:szCs w:val="24"/>
                                      </w:rPr>
                                    </w:pPr>
                                    <w:r>
                                      <w:rPr>
                                        <w:rFonts w:hAnsi="Century Gothic"/>
                                        <w:b/>
                                        <w:bCs/>
                                        <w:color w:val="000000" w:themeColor="text1"/>
                                        <w:sz w:val="32"/>
                                        <w:szCs w:val="3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235" name="肘形连接符 1235"/>
                        <wps:cNvCnPr/>
                        <wps:spPr>
                          <a:xfrm rot="16200000" flipH="1">
                            <a:off x="-85090" y="2952750"/>
                            <a:ext cx="508000" cy="24638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6" name="肘形连接符 1236"/>
                        <wps:cNvCnPr/>
                        <wps:spPr>
                          <a:xfrm rot="16200000" flipH="1">
                            <a:off x="146332" y="2721328"/>
                            <a:ext cx="508000" cy="709224"/>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7" name="椭圆 1237"/>
                        <wps:cNvSpPr/>
                        <wps:spPr>
                          <a:xfrm>
                            <a:off x="0" y="2730500"/>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38" name="肘形连接符 1238"/>
                        <wps:cNvCnPr>
                          <a:cxnSpLocks/>
                        </wps:cNvCnPr>
                        <wps:spPr>
                          <a:xfrm rot="5400000">
                            <a:off x="-561340" y="1750060"/>
                            <a:ext cx="1587500" cy="37338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9" name="肘形连接符 1239"/>
                        <wps:cNvCnPr>
                          <a:cxnSpLocks/>
                        </wps:cNvCnPr>
                        <wps:spPr>
                          <a:xfrm rot="5400000">
                            <a:off x="-284850" y="1473570"/>
                            <a:ext cx="1587500" cy="92636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240" name="组合 1240"/>
                        <wpg:cNvGrpSpPr/>
                        <wpg:grpSpPr>
                          <a:xfrm>
                            <a:off x="63500" y="2997200"/>
                            <a:ext cx="4803140" cy="1064260"/>
                            <a:chOff x="63500" y="2997200"/>
                            <a:chExt cx="4803140" cy="1064260"/>
                          </a:xfrm>
                        </wpg:grpSpPr>
                        <wpg:grpSp>
                          <wpg:cNvPr id="1241" name="组合 1241"/>
                          <wpg:cNvGrpSpPr/>
                          <wpg:grpSpPr>
                            <a:xfrm>
                              <a:off x="4229100" y="3238500"/>
                              <a:ext cx="457200" cy="822960"/>
                              <a:chOff x="4229100" y="3238500"/>
                              <a:chExt cx="457200" cy="822960"/>
                            </a:xfrm>
                          </wpg:grpSpPr>
                          <wpg:grpSp>
                            <wpg:cNvPr id="1242" name="组合 1242"/>
                            <wpg:cNvGrpSpPr/>
                            <wpg:grpSpPr>
                              <a:xfrm>
                                <a:off x="4229100" y="3238500"/>
                                <a:ext cx="457200" cy="457200"/>
                                <a:chOff x="4229100" y="3238500"/>
                                <a:chExt cx="457200" cy="457200"/>
                              </a:xfrm>
                              <a:solidFill>
                                <a:srgbClr val="92D050"/>
                              </a:solidFill>
                            </wpg:grpSpPr>
                            <wps:wsp>
                              <wps:cNvPr id="1243" name="剪去同侧角的矩形 1243"/>
                              <wps:cNvSpPr/>
                              <wps:spPr>
                                <a:xfrm>
                                  <a:off x="4229100"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4" name="椭圆 1244"/>
                              <wps:cNvSpPr/>
                              <wps:spPr>
                                <a:xfrm>
                                  <a:off x="4320540"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45" name="矩形 1245"/>
                            <wps:cNvSpPr/>
                            <wps:spPr>
                              <a:xfrm>
                                <a:off x="4229100"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C1B73" w14:textId="77777777" w:rsidR="009D7E4C" w:rsidRDefault="009D7E4C" w:rsidP="009C18BA">
                                  <w:pPr>
                                    <w:jc w:val="center"/>
                                    <w:rPr>
                                      <w:sz w:val="24"/>
                                      <w:szCs w:val="24"/>
                                    </w:rPr>
                                  </w:pPr>
                                  <w:r>
                                    <w:rPr>
                                      <w:rFonts w:hAnsi="Century Gothic"/>
                                      <w:b/>
                                      <w:bCs/>
                                      <w:color w:val="000000" w:themeColor="text1"/>
                                      <w:sz w:val="28"/>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46" name="组合 1246"/>
                          <wpg:cNvGrpSpPr/>
                          <wpg:grpSpPr>
                            <a:xfrm>
                              <a:off x="63500" y="3238500"/>
                              <a:ext cx="457200" cy="822960"/>
                              <a:chOff x="63500" y="3238500"/>
                              <a:chExt cx="457200" cy="822960"/>
                            </a:xfrm>
                          </wpg:grpSpPr>
                          <wpg:grpSp>
                            <wpg:cNvPr id="1247" name="组合 1247"/>
                            <wpg:cNvGrpSpPr/>
                            <wpg:grpSpPr>
                              <a:xfrm>
                                <a:off x="63500" y="3238500"/>
                                <a:ext cx="457200" cy="457200"/>
                                <a:chOff x="63500" y="3238500"/>
                                <a:chExt cx="457200" cy="457200"/>
                              </a:xfrm>
                              <a:solidFill>
                                <a:srgbClr val="92D050"/>
                              </a:solidFill>
                            </wpg:grpSpPr>
                            <wps:wsp>
                              <wps:cNvPr id="1248" name="剪去同侧角的矩形 1248"/>
                              <wps:cNvSpPr/>
                              <wps:spPr>
                                <a:xfrm>
                                  <a:off x="63500"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9" name="椭圆 1249"/>
                              <wps:cNvSpPr/>
                              <wps:spPr>
                                <a:xfrm>
                                  <a:off x="154940" y="3329940"/>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50" name="矩形 1250"/>
                            <wps:cNvSpPr/>
                            <wps:spPr>
                              <a:xfrm>
                                <a:off x="63500"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6609B4" w14:textId="77777777" w:rsidR="009D7E4C" w:rsidRDefault="009D7E4C" w:rsidP="009C18BA">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1" name="组合 1251"/>
                          <wpg:cNvGrpSpPr/>
                          <wpg:grpSpPr>
                            <a:xfrm>
                              <a:off x="526344" y="3238500"/>
                              <a:ext cx="457200" cy="822960"/>
                              <a:chOff x="526344" y="3238500"/>
                              <a:chExt cx="457200" cy="822960"/>
                            </a:xfrm>
                          </wpg:grpSpPr>
                          <wpg:grpSp>
                            <wpg:cNvPr id="1252" name="组合 1252"/>
                            <wpg:cNvGrpSpPr/>
                            <wpg:grpSpPr>
                              <a:xfrm>
                                <a:off x="526344" y="3238500"/>
                                <a:ext cx="457200" cy="457200"/>
                                <a:chOff x="526344" y="3238500"/>
                                <a:chExt cx="457200" cy="457200"/>
                              </a:xfrm>
                              <a:solidFill>
                                <a:srgbClr val="92D050"/>
                              </a:solidFill>
                            </wpg:grpSpPr>
                            <wps:wsp>
                              <wps:cNvPr id="1253" name="剪去同侧角的矩形 1253"/>
                              <wps:cNvSpPr/>
                              <wps:spPr>
                                <a:xfrm>
                                  <a:off x="526344"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4" name="椭圆 1254"/>
                              <wps:cNvSpPr/>
                              <wps:spPr>
                                <a:xfrm>
                                  <a:off x="617784" y="3329940"/>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55" name="矩形 1255"/>
                            <wps:cNvSpPr/>
                            <wps:spPr>
                              <a:xfrm>
                                <a:off x="526344"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F3333" w14:textId="77777777" w:rsidR="009D7E4C" w:rsidRDefault="009D7E4C" w:rsidP="009C18BA">
                                  <w:pPr>
                                    <w:jc w:val="center"/>
                                    <w:rPr>
                                      <w:sz w:val="24"/>
                                      <w:szCs w:val="24"/>
                                    </w:rPr>
                                  </w:pPr>
                                  <w:r>
                                    <w:rPr>
                                      <w:rFonts w:hAnsi="Century Gothic"/>
                                      <w:b/>
                                      <w:bCs/>
                                      <w:color w:val="000000" w:themeColor="text1"/>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6" name="组合 1256"/>
                          <wpg:cNvGrpSpPr/>
                          <wpg:grpSpPr>
                            <a:xfrm>
                              <a:off x="989188" y="3238500"/>
                              <a:ext cx="457200" cy="822960"/>
                              <a:chOff x="989188" y="3238500"/>
                              <a:chExt cx="457200" cy="822960"/>
                            </a:xfrm>
                          </wpg:grpSpPr>
                          <wpg:grpSp>
                            <wpg:cNvPr id="1257" name="组合 1257"/>
                            <wpg:cNvGrpSpPr/>
                            <wpg:grpSpPr>
                              <a:xfrm>
                                <a:off x="989188" y="3238500"/>
                                <a:ext cx="457200" cy="457200"/>
                                <a:chOff x="989188" y="3238500"/>
                                <a:chExt cx="457200" cy="457200"/>
                              </a:xfrm>
                              <a:solidFill>
                                <a:srgbClr val="92D050"/>
                              </a:solidFill>
                            </wpg:grpSpPr>
                            <wps:wsp>
                              <wps:cNvPr id="1258" name="剪去同侧角的矩形 1258"/>
                              <wps:cNvSpPr/>
                              <wps:spPr>
                                <a:xfrm>
                                  <a:off x="989188"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9" name="椭圆 1259"/>
                              <wps:cNvSpPr/>
                              <wps:spPr>
                                <a:xfrm>
                                  <a:off x="1080628"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60" name="矩形 1260"/>
                            <wps:cNvSpPr/>
                            <wps:spPr>
                              <a:xfrm>
                                <a:off x="989188"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C328D" w14:textId="77777777" w:rsidR="009D7E4C" w:rsidRDefault="009D7E4C" w:rsidP="009C18BA">
                                  <w:pPr>
                                    <w:jc w:val="center"/>
                                    <w:rPr>
                                      <w:sz w:val="24"/>
                                      <w:szCs w:val="24"/>
                                    </w:rPr>
                                  </w:pPr>
                                  <w:r>
                                    <w:rPr>
                                      <w:rFonts w:hAnsi="Century Gothic"/>
                                      <w:b/>
                                      <w:bCs/>
                                      <w:color w:val="000000" w:themeColor="text1"/>
                                      <w:sz w:val="28"/>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61" name="组合 1261"/>
                          <wpg:cNvGrpSpPr/>
                          <wpg:grpSpPr>
                            <a:xfrm>
                              <a:off x="1452032" y="3238500"/>
                              <a:ext cx="457200" cy="822960"/>
                              <a:chOff x="1452032" y="3238500"/>
                              <a:chExt cx="457200" cy="822960"/>
                            </a:xfrm>
                          </wpg:grpSpPr>
                          <wpg:grpSp>
                            <wpg:cNvPr id="1262" name="组合 1262"/>
                            <wpg:cNvGrpSpPr/>
                            <wpg:grpSpPr>
                              <a:xfrm>
                                <a:off x="1452032" y="3238500"/>
                                <a:ext cx="457200" cy="457200"/>
                                <a:chOff x="1452032" y="3238500"/>
                                <a:chExt cx="457200" cy="457200"/>
                              </a:xfrm>
                              <a:solidFill>
                                <a:srgbClr val="92D050"/>
                              </a:solidFill>
                            </wpg:grpSpPr>
                            <wps:wsp>
                              <wps:cNvPr id="1263" name="剪去同侧角的矩形 1263"/>
                              <wps:cNvSpPr/>
                              <wps:spPr>
                                <a:xfrm>
                                  <a:off x="1452032"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4" name="椭圆 1264"/>
                              <wps:cNvSpPr/>
                              <wps:spPr>
                                <a:xfrm>
                                  <a:off x="1543472"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65" name="矩形 1265"/>
                            <wps:cNvSpPr/>
                            <wps:spPr>
                              <a:xfrm>
                                <a:off x="1452032"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1C0AFC" w14:textId="77777777" w:rsidR="009D7E4C" w:rsidRDefault="009D7E4C" w:rsidP="009C18BA">
                                  <w:pPr>
                                    <w:jc w:val="center"/>
                                    <w:rPr>
                                      <w:sz w:val="24"/>
                                      <w:szCs w:val="24"/>
                                    </w:rPr>
                                  </w:pPr>
                                  <w:r>
                                    <w:rPr>
                                      <w:rFonts w:hAnsi="Century Gothic"/>
                                      <w:b/>
                                      <w:bCs/>
                                      <w:color w:val="000000" w:themeColor="text1"/>
                                      <w:sz w:val="28"/>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66" name="组合 1266"/>
                          <wpg:cNvGrpSpPr/>
                          <wpg:grpSpPr>
                            <a:xfrm>
                              <a:off x="1914876" y="3238500"/>
                              <a:ext cx="457200" cy="822960"/>
                              <a:chOff x="1914876" y="3238500"/>
                              <a:chExt cx="457200" cy="822960"/>
                            </a:xfrm>
                          </wpg:grpSpPr>
                          <wpg:grpSp>
                            <wpg:cNvPr id="1267" name="组合 1267"/>
                            <wpg:cNvGrpSpPr/>
                            <wpg:grpSpPr>
                              <a:xfrm>
                                <a:off x="1914876" y="3238500"/>
                                <a:ext cx="457200" cy="457200"/>
                                <a:chOff x="1914876" y="3238500"/>
                                <a:chExt cx="457200" cy="457200"/>
                              </a:xfrm>
                              <a:solidFill>
                                <a:srgbClr val="92D050"/>
                              </a:solidFill>
                            </wpg:grpSpPr>
                            <wps:wsp>
                              <wps:cNvPr id="1268" name="剪去同侧角的矩形 1268"/>
                              <wps:cNvSpPr/>
                              <wps:spPr>
                                <a:xfrm>
                                  <a:off x="1914876"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9" name="椭圆 1269"/>
                              <wps:cNvSpPr/>
                              <wps:spPr>
                                <a:xfrm>
                                  <a:off x="2006316"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70" name="矩形 1270"/>
                            <wps:cNvSpPr/>
                            <wps:spPr>
                              <a:xfrm>
                                <a:off x="1914876"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DE557D" w14:textId="77777777" w:rsidR="009D7E4C" w:rsidRDefault="009D7E4C" w:rsidP="009C18BA">
                                  <w:pPr>
                                    <w:jc w:val="center"/>
                                    <w:rPr>
                                      <w:sz w:val="24"/>
                                      <w:szCs w:val="24"/>
                                    </w:rPr>
                                  </w:pPr>
                                  <w:r>
                                    <w:rPr>
                                      <w:rFonts w:hAnsi="Century Gothic"/>
                                      <w:b/>
                                      <w:bCs/>
                                      <w:color w:val="000000" w:themeColor="text1"/>
                                      <w:sz w:val="28"/>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71" name="组合 1271"/>
                          <wpg:cNvGrpSpPr/>
                          <wpg:grpSpPr>
                            <a:xfrm>
                              <a:off x="2377720" y="3238500"/>
                              <a:ext cx="457200" cy="822960"/>
                              <a:chOff x="2377720" y="3238500"/>
                              <a:chExt cx="457200" cy="822960"/>
                            </a:xfrm>
                          </wpg:grpSpPr>
                          <wpg:grpSp>
                            <wpg:cNvPr id="1272" name="组合 1272"/>
                            <wpg:cNvGrpSpPr/>
                            <wpg:grpSpPr>
                              <a:xfrm>
                                <a:off x="2377720" y="3238500"/>
                                <a:ext cx="457200" cy="457200"/>
                                <a:chOff x="2377720" y="3238500"/>
                                <a:chExt cx="457200" cy="457200"/>
                              </a:xfrm>
                              <a:solidFill>
                                <a:srgbClr val="92D050"/>
                              </a:solidFill>
                            </wpg:grpSpPr>
                            <wps:wsp>
                              <wps:cNvPr id="1273" name="剪去同侧角的矩形 1273"/>
                              <wps:cNvSpPr/>
                              <wps:spPr>
                                <a:xfrm>
                                  <a:off x="2377720"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4" name="椭圆 1274"/>
                              <wps:cNvSpPr/>
                              <wps:spPr>
                                <a:xfrm>
                                  <a:off x="2469160"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75" name="矩形 1275"/>
                            <wps:cNvSpPr/>
                            <wps:spPr>
                              <a:xfrm>
                                <a:off x="2377720"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82847D" w14:textId="77777777" w:rsidR="009D7E4C" w:rsidRDefault="009D7E4C" w:rsidP="009C18BA">
                                  <w:pPr>
                                    <w:jc w:val="center"/>
                                    <w:rPr>
                                      <w:sz w:val="24"/>
                                      <w:szCs w:val="24"/>
                                    </w:rPr>
                                  </w:pPr>
                                  <w:r>
                                    <w:rPr>
                                      <w:rFonts w:hAnsi="Century Gothic"/>
                                      <w:b/>
                                      <w:bCs/>
                                      <w:color w:val="000000" w:themeColor="text1"/>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76" name="组合 1276"/>
                          <wpg:cNvGrpSpPr/>
                          <wpg:grpSpPr>
                            <a:xfrm>
                              <a:off x="2840564" y="3238500"/>
                              <a:ext cx="457200" cy="822960"/>
                              <a:chOff x="2840564" y="3238500"/>
                              <a:chExt cx="457200" cy="822960"/>
                            </a:xfrm>
                          </wpg:grpSpPr>
                          <wpg:grpSp>
                            <wpg:cNvPr id="1277" name="组合 1277"/>
                            <wpg:cNvGrpSpPr/>
                            <wpg:grpSpPr>
                              <a:xfrm>
                                <a:off x="2840564" y="3238500"/>
                                <a:ext cx="457200" cy="457200"/>
                                <a:chOff x="2840564" y="3238500"/>
                                <a:chExt cx="457200" cy="457200"/>
                              </a:xfrm>
                              <a:solidFill>
                                <a:srgbClr val="92D050"/>
                              </a:solidFill>
                            </wpg:grpSpPr>
                            <wps:wsp>
                              <wps:cNvPr id="1278" name="剪去同侧角的矩形 1278"/>
                              <wps:cNvSpPr/>
                              <wps:spPr>
                                <a:xfrm>
                                  <a:off x="2840564"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9" name="椭圆 1279"/>
                              <wps:cNvSpPr/>
                              <wps:spPr>
                                <a:xfrm>
                                  <a:off x="2932004"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80" name="矩形 1280"/>
                            <wps:cNvSpPr/>
                            <wps:spPr>
                              <a:xfrm>
                                <a:off x="2840564"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16E5A" w14:textId="77777777" w:rsidR="009D7E4C" w:rsidRDefault="009D7E4C" w:rsidP="009C18BA">
                                  <w:pPr>
                                    <w:jc w:val="center"/>
                                    <w:rPr>
                                      <w:sz w:val="24"/>
                                      <w:szCs w:val="24"/>
                                    </w:rPr>
                                  </w:pPr>
                                  <w:r>
                                    <w:rPr>
                                      <w:rFonts w:hAnsi="Century Gothic"/>
                                      <w:b/>
                                      <w:bCs/>
                                      <w:color w:val="000000" w:themeColor="text1"/>
                                      <w:sz w:val="28"/>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1" name="组合 1281"/>
                          <wpg:cNvGrpSpPr/>
                          <wpg:grpSpPr>
                            <a:xfrm>
                              <a:off x="3303408" y="3238500"/>
                              <a:ext cx="457200" cy="822960"/>
                              <a:chOff x="3303408" y="3238500"/>
                              <a:chExt cx="457200" cy="822960"/>
                            </a:xfrm>
                          </wpg:grpSpPr>
                          <wpg:grpSp>
                            <wpg:cNvPr id="1282" name="组合 1282"/>
                            <wpg:cNvGrpSpPr/>
                            <wpg:grpSpPr>
                              <a:xfrm>
                                <a:off x="3303408" y="3238500"/>
                                <a:ext cx="457200" cy="457200"/>
                                <a:chOff x="3303408" y="3238500"/>
                                <a:chExt cx="457200" cy="457200"/>
                              </a:xfrm>
                              <a:solidFill>
                                <a:srgbClr val="92D050"/>
                              </a:solidFill>
                            </wpg:grpSpPr>
                            <wps:wsp>
                              <wps:cNvPr id="1283" name="剪去同侧角的矩形 1283"/>
                              <wps:cNvSpPr/>
                              <wps:spPr>
                                <a:xfrm>
                                  <a:off x="3303408"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4" name="椭圆 1284"/>
                              <wps:cNvSpPr/>
                              <wps:spPr>
                                <a:xfrm>
                                  <a:off x="3394848"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85" name="矩形 1285"/>
                            <wps:cNvSpPr/>
                            <wps:spPr>
                              <a:xfrm>
                                <a:off x="3303408"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933C5A" w14:textId="77777777" w:rsidR="009D7E4C" w:rsidRDefault="009D7E4C" w:rsidP="009C18BA">
                                  <w:pPr>
                                    <w:jc w:val="center"/>
                                    <w:rPr>
                                      <w:sz w:val="24"/>
                                      <w:szCs w:val="24"/>
                                    </w:rPr>
                                  </w:pPr>
                                  <w:r>
                                    <w:rPr>
                                      <w:rFonts w:hAnsi="Century Gothic"/>
                                      <w:b/>
                                      <w:bCs/>
                                      <w:color w:val="000000" w:themeColor="text1"/>
                                      <w:sz w:val="28"/>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6" name="组合 1286"/>
                          <wpg:cNvGrpSpPr/>
                          <wpg:grpSpPr>
                            <a:xfrm>
                              <a:off x="3766252" y="3238500"/>
                              <a:ext cx="457200" cy="822960"/>
                              <a:chOff x="3766252" y="3238500"/>
                              <a:chExt cx="457200" cy="822960"/>
                            </a:xfrm>
                          </wpg:grpSpPr>
                          <wpg:grpSp>
                            <wpg:cNvPr id="1287" name="组合 1287"/>
                            <wpg:cNvGrpSpPr/>
                            <wpg:grpSpPr>
                              <a:xfrm>
                                <a:off x="3766252" y="3238500"/>
                                <a:ext cx="457200" cy="457200"/>
                                <a:chOff x="3766252" y="3238500"/>
                                <a:chExt cx="457200" cy="457200"/>
                              </a:xfrm>
                              <a:solidFill>
                                <a:srgbClr val="92D050"/>
                              </a:solidFill>
                            </wpg:grpSpPr>
                            <wps:wsp>
                              <wps:cNvPr id="1288" name="剪去同侧角的矩形 1288"/>
                              <wps:cNvSpPr/>
                              <wps:spPr>
                                <a:xfrm>
                                  <a:off x="3766252"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9" name="椭圆 1289"/>
                              <wps:cNvSpPr/>
                              <wps:spPr>
                                <a:xfrm>
                                  <a:off x="3857692"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90" name="矩形 1290"/>
                            <wps:cNvSpPr/>
                            <wps:spPr>
                              <a:xfrm>
                                <a:off x="3766252"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7F1160" w14:textId="77777777" w:rsidR="009D7E4C" w:rsidRDefault="009D7E4C" w:rsidP="009C18BA">
                                  <w:pPr>
                                    <w:jc w:val="center"/>
                                    <w:rPr>
                                      <w:sz w:val="24"/>
                                      <w:szCs w:val="24"/>
                                    </w:rPr>
                                  </w:pPr>
                                  <w:r>
                                    <w:rPr>
                                      <w:rFonts w:hAnsi="Century Gothic"/>
                                      <w:b/>
                                      <w:bCs/>
                                      <w:color w:val="000000" w:themeColor="text1"/>
                                      <w:sz w:val="28"/>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91" name="肘形连接符 1291"/>
                          <wps:cNvCnPr>
                            <a:cxnSpLocks/>
                          </wps:cNvCnPr>
                          <wps:spPr>
                            <a:xfrm rot="10800000" flipV="1">
                              <a:off x="1217788" y="3042920"/>
                              <a:ext cx="3557412"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2" name="椭圆 1292"/>
                          <wps:cNvSpPr/>
                          <wps:spPr>
                            <a:xfrm>
                              <a:off x="4775200" y="29972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3" name="肘形连接符 1293"/>
                          <wps:cNvCnPr>
                            <a:cxnSpLocks/>
                          </wps:cNvCnPr>
                          <wps:spPr>
                            <a:xfrm rot="10800000" flipV="1">
                              <a:off x="1680632" y="3042920"/>
                              <a:ext cx="3094568"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4" name="肘形连接符 1294"/>
                          <wps:cNvCnPr>
                            <a:cxnSpLocks/>
                          </wps:cNvCnPr>
                          <wps:spPr>
                            <a:xfrm rot="10800000" flipV="1">
                              <a:off x="2143476" y="3042920"/>
                              <a:ext cx="2631724"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5" name="肘形连接符 1295"/>
                          <wps:cNvCnPr>
                            <a:cxnSpLocks/>
                          </wps:cNvCnPr>
                          <wps:spPr>
                            <a:xfrm rot="10800000" flipV="1">
                              <a:off x="2606320" y="3042920"/>
                              <a:ext cx="2168880"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6" name="肘形连接符 1296"/>
                          <wps:cNvCnPr>
                            <a:cxnSpLocks/>
                          </wps:cNvCnPr>
                          <wps:spPr>
                            <a:xfrm rot="10800000" flipV="1">
                              <a:off x="3069164" y="3042920"/>
                              <a:ext cx="1706036"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7" name="肘形连接符 1297"/>
                          <wps:cNvCnPr>
                            <a:cxnSpLocks/>
                          </wps:cNvCnPr>
                          <wps:spPr>
                            <a:xfrm rot="10800000" flipV="1">
                              <a:off x="3532008" y="3042920"/>
                              <a:ext cx="1243192"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8" name="肘形连接符 1298"/>
                          <wps:cNvCnPr>
                            <a:cxnSpLocks/>
                          </wps:cNvCnPr>
                          <wps:spPr>
                            <a:xfrm rot="10800000" flipV="1">
                              <a:off x="3994852" y="3042920"/>
                              <a:ext cx="780348"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99" name="肘形连接符 1299"/>
                          <wps:cNvCnPr>
                            <a:cxnSpLocks/>
                          </wps:cNvCnPr>
                          <wps:spPr>
                            <a:xfrm rot="10800000" flipV="1">
                              <a:off x="4457700" y="3042920"/>
                              <a:ext cx="317500"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0" name="肘形连接符 1300"/>
                        <wps:cNvCnPr>
                          <a:cxnSpLocks/>
                        </wps:cNvCnPr>
                        <wps:spPr>
                          <a:xfrm flipH="1" flipV="1">
                            <a:off x="2425700" y="139700"/>
                            <a:ext cx="2440940" cy="2903220"/>
                          </a:xfrm>
                          <a:prstGeom prst="bentConnector4">
                            <a:avLst>
                              <a:gd name="adj1" fmla="val -9365"/>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1" name="肘形连接符 1301"/>
                        <wps:cNvCnPr>
                          <a:cxnSpLocks/>
                        </wps:cNvCnPr>
                        <wps:spPr>
                          <a:xfrm flipH="1" flipV="1">
                            <a:off x="2978680" y="139700"/>
                            <a:ext cx="1887960" cy="2903220"/>
                          </a:xfrm>
                          <a:prstGeom prst="bentConnector4">
                            <a:avLst>
                              <a:gd name="adj1" fmla="val -12108"/>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肘形连接符 1302"/>
                        <wps:cNvCnPr>
                          <a:cxnSpLocks/>
                        </wps:cNvCnPr>
                        <wps:spPr>
                          <a:xfrm flipH="1" flipV="1">
                            <a:off x="3531660" y="139700"/>
                            <a:ext cx="1334980" cy="2903220"/>
                          </a:xfrm>
                          <a:prstGeom prst="bentConnector4">
                            <a:avLst>
                              <a:gd name="adj1" fmla="val -17124"/>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3" name="肘形连接符 1303"/>
                        <wps:cNvCnPr>
                          <a:cxnSpLocks/>
                        </wps:cNvCnPr>
                        <wps:spPr>
                          <a:xfrm flipH="1" flipV="1">
                            <a:off x="4084639" y="139700"/>
                            <a:ext cx="782001" cy="2903220"/>
                          </a:xfrm>
                          <a:prstGeom prst="bentConnector4">
                            <a:avLst>
                              <a:gd name="adj1" fmla="val -29233"/>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4" name="肘形连接符 1304"/>
                        <wps:cNvCnPr>
                          <a:cxnSpLocks/>
                        </wps:cNvCnPr>
                        <wps:spPr>
                          <a:xfrm rot="16200000" flipV="1">
                            <a:off x="2696210" y="872490"/>
                            <a:ext cx="1854200" cy="239522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肘形连接符 1305"/>
                        <wps:cNvCnPr>
                          <a:cxnSpLocks/>
                        </wps:cNvCnPr>
                        <wps:spPr>
                          <a:xfrm rot="16200000" flipV="1">
                            <a:off x="2972700" y="1148980"/>
                            <a:ext cx="1854200" cy="184224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6" name="肘形连接符 1306"/>
                        <wps:cNvCnPr>
                          <a:cxnSpLocks/>
                        </wps:cNvCnPr>
                        <wps:spPr>
                          <a:xfrm rot="16200000" flipV="1">
                            <a:off x="3249190" y="1425470"/>
                            <a:ext cx="1854200" cy="12892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7" name="肘形连接符 1307"/>
                        <wps:cNvCnPr>
                          <a:cxnSpLocks/>
                        </wps:cNvCnPr>
                        <wps:spPr>
                          <a:xfrm rot="16200000" flipV="1">
                            <a:off x="3525680" y="1701959"/>
                            <a:ext cx="1854200" cy="736281"/>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B60167A" id="组合 475" o:spid="_x0000_s1453" style="width:356.65pt;height:297.65pt;mso-position-horizontal-relative:char;mso-position-vertical-relative:line" coordsize="48666,40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">
                <o:lock v:ext="edit" aspectratio="t"/>
                <v:group id="组合 1213" o:spid="_x0000_s1454" style="position:absolute;left:20320;width:24384;height:12801" coordorigin="20320"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hX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">
                  <o:lock v:ext="edit" aspectratio="t"/>
                  <v:roundrect id="圆角矩形 1214" o:spid="_x0000_s1455" style="position:absolute;left:20320;width:24384;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" fillcolor="#4a5c6e [3206]" strokecolor="#4e2319 [1604]" strokeweight="1pt">
                    <v:stroke joinstyle="miter"/>
                  </v:roundrect>
                  <v:group id="组合 1215" o:spid="_x0000_s1456" style="position:absolute;left:21971;top:1397;width:21161;height:10033" coordorigin="21971,1397"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W4yQAAAOI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">
                    <v:group id="组合 1216" o:spid="_x0000_s1457" style="position:absolute;left:21971;top:1397;width:21161;height:4572" coordorigin="21971,1397"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">
                      <o:lock v:ext="edit" aspectratio="t"/>
                      <v:roundrect id="圆角矩形 1217" o:spid="_x0000_s1458" style="position:absolute;left:21971;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" filled="f" strokecolor="#4e2319 [1604]" strokeweight="1pt">
                        <v:stroke joinstyle="miter"/>
                        <v:textbox>
                          <w:txbxContent>
                            <w:p w14:paraId="6E9B6873" w14:textId="77777777" w:rsidR="009D7E4C" w:rsidRDefault="009D7E4C" w:rsidP="009C18BA">
                              <w:pPr>
                                <w:jc w:val="center"/>
                                <w:rPr>
                                  <w:sz w:val="24"/>
                                  <w:szCs w:val="24"/>
                                </w:rPr>
                              </w:pPr>
                              <w:r>
                                <w:rPr>
                                  <w:rFonts w:hAnsi="Century Gothic"/>
                                  <w:b/>
                                  <w:bCs/>
                                  <w:color w:val="000000" w:themeColor="text1"/>
                                  <w:sz w:val="32"/>
                                  <w:szCs w:val="32"/>
                                </w:rPr>
                                <w:t>1</w:t>
                              </w:r>
                            </w:p>
                          </w:txbxContent>
                        </v:textbox>
                      </v:roundrect>
                      <v:roundrect id="圆角矩形 1218" o:spid="_x0000_s1459" style="position:absolute;left:26394;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" filled="f" strokecolor="#4e2319 [1604]" strokeweight="1pt">
                        <v:stroke joinstyle="miter"/>
                        <v:textbox>
                          <w:txbxContent>
                            <w:p w14:paraId="5B03039B" w14:textId="77777777" w:rsidR="009D7E4C" w:rsidRDefault="009D7E4C" w:rsidP="009C18BA">
                              <w:pPr>
                                <w:jc w:val="center"/>
                                <w:rPr>
                                  <w:sz w:val="24"/>
                                  <w:szCs w:val="24"/>
                                </w:rPr>
                              </w:pPr>
                              <w:r>
                                <w:rPr>
                                  <w:rFonts w:hAnsi="Century Gothic"/>
                                  <w:b/>
                                  <w:bCs/>
                                  <w:color w:val="000000" w:themeColor="text1"/>
                                  <w:sz w:val="32"/>
                                  <w:szCs w:val="32"/>
                                </w:rPr>
                                <w:t>2</w:t>
                              </w:r>
                            </w:p>
                          </w:txbxContent>
                        </v:textbox>
                      </v:roundrect>
                      <v:roundrect id="圆角矩形 1219" o:spid="_x0000_s1460" style="position:absolute;left:30818;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" filled="f" strokecolor="#4e2319 [1604]" strokeweight="1pt">
                        <v:stroke joinstyle="miter"/>
                        <v:textbox>
                          <w:txbxContent>
                            <w:p w14:paraId="1DAE26A8" w14:textId="77777777" w:rsidR="009D7E4C" w:rsidRDefault="009D7E4C" w:rsidP="009C18BA">
                              <w:pPr>
                                <w:jc w:val="center"/>
                                <w:rPr>
                                  <w:sz w:val="24"/>
                                  <w:szCs w:val="24"/>
                                </w:rPr>
                              </w:pPr>
                              <w:r>
                                <w:rPr>
                                  <w:rFonts w:hAnsi="Century Gothic"/>
                                  <w:b/>
                                  <w:bCs/>
                                  <w:color w:val="000000" w:themeColor="text1"/>
                                  <w:sz w:val="32"/>
                                  <w:szCs w:val="32"/>
                                </w:rPr>
                                <w:t>3</w:t>
                              </w:r>
                            </w:p>
                          </w:txbxContent>
                        </v:textbox>
                      </v:roundrect>
                      <v:roundrect id="圆角矩形 1220" o:spid="_x0000_s1461" style="position:absolute;left:35242;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" filled="f" strokecolor="#4e2319 [1604]" strokeweight="1pt">
                        <v:stroke joinstyle="miter"/>
                        <v:textbox>
                          <w:txbxContent>
                            <w:p w14:paraId="3D0DAA3D" w14:textId="77777777" w:rsidR="009D7E4C" w:rsidRDefault="009D7E4C" w:rsidP="009C18BA">
                              <w:pPr>
                                <w:jc w:val="center"/>
                                <w:rPr>
                                  <w:sz w:val="24"/>
                                  <w:szCs w:val="24"/>
                                </w:rPr>
                              </w:pPr>
                              <w:r>
                                <w:rPr>
                                  <w:rFonts w:hAnsi="Century Gothic"/>
                                  <w:b/>
                                  <w:bCs/>
                                  <w:color w:val="000000" w:themeColor="text1"/>
                                  <w:sz w:val="32"/>
                                  <w:szCs w:val="32"/>
                                </w:rPr>
                                <w:t>4</w:t>
                              </w:r>
                            </w:p>
                          </w:txbxContent>
                        </v:textbox>
                      </v:roundrect>
                    </v:group>
                    <v:group id="组合 1221" o:spid="_x0000_s1462" style="position:absolute;left:21971;top:6858;width:21161;height:4572" coordorigin="21971,6858"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wkGyQAAAOI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">
                      <o:lock v:ext="edit" aspectratio="t"/>
                      <v:roundrect id="圆角矩形 1222" o:spid="_x0000_s1463" style="position:absolute;left:21971;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" filled="f" strokecolor="#4e2319 [1604]" strokeweight="1pt">
                        <v:stroke joinstyle="miter"/>
                        <v:textbox>
                          <w:txbxContent>
                            <w:p w14:paraId="5048AA45" w14:textId="77777777" w:rsidR="009D7E4C" w:rsidRDefault="009D7E4C" w:rsidP="009C18BA">
                              <w:pPr>
                                <w:jc w:val="center"/>
                                <w:rPr>
                                  <w:sz w:val="24"/>
                                  <w:szCs w:val="24"/>
                                </w:rPr>
                              </w:pPr>
                              <w:r>
                                <w:rPr>
                                  <w:rFonts w:hAnsi="Century Gothic"/>
                                  <w:b/>
                                  <w:bCs/>
                                  <w:color w:val="000000" w:themeColor="text1"/>
                                  <w:sz w:val="32"/>
                                  <w:szCs w:val="32"/>
                                </w:rPr>
                                <w:t>5</w:t>
                              </w:r>
                            </w:p>
                          </w:txbxContent>
                        </v:textbox>
                      </v:roundrect>
                      <v:roundrect id="圆角矩形 1223" o:spid="_x0000_s1464" style="position:absolute;left:26394;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" filled="f" strokecolor="#4e2319 [1604]" strokeweight="1pt">
                        <v:stroke joinstyle="miter"/>
                        <v:textbox>
                          <w:txbxContent>
                            <w:p w14:paraId="0EB8F72E" w14:textId="77777777" w:rsidR="009D7E4C" w:rsidRDefault="009D7E4C" w:rsidP="009C18BA">
                              <w:pPr>
                                <w:jc w:val="center"/>
                                <w:rPr>
                                  <w:sz w:val="24"/>
                                  <w:szCs w:val="24"/>
                                </w:rPr>
                              </w:pPr>
                              <w:r>
                                <w:rPr>
                                  <w:rFonts w:hAnsi="Century Gothic"/>
                                  <w:b/>
                                  <w:bCs/>
                                  <w:color w:val="000000" w:themeColor="text1"/>
                                  <w:sz w:val="32"/>
                                  <w:szCs w:val="32"/>
                                </w:rPr>
                                <w:t>6</w:t>
                              </w:r>
                            </w:p>
                          </w:txbxContent>
                        </v:textbox>
                      </v:roundrect>
                      <v:roundrect id="圆角矩形 1224" o:spid="_x0000_s1465" style="position:absolute;left:30818;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" filled="f" strokecolor="#4e2319 [1604]" strokeweight="1pt">
                        <v:stroke joinstyle="miter"/>
                        <v:textbox>
                          <w:txbxContent>
                            <w:p w14:paraId="68EF5894" w14:textId="77777777" w:rsidR="009D7E4C" w:rsidRDefault="009D7E4C" w:rsidP="009C18BA">
                              <w:pPr>
                                <w:jc w:val="center"/>
                                <w:rPr>
                                  <w:sz w:val="24"/>
                                  <w:szCs w:val="24"/>
                                </w:rPr>
                              </w:pPr>
                              <w:r>
                                <w:rPr>
                                  <w:rFonts w:hAnsi="Century Gothic"/>
                                  <w:b/>
                                  <w:bCs/>
                                  <w:color w:val="000000" w:themeColor="text1"/>
                                  <w:sz w:val="32"/>
                                  <w:szCs w:val="32"/>
                                </w:rPr>
                                <w:t>7</w:t>
                              </w:r>
                            </w:p>
                          </w:txbxContent>
                        </v:textbox>
                      </v:roundrect>
                      <v:roundrect id="圆角矩形 1225" o:spid="_x0000_s1466" style="position:absolute;left:35242;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" filled="f" strokecolor="#4e2319 [1604]" strokeweight="1pt">
                        <v:stroke joinstyle="miter"/>
                        <v:textbox>
                          <w:txbxContent>
                            <w:p w14:paraId="412620CC" w14:textId="77777777" w:rsidR="009D7E4C" w:rsidRDefault="009D7E4C" w:rsidP="009C18BA">
                              <w:pPr>
                                <w:jc w:val="center"/>
                                <w:rPr>
                                  <w:sz w:val="24"/>
                                  <w:szCs w:val="24"/>
                                </w:rPr>
                              </w:pPr>
                              <w:r>
                                <w:rPr>
                                  <w:rFonts w:hAnsi="Century Gothic"/>
                                  <w:b/>
                                  <w:bCs/>
                                  <w:color w:val="000000" w:themeColor="text1"/>
                                  <w:sz w:val="32"/>
                                  <w:szCs w:val="32"/>
                                </w:rPr>
                                <w:t>8</w:t>
                              </w:r>
                            </w:p>
                          </w:txbxContent>
                        </v:textbox>
                      </v:roundrect>
                    </v:group>
                  </v:group>
                </v:group>
                <v:group id="组合 1226" o:spid="_x0000_s1467" style="position:absolute;left:254;width:13589;height:12801" coordorigin="254"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">
                  <o:lock v:ext="edit" aspectratio="t"/>
                  <v:roundrect id="圆角矩形 1227" o:spid="_x0000_s1468" style="position:absolute;left:254;width:13589;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" fillcolor="#4a5c6e [3206]" strokecolor="#4e2319 [1604]" strokeweight="1pt">
                    <v:stroke joinstyle="miter"/>
                  </v:roundrect>
                  <v:group id="组合 1228" o:spid="_x0000_s1469" style="position:absolute;left:1905;top:1397;width:10101;height:10033" coordorigin="1905,1397"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">
                    <v:group id="组合 1229" o:spid="_x0000_s1470" style="position:absolute;left:1905;top:1397;width:10101;height:4572" coordorigin="1905,1397"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">
                      <o:lock v:ext="edit" aspectratio="t"/>
                      <v:roundrect id="圆角矩形 1230" o:spid="_x0000_s1471" style="position:absolute;left:1905;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" filled="f" strokecolor="#4e2319 [1604]" strokeweight="1pt">
                        <v:stroke joinstyle="miter"/>
                      </v:roundrect>
                      <v:roundrect id="圆角矩形 1231" o:spid="_x0000_s1472" style="position:absolute;left:6328;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" filled="f" strokecolor="#4e2319 [1604]" strokeweight="1pt">
                        <v:stroke joinstyle="miter"/>
                      </v:roundrect>
                    </v:group>
                    <v:group id="组合 1232" o:spid="_x0000_s1473" style="position:absolute;left:1905;top:6858;width:10101;height:4572" coordorigin="1905,6858"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">
                      <o:lock v:ext="edit" aspectratio="t"/>
                      <v:roundrect id="圆角矩形 1233" o:spid="_x0000_s1474" style="position:absolute;left:1905;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" filled="f" strokecolor="#4e2319 [1604]" strokeweight="1pt">
                        <v:stroke joinstyle="miter"/>
                        <v:textbox>
                          <w:txbxContent>
                            <w:p w14:paraId="6EC515B0" w14:textId="77777777" w:rsidR="009D7E4C" w:rsidRDefault="009D7E4C" w:rsidP="009C18BA">
                              <w:pPr>
                                <w:jc w:val="center"/>
                                <w:rPr>
                                  <w:sz w:val="24"/>
                                  <w:szCs w:val="24"/>
                                </w:rPr>
                              </w:pPr>
                              <w:r>
                                <w:rPr>
                                  <w:rFonts w:hAnsi="Century Gothic"/>
                                  <w:b/>
                                  <w:bCs/>
                                  <w:color w:val="000000" w:themeColor="text1"/>
                                  <w:sz w:val="32"/>
                                  <w:szCs w:val="32"/>
                                </w:rPr>
                                <w:t>B-</w:t>
                              </w:r>
                            </w:p>
                          </w:txbxContent>
                        </v:textbox>
                      </v:roundrect>
                      <v:roundrect id="圆角矩形 1234" o:spid="_x0000_s1475" style="position:absolute;left:6328;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" filled="f" strokecolor="#4e2319 [1604]" strokeweight="1pt">
                        <v:stroke joinstyle="miter"/>
                        <v:textbox>
                          <w:txbxContent>
                            <w:p w14:paraId="19DDEA24" w14:textId="77777777" w:rsidR="009D7E4C" w:rsidRDefault="009D7E4C" w:rsidP="009C18BA">
                              <w:pPr>
                                <w:jc w:val="center"/>
                                <w:rPr>
                                  <w:sz w:val="24"/>
                                  <w:szCs w:val="24"/>
                                </w:rPr>
                              </w:pPr>
                              <w:r>
                                <w:rPr>
                                  <w:rFonts w:hAnsi="Century Gothic"/>
                                  <w:b/>
                                  <w:bCs/>
                                  <w:color w:val="000000" w:themeColor="text1"/>
                                  <w:sz w:val="32"/>
                                  <w:szCs w:val="32"/>
                                </w:rPr>
                                <w:t>0</w:t>
                              </w:r>
                            </w:p>
                          </w:txbxContent>
                        </v:textbox>
                      </v:roundrect>
                    </v:group>
                  </v:group>
                </v:group>
                <v:shape id="肘形连接符 1235" o:spid="_x0000_s1476" type="#_x0000_t34" style="position:absolute;left:-851;top:29527;width:5080;height:246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" strokecolor="black [3213]" strokeweight="2pt"/>
                <v:shape id="肘形连接符 1236" o:spid="_x0000_s1477" type="#_x0000_t34" style="position:absolute;left:1463;top:27213;width:5080;height:709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" strokecolor="black [3213]" strokeweight="2pt"/>
                <v:oval id="椭圆 1237" o:spid="_x0000_s1478" style="position:absolute;top:27305;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" fillcolor="black [3213]" strokecolor="black [3213]" strokeweight="1pt">
                  <v:stroke joinstyle="miter"/>
                </v:oval>
                <v:shape id="肘形连接符 1238" o:spid="_x0000_s1479" type="#_x0000_t34" style="position:absolute;left:-5614;top:17501;width:15875;height:373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" strokecolor="black [3213]" strokeweight="2pt">
                  <o:lock v:ext="edit" shapetype="f"/>
                </v:shape>
                <v:shape id="肘形连接符 1239" o:spid="_x0000_s1480" type="#_x0000_t34" style="position:absolute;left:-2849;top:14736;width:15875;height:926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" strokecolor="black [3213]" strokeweight="2pt">
                  <o:lock v:ext="edit" shapetype="f"/>
                </v:shape>
                <v:group id="组合 1240" o:spid="_x0000_s1481" style="position:absolute;left:635;top:29972;width:48031;height:10642" coordorigin="635,29972" coordsize="48031,10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Ek9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">
                  <v:group id="组合 1241" o:spid="_x0000_s1482" style="position:absolute;left:42291;top:32385;width:4572;height:8229" coordorigin="4229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ymygAAAOI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">
                    <v:group id="组合 1242" o:spid="_x0000_s1483" style="position:absolute;left:42291;top:32385;width:4572;height:4572" coordorigin="4229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">
                      <v:shape id="剪去同侧角的矩形 1243" o:spid="_x0000_s1484" style="position:absolute;left:4229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44" o:spid="_x0000_s1485" style="position:absolute;left:43205;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" fillcolor="red" strokecolor="#4e2319 [1604]" strokeweight="1pt">
                        <v:stroke joinstyle="miter"/>
                      </v:oval>
                    </v:group>
                    <v:rect id="矩形 1245" o:spid="_x0000_s1486" style="position:absolute;left:4229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" fillcolor="#92d050" strokecolor="#4e2319 [1604]" strokeweight="1pt">
                      <v:textbox>
                        <w:txbxContent>
                          <w:p w14:paraId="716C1B73" w14:textId="77777777" w:rsidR="009D7E4C" w:rsidRDefault="009D7E4C" w:rsidP="009C18BA">
                            <w:pPr>
                              <w:jc w:val="center"/>
                              <w:rPr>
                                <w:sz w:val="24"/>
                                <w:szCs w:val="24"/>
                              </w:rPr>
                            </w:pPr>
                            <w:r>
                              <w:rPr>
                                <w:rFonts w:hAnsi="Century Gothic"/>
                                <w:b/>
                                <w:bCs/>
                                <w:color w:val="000000" w:themeColor="text1"/>
                                <w:sz w:val="28"/>
                                <w:szCs w:val="28"/>
                              </w:rPr>
                              <w:t>8</w:t>
                            </w:r>
                          </w:p>
                        </w:txbxContent>
                      </v:textbox>
                    </v:rect>
                  </v:group>
                  <v:group id="组合 1246" o:spid="_x0000_s1487" style="position:absolute;left:635;top:32385;width:4572;height:8229" coordorigin="635,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XTS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">
                    <v:group id="组合 1247" o:spid="_x0000_s1488" style="position:absolute;left:635;top:32385;width:4572;height:4572" coordorigin="635,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shape id="剪去同侧角的矩形 1248" o:spid="_x0000_s1489" style="position:absolute;left:635;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49" o:spid="_x0000_s1490" style="position:absolute;left:1549;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" fillcolor="black [3213]" strokecolor="black [3213]" strokeweight="1pt">
                        <v:stroke joinstyle="miter"/>
                      </v:oval>
                    </v:group>
                    <v:rect id="矩形 1250" o:spid="_x0000_s1491" style="position:absolute;left:635;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" fillcolor="#92d050" strokecolor="#4e2319 [1604]" strokeweight="1pt">
                      <v:textbox>
                        <w:txbxContent>
                          <w:p w14:paraId="5B6609B4" w14:textId="77777777" w:rsidR="009D7E4C" w:rsidRDefault="009D7E4C" w:rsidP="009C18BA">
                            <w:pPr>
                              <w:jc w:val="center"/>
                              <w:rPr>
                                <w:sz w:val="24"/>
                                <w:szCs w:val="24"/>
                              </w:rPr>
                            </w:pPr>
                            <w:r>
                              <w:rPr>
                                <w:rFonts w:hAnsi="Century Gothic"/>
                                <w:b/>
                                <w:bCs/>
                                <w:color w:val="000000" w:themeColor="text1"/>
                                <w:sz w:val="28"/>
                                <w:szCs w:val="28"/>
                              </w:rPr>
                              <w:t>B—</w:t>
                            </w:r>
                          </w:p>
                        </w:txbxContent>
                      </v:textbox>
                    </v:rect>
                  </v:group>
                  <v:group id="组合 1251" o:spid="_x0000_s1492" style="position:absolute;left:5263;top:32385;width:4572;height:8229" coordorigin="5263,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Xp7yQAAAOI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">
                    <v:group id="组合 1252" o:spid="_x0000_s1493" style="position:absolute;left:5263;top:32385;width:4572;height:4572" coordorigin="5263,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">
                      <v:shape id="剪去同侧角的矩形 1253" o:spid="_x0000_s1494" style="position:absolute;left:5263;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54" o:spid="_x0000_s1495" style="position:absolute;left:6177;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" fillcolor="black [3213]" strokecolor="black [3213]" strokeweight="1pt">
                        <v:stroke joinstyle="miter"/>
                      </v:oval>
                    </v:group>
                    <v:rect id="矩形 1255" o:spid="_x0000_s1496" style="position:absolute;left:5263;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" fillcolor="#92d050" strokecolor="#4e2319 [1604]" strokeweight="1pt">
                      <v:textbox>
                        <w:txbxContent>
                          <w:p w14:paraId="748F3333" w14:textId="77777777" w:rsidR="009D7E4C" w:rsidRDefault="009D7E4C" w:rsidP="009C18BA">
                            <w:pPr>
                              <w:jc w:val="center"/>
                              <w:rPr>
                                <w:sz w:val="24"/>
                                <w:szCs w:val="24"/>
                              </w:rPr>
                            </w:pPr>
                            <w:r>
                              <w:rPr>
                                <w:rFonts w:hAnsi="Century Gothic"/>
                                <w:b/>
                                <w:bCs/>
                                <w:color w:val="000000" w:themeColor="text1"/>
                                <w:sz w:val="28"/>
                                <w:szCs w:val="28"/>
                              </w:rPr>
                              <w:t>0</w:t>
                            </w:r>
                          </w:p>
                        </w:txbxContent>
                      </v:textbox>
                    </v:rect>
                  </v:group>
                  <v:group id="组合 1256" o:spid="_x0000_s1497" style="position:absolute;left:9891;top:32385;width:4572;height:8229" coordorigin="989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">
                    <v:group id="组合 1257" o:spid="_x0000_s1498" style="position:absolute;left:9891;top:32385;width:4572;height:4572" coordorigin="989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EeU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">
                      <v:shape id="剪去同侧角的矩形 1258" o:spid="_x0000_s1499" style="position:absolute;left:989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59" o:spid="_x0000_s1500" style="position:absolute;left:10806;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" fillcolor="red" strokecolor="#4e2319 [1604]" strokeweight="1pt">
                        <v:stroke joinstyle="miter"/>
                      </v:oval>
                    </v:group>
                    <v:rect id="矩形 1260" o:spid="_x0000_s1501" style="position:absolute;left:989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" fillcolor="#92d050" strokecolor="#4e2319 [1604]" strokeweight="1pt">
                      <v:textbox>
                        <w:txbxContent>
                          <w:p w14:paraId="34AC328D" w14:textId="77777777" w:rsidR="009D7E4C" w:rsidRDefault="009D7E4C" w:rsidP="009C18BA">
                            <w:pPr>
                              <w:jc w:val="center"/>
                              <w:rPr>
                                <w:sz w:val="24"/>
                                <w:szCs w:val="24"/>
                              </w:rPr>
                            </w:pPr>
                            <w:r>
                              <w:rPr>
                                <w:rFonts w:hAnsi="Century Gothic"/>
                                <w:b/>
                                <w:bCs/>
                                <w:color w:val="000000" w:themeColor="text1"/>
                                <w:sz w:val="28"/>
                                <w:szCs w:val="28"/>
                              </w:rPr>
                              <w:t>1</w:t>
                            </w:r>
                          </w:p>
                        </w:txbxContent>
                      </v:textbox>
                    </v:rect>
                  </v:group>
                  <v:group id="组合 1261" o:spid="_x0000_s1502" style="position:absolute;left:14520;top:32385;width:4572;height:8229" coordorigin="14520,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">
                    <v:group id="组合 1262" o:spid="_x0000_s1503" style="position:absolute;left:14520;top:32385;width:4572;height:4572" coordorigin="14520,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">
                      <v:shape id="剪去同侧角的矩形 1263" o:spid="_x0000_s1504" style="position:absolute;left:14520;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64" o:spid="_x0000_s1505" style="position:absolute;left:15434;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" fillcolor="red" strokecolor="#4e2319 [1604]" strokeweight="1pt">
                        <v:stroke joinstyle="miter"/>
                      </v:oval>
                    </v:group>
                    <v:rect id="矩形 1265" o:spid="_x0000_s1506" style="position:absolute;left:14520;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" fillcolor="#92d050" strokecolor="#4e2319 [1604]" strokeweight="1pt">
                      <v:textbox>
                        <w:txbxContent>
                          <w:p w14:paraId="4D1C0AFC" w14:textId="77777777" w:rsidR="009D7E4C" w:rsidRDefault="009D7E4C" w:rsidP="009C18BA">
                            <w:pPr>
                              <w:jc w:val="center"/>
                              <w:rPr>
                                <w:sz w:val="24"/>
                                <w:szCs w:val="24"/>
                              </w:rPr>
                            </w:pPr>
                            <w:r>
                              <w:rPr>
                                <w:rFonts w:hAnsi="Century Gothic"/>
                                <w:b/>
                                <w:bCs/>
                                <w:color w:val="000000" w:themeColor="text1"/>
                                <w:sz w:val="28"/>
                                <w:szCs w:val="28"/>
                              </w:rPr>
                              <w:t>2</w:t>
                            </w:r>
                          </w:p>
                        </w:txbxContent>
                      </v:textbox>
                    </v:rect>
                  </v:group>
                  <v:group id="组合 1266" o:spid="_x0000_s1507" style="position:absolute;left:19148;top:32385;width:4572;height:8229" coordorigin="19148,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group id="组合 1267" o:spid="_x0000_s1508" style="position:absolute;left:19148;top:32385;width:4572;height:4572" coordorigin="19148,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">
                      <v:shape id="剪去同侧角的矩形 1268" o:spid="_x0000_s1509" style="position:absolute;left:19148;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69" o:spid="_x0000_s1510" style="position:absolute;left:20063;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" fillcolor="red" strokecolor="#4e2319 [1604]" strokeweight="1pt">
                        <v:stroke joinstyle="miter"/>
                      </v:oval>
                    </v:group>
                    <v:rect id="矩形 1270" o:spid="_x0000_s1511" style="position:absolute;left:19148;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" fillcolor="#92d050" strokecolor="#4e2319 [1604]" strokeweight="1pt">
                      <v:textbox>
                        <w:txbxContent>
                          <w:p w14:paraId="47DE557D" w14:textId="77777777" w:rsidR="009D7E4C" w:rsidRDefault="009D7E4C" w:rsidP="009C18BA">
                            <w:pPr>
                              <w:jc w:val="center"/>
                              <w:rPr>
                                <w:sz w:val="24"/>
                                <w:szCs w:val="24"/>
                              </w:rPr>
                            </w:pPr>
                            <w:r>
                              <w:rPr>
                                <w:rFonts w:hAnsi="Century Gothic"/>
                                <w:b/>
                                <w:bCs/>
                                <w:color w:val="000000" w:themeColor="text1"/>
                                <w:sz w:val="28"/>
                                <w:szCs w:val="28"/>
                              </w:rPr>
                              <w:t>3</w:t>
                            </w:r>
                          </w:p>
                        </w:txbxContent>
                      </v:textbox>
                    </v:rect>
                  </v:group>
                  <v:group id="组合 1271" o:spid="_x0000_s1512" style="position:absolute;left:23777;top:32385;width:4572;height:8229" coordorigin="23777,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CYbygAAAOI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">
                    <v:group id="组合 1272" o:spid="_x0000_s1513" style="position:absolute;left:23777;top:32385;width:4572;height:4572" coordorigin="23777,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shape id="剪去同侧角的矩形 1273" o:spid="_x0000_s1514" style="position:absolute;left:23777;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74" o:spid="_x0000_s1515" style="position:absolute;left:24691;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" fillcolor="red" strokecolor="#4e2319 [1604]" strokeweight="1pt">
                        <v:stroke joinstyle="miter"/>
                      </v:oval>
                    </v:group>
                    <v:rect id="矩形 1275" o:spid="_x0000_s1516" style="position:absolute;left:23777;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" fillcolor="#92d050" strokecolor="#4e2319 [1604]" strokeweight="1pt">
                      <v:textbox>
                        <w:txbxContent>
                          <w:p w14:paraId="3782847D" w14:textId="77777777" w:rsidR="009D7E4C" w:rsidRDefault="009D7E4C" w:rsidP="009C18BA">
                            <w:pPr>
                              <w:jc w:val="center"/>
                              <w:rPr>
                                <w:sz w:val="24"/>
                                <w:szCs w:val="24"/>
                              </w:rPr>
                            </w:pPr>
                            <w:r>
                              <w:rPr>
                                <w:rFonts w:hAnsi="Century Gothic"/>
                                <w:b/>
                                <w:bCs/>
                                <w:color w:val="000000" w:themeColor="text1"/>
                                <w:sz w:val="28"/>
                                <w:szCs w:val="28"/>
                              </w:rPr>
                              <w:t>4</w:t>
                            </w:r>
                          </w:p>
                        </w:txbxContent>
                      </v:textbox>
                    </v:rect>
                  </v:group>
                  <v:group id="组合 1276" o:spid="_x0000_s1517" style="position:absolute;left:28405;top:32385;width:4572;height:8229" coordorigin="28405,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">
                    <v:group id="组合 1277" o:spid="_x0000_s1518" style="position:absolute;left:28405;top:32385;width:4572;height:4572" coordorigin="28405,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">
                      <v:shape id="剪去同侧角的矩形 1278" o:spid="_x0000_s1519" style="position:absolute;left:28405;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79" o:spid="_x0000_s1520" style="position:absolute;left:29320;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" fillcolor="red" strokecolor="#4e2319 [1604]" strokeweight="1pt">
                        <v:stroke joinstyle="miter"/>
                      </v:oval>
                    </v:group>
                    <v:rect id="矩形 1280" o:spid="_x0000_s1521" style="position:absolute;left:28405;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" fillcolor="#92d050" strokecolor="#4e2319 [1604]" strokeweight="1pt">
                      <v:textbox>
                        <w:txbxContent>
                          <w:p w14:paraId="25216E5A" w14:textId="77777777" w:rsidR="009D7E4C" w:rsidRDefault="009D7E4C" w:rsidP="009C18BA">
                            <w:pPr>
                              <w:jc w:val="center"/>
                              <w:rPr>
                                <w:sz w:val="24"/>
                                <w:szCs w:val="24"/>
                              </w:rPr>
                            </w:pPr>
                            <w:r>
                              <w:rPr>
                                <w:rFonts w:hAnsi="Century Gothic"/>
                                <w:b/>
                                <w:bCs/>
                                <w:color w:val="000000" w:themeColor="text1"/>
                                <w:sz w:val="28"/>
                                <w:szCs w:val="28"/>
                              </w:rPr>
                              <w:t>5</w:t>
                            </w:r>
                          </w:p>
                        </w:txbxContent>
                      </v:textbox>
                    </v:rect>
                  </v:group>
                  <v:group id="组合 1281" o:spid="_x0000_s1522" style="position:absolute;left:33034;top:32385;width:4572;height:8229" coordorigin="33034,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group id="组合 1282" o:spid="_x0000_s1523" style="position:absolute;left:33034;top:32385;width:4572;height:4572" coordorigin="33034,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">
                      <v:shape id="剪去同侧角的矩形 1283" o:spid="_x0000_s1524" style="position:absolute;left:33034;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84" o:spid="_x0000_s1525" style="position:absolute;left:33948;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" fillcolor="red" strokecolor="#4e2319 [1604]" strokeweight="1pt">
                        <v:stroke joinstyle="miter"/>
                      </v:oval>
                    </v:group>
                    <v:rect id="矩形 1285" o:spid="_x0000_s1526" style="position:absolute;left:33034;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" fillcolor="#92d050" strokecolor="#4e2319 [1604]" strokeweight="1pt">
                      <v:textbox>
                        <w:txbxContent>
                          <w:p w14:paraId="0E933C5A" w14:textId="77777777" w:rsidR="009D7E4C" w:rsidRDefault="009D7E4C" w:rsidP="009C18BA">
                            <w:pPr>
                              <w:jc w:val="center"/>
                              <w:rPr>
                                <w:sz w:val="24"/>
                                <w:szCs w:val="24"/>
                              </w:rPr>
                            </w:pPr>
                            <w:r>
                              <w:rPr>
                                <w:rFonts w:hAnsi="Century Gothic"/>
                                <w:b/>
                                <w:bCs/>
                                <w:color w:val="000000" w:themeColor="text1"/>
                                <w:sz w:val="28"/>
                                <w:szCs w:val="28"/>
                              </w:rPr>
                              <w:t>6</w:t>
                            </w:r>
                          </w:p>
                        </w:txbxContent>
                      </v:textbox>
                    </v:rect>
                  </v:group>
                  <v:group id="组合 1286" o:spid="_x0000_s1527" style="position:absolute;left:37662;top:32385;width:4572;height:8229" coordorigin="37662,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">
                    <v:group id="组合 1287" o:spid="_x0000_s1528" style="position:absolute;left:37662;top:32385;width:4572;height:4572" coordorigin="37662,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">
                      <v:shape id="剪去同侧角的矩形 1288" o:spid="_x0000_s1529" style="position:absolute;left:37662;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289" o:spid="_x0000_s1530" style="position:absolute;left:38576;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" fillcolor="red" strokecolor="#4e2319 [1604]" strokeweight="1pt">
                        <v:stroke joinstyle="miter"/>
                      </v:oval>
                    </v:group>
                    <v:rect id="矩形 1290" o:spid="_x0000_s1531" style="position:absolute;left:37662;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" fillcolor="#92d050" strokecolor="#4e2319 [1604]" strokeweight="1pt">
                      <v:textbox>
                        <w:txbxContent>
                          <w:p w14:paraId="417F1160" w14:textId="77777777" w:rsidR="009D7E4C" w:rsidRDefault="009D7E4C" w:rsidP="009C18BA">
                            <w:pPr>
                              <w:jc w:val="center"/>
                              <w:rPr>
                                <w:sz w:val="24"/>
                                <w:szCs w:val="24"/>
                              </w:rPr>
                            </w:pPr>
                            <w:r>
                              <w:rPr>
                                <w:rFonts w:hAnsi="Century Gothic"/>
                                <w:b/>
                                <w:bCs/>
                                <w:color w:val="000000" w:themeColor="text1"/>
                                <w:sz w:val="28"/>
                                <w:szCs w:val="28"/>
                              </w:rPr>
                              <w:t>7</w:t>
                            </w:r>
                          </w:p>
                        </w:txbxContent>
                      </v:textbox>
                    </v:rect>
                  </v:group>
                  <v:shape id="肘形连接符 1291" o:spid="_x0000_s1532" type="#_x0000_t33" style="position:absolute;left:12177;top:30429;width:35575;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" strokecolor="red" strokeweight="2pt">
                    <o:lock v:ext="edit" shapetype="f"/>
                  </v:shape>
                  <v:oval id="椭圆 1292" o:spid="_x0000_s1533" style="position:absolute;left:47752;top:29972;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" fillcolor="red" strokecolor="red" strokeweight="1pt">
                    <v:stroke joinstyle="miter"/>
                  </v:oval>
                  <v:shape id="肘形连接符 1293" o:spid="_x0000_s1534" type="#_x0000_t33" style="position:absolute;left:16806;top:30429;width:30946;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" strokecolor="red" strokeweight="2pt">
                    <o:lock v:ext="edit" shapetype="f"/>
                  </v:shape>
                  <v:shape id="肘形连接符 1294" o:spid="_x0000_s1535" type="#_x0000_t33" style="position:absolute;left:21434;top:30429;width:26318;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" strokecolor="red" strokeweight="2pt">
                    <o:lock v:ext="edit" shapetype="f"/>
                  </v:shape>
                  <v:shape id="肘形连接符 1295" o:spid="_x0000_s1536" type="#_x0000_t33" style="position:absolute;left:26063;top:30429;width:21689;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" strokecolor="red" strokeweight="2pt">
                    <o:lock v:ext="edit" shapetype="f"/>
                  </v:shape>
                  <v:shape id="肘形连接符 1296" o:spid="_x0000_s1537" type="#_x0000_t33" style="position:absolute;left:30691;top:30429;width:17061;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" strokecolor="red" strokeweight="2pt">
                    <o:lock v:ext="edit" shapetype="f"/>
                  </v:shape>
                  <v:shape id="肘形连接符 1297" o:spid="_x0000_s1538" type="#_x0000_t33" style="position:absolute;left:35320;top:30429;width:12432;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" strokecolor="red" strokeweight="2pt">
                    <o:lock v:ext="edit" shapetype="f"/>
                  </v:shape>
                  <v:shape id="肘形连接符 1298" o:spid="_x0000_s1539" type="#_x0000_t33" style="position:absolute;left:39948;top:30429;width:7804;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" strokecolor="red" strokeweight="2pt">
                    <o:lock v:ext="edit" shapetype="f"/>
                  </v:shape>
                  <v:shape id="肘形连接符 1299" o:spid="_x0000_s1540" type="#_x0000_t33" style="position:absolute;left:44577;top:30429;width:3175;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" strokecolor="red" strokeweight="2pt">
                    <o:lock v:ext="edit" shapetype="f"/>
                  </v:shape>
                </v:group>
                <v:shape id="肘形连接符 1300" o:spid="_x0000_s1541" type="#_x0000_t35" style="position:absolute;left:24257;top:1397;width:24409;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" adj="-2023,23301" strokecolor="red" strokeweight="2pt">
                  <o:lock v:ext="edit" shapetype="f"/>
                </v:shape>
                <v:shape id="肘形连接符 1301" o:spid="_x0000_s1542" type="#_x0000_t35" style="position:absolute;left:29786;top:1397;width:1888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" adj="-2615,23301" strokecolor="red" strokeweight="2pt">
                  <o:lock v:ext="edit" shapetype="f"/>
                </v:shape>
                <v:shape id="肘形连接符 1302" o:spid="_x0000_s1543" type="#_x0000_t35" style="position:absolute;left:35316;top:1397;width:1335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" adj="-3699,23301" strokecolor="red" strokeweight="2pt">
                  <o:lock v:ext="edit" shapetype="f"/>
                </v:shape>
                <v:shape id="肘形连接符 1303" o:spid="_x0000_s1544" type="#_x0000_t35" style="position:absolute;left:40846;top:1397;width:782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" adj="-6314,23301" strokecolor="red" strokeweight="2pt">
                  <o:lock v:ext="edit" shapetype="f"/>
                </v:shape>
                <v:shape id="肘形连接符 1304" o:spid="_x0000_s1545" type="#_x0000_t34" style="position:absolute;left:26962;top:8725;width:18542;height:23952;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" strokecolor="red" strokeweight="2pt">
                  <o:lock v:ext="edit" shapetype="f"/>
                </v:shape>
                <v:shape id="肘形连接符 1305" o:spid="_x0000_s1546" type="#_x0000_t34" style="position:absolute;left:29727;top:11489;width:18542;height:1842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" strokecolor="red" strokeweight="2pt">
                  <o:lock v:ext="edit" shapetype="f"/>
                </v:shape>
                <v:shape id="肘形连接符 1306" o:spid="_x0000_s1547" type="#_x0000_t34" style="position:absolute;left:32492;top:14254;width:18542;height:1289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" strokecolor="red" strokeweight="2pt">
                  <o:lock v:ext="edit" shapetype="f"/>
                </v:shape>
                <v:shape id="肘形连接符 1307" o:spid="_x0000_s1548" type="#_x0000_t34" style="position:absolute;left:35257;top:17019;width:18542;height:736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" strokecolor="red" strokeweight="2pt">
                  <o:lock v:ext="edit" shapetype="f"/>
                </v:shape>
                <w10:anchorlock/>
              </v:group>
            </w:pict>
          </mc:Fallback>
        </mc:AlternateContent>
      </w:r>
    </w:p>
    <w:p w14:paraId="5A0AA39B" w14:textId="40000DCD" w:rsidR="009C18BA" w:rsidRDefault="009C18BA" w:rsidP="009C18BA">
      <w:pPr>
        <w:jc w:val="center"/>
      </w:pPr>
      <w:r>
        <w:rPr>
          <w:noProof/>
        </w:rPr>
        <w:lastRenderedPageBreak/>
        <mc:AlternateContent>
          <mc:Choice Requires="wpg">
            <w:drawing>
              <wp:inline distT="0" distB="0" distL="0" distR="0" wp14:anchorId="5F5EE95F" wp14:editId="652C96D3">
                <wp:extent cx="4739640" cy="4061460"/>
                <wp:effectExtent l="0" t="101600" r="251460" b="15240"/>
                <wp:docPr id="1308" name="组合 712"/>
                <wp:cNvGraphicFramePr xmlns:a="http://schemas.openxmlformats.org/drawingml/2006/main"/>
                <a:graphic xmlns:a="http://schemas.openxmlformats.org/drawingml/2006/main">
                  <a:graphicData uri="http://schemas.microsoft.com/office/word/2010/wordprocessingGroup">
                    <wpg:wgp>
                      <wpg:cNvGrpSpPr/>
                      <wpg:grpSpPr>
                        <a:xfrm>
                          <a:off x="0" y="0"/>
                          <a:ext cx="4739640" cy="4061460"/>
                          <a:chOff x="0" y="0"/>
                          <a:chExt cx="4739640" cy="4061460"/>
                        </a:xfrm>
                      </wpg:grpSpPr>
                      <wpg:grpSp>
                        <wpg:cNvPr id="1309" name="组合 1309"/>
                        <wpg:cNvGrpSpPr>
                          <a:grpSpLocks noChangeAspect="1"/>
                        </wpg:cNvGrpSpPr>
                        <wpg:grpSpPr>
                          <a:xfrm>
                            <a:off x="1905000" y="0"/>
                            <a:ext cx="2438400" cy="1280160"/>
                            <a:chOff x="1905000" y="0"/>
                            <a:chExt cx="2438400" cy="1280160"/>
                          </a:xfrm>
                        </wpg:grpSpPr>
                        <wps:wsp>
                          <wps:cNvPr id="1310" name="圆角矩形 1310"/>
                          <wps:cNvSpPr/>
                          <wps:spPr>
                            <a:xfrm>
                              <a:off x="1905000" y="0"/>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11" name="组合 1311"/>
                          <wpg:cNvGrpSpPr/>
                          <wpg:grpSpPr>
                            <a:xfrm>
                              <a:off x="2070100" y="139700"/>
                              <a:ext cx="2116139" cy="1003300"/>
                              <a:chOff x="2070100" y="139700"/>
                              <a:chExt cx="2116139" cy="1003300"/>
                            </a:xfrm>
                          </wpg:grpSpPr>
                          <wpg:grpSp>
                            <wpg:cNvPr id="1312" name="组合 1312"/>
                            <wpg:cNvGrpSpPr>
                              <a:grpSpLocks noChangeAspect="1"/>
                            </wpg:cNvGrpSpPr>
                            <wpg:grpSpPr>
                              <a:xfrm>
                                <a:off x="2070100" y="139700"/>
                                <a:ext cx="2116139" cy="457200"/>
                                <a:chOff x="2070100" y="139700"/>
                                <a:chExt cx="1692911" cy="365760"/>
                              </a:xfrm>
                              <a:solidFill>
                                <a:schemeClr val="bg2"/>
                              </a:solidFill>
                            </wpg:grpSpPr>
                            <wps:wsp>
                              <wps:cNvPr id="1313" name="圆角矩形 1313"/>
                              <wps:cNvSpPr/>
                              <wps:spPr>
                                <a:xfrm>
                                  <a:off x="2070100"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3E0DE51" w14:textId="77777777" w:rsidR="009D7E4C" w:rsidRDefault="009D7E4C" w:rsidP="009C18BA">
                                    <w:pPr>
                                      <w:jc w:val="center"/>
                                      <w:rPr>
                                        <w:sz w:val="24"/>
                                        <w:szCs w:val="24"/>
                                      </w:rPr>
                                    </w:pPr>
                                    <w:r>
                                      <w:rPr>
                                        <w:rFonts w:hAnsi="Century Gothic"/>
                                        <w:b/>
                                        <w:bCs/>
                                        <w:color w:val="000000" w:themeColor="text1"/>
                                        <w:sz w:val="32"/>
                                        <w:szCs w:val="3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4" name="圆角矩形 1314"/>
                              <wps:cNvSpPr/>
                              <wps:spPr>
                                <a:xfrm>
                                  <a:off x="2512484"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4BD73E9" w14:textId="77777777" w:rsidR="009D7E4C" w:rsidRDefault="009D7E4C" w:rsidP="009C18BA">
                                    <w:pPr>
                                      <w:jc w:val="center"/>
                                      <w:rPr>
                                        <w:sz w:val="24"/>
                                        <w:szCs w:val="24"/>
                                      </w:rPr>
                                    </w:pPr>
                                    <w:r>
                                      <w:rPr>
                                        <w:rFonts w:hAnsi="Century Gothic"/>
                                        <w:b/>
                                        <w:bCs/>
                                        <w:color w:val="000000" w:themeColor="text1"/>
                                        <w:sz w:val="32"/>
                                        <w:szCs w:val="3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5" name="圆角矩形 1315"/>
                              <wps:cNvSpPr/>
                              <wps:spPr>
                                <a:xfrm>
                                  <a:off x="2954868"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314969B" w14:textId="77777777" w:rsidR="009D7E4C" w:rsidRDefault="009D7E4C" w:rsidP="009C18BA">
                                    <w:pPr>
                                      <w:jc w:val="center"/>
                                      <w:rPr>
                                        <w:sz w:val="24"/>
                                        <w:szCs w:val="24"/>
                                      </w:rPr>
                                    </w:pPr>
                                    <w:r>
                                      <w:rPr>
                                        <w:rFonts w:hAnsi="Century Gothic"/>
                                        <w:b/>
                                        <w:bCs/>
                                        <w:color w:val="000000" w:themeColor="text1"/>
                                        <w:sz w:val="32"/>
                                        <w:szCs w:val="3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6" name="圆角矩形 1316"/>
                              <wps:cNvSpPr/>
                              <wps:spPr>
                                <a:xfrm>
                                  <a:off x="3397251" y="1397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A698957" w14:textId="77777777" w:rsidR="009D7E4C" w:rsidRDefault="009D7E4C" w:rsidP="009C18BA">
                                    <w:pPr>
                                      <w:jc w:val="center"/>
                                      <w:rPr>
                                        <w:sz w:val="24"/>
                                        <w:szCs w:val="24"/>
                                      </w:rPr>
                                    </w:pPr>
                                    <w:r>
                                      <w:rPr>
                                        <w:rFonts w:hAnsi="Century Gothic"/>
                                        <w:b/>
                                        <w:bCs/>
                                        <w:color w:val="000000" w:themeColor="text1"/>
                                        <w:sz w:val="32"/>
                                        <w:szCs w:val="3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17" name="组合 1317"/>
                            <wpg:cNvGrpSpPr>
                              <a:grpSpLocks noChangeAspect="1"/>
                            </wpg:cNvGrpSpPr>
                            <wpg:grpSpPr>
                              <a:xfrm>
                                <a:off x="2070100" y="685800"/>
                                <a:ext cx="2116139" cy="457200"/>
                                <a:chOff x="2070100" y="685800"/>
                                <a:chExt cx="1692911" cy="365760"/>
                              </a:xfrm>
                              <a:solidFill>
                                <a:schemeClr val="bg2"/>
                              </a:solidFill>
                            </wpg:grpSpPr>
                            <wps:wsp>
                              <wps:cNvPr id="1318" name="圆角矩形 1318"/>
                              <wps:cNvSpPr/>
                              <wps:spPr>
                                <a:xfrm>
                                  <a:off x="2070100"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6A3CCD5" w14:textId="77777777" w:rsidR="009D7E4C" w:rsidRDefault="009D7E4C" w:rsidP="009C18BA">
                                    <w:pPr>
                                      <w:jc w:val="center"/>
                                      <w:rPr>
                                        <w:sz w:val="24"/>
                                        <w:szCs w:val="24"/>
                                      </w:rPr>
                                    </w:pPr>
                                    <w:r>
                                      <w:rPr>
                                        <w:rFonts w:hAnsi="Century Gothic"/>
                                        <w:b/>
                                        <w:bCs/>
                                        <w:color w:val="000000" w:themeColor="text1"/>
                                        <w:sz w:val="32"/>
                                        <w:szCs w:val="32"/>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9" name="圆角矩形 1319"/>
                              <wps:cNvSpPr/>
                              <wps:spPr>
                                <a:xfrm>
                                  <a:off x="2512484"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60D8731" w14:textId="77777777" w:rsidR="009D7E4C" w:rsidRDefault="009D7E4C" w:rsidP="009C18BA">
                                    <w:pPr>
                                      <w:jc w:val="center"/>
                                      <w:rPr>
                                        <w:sz w:val="24"/>
                                        <w:szCs w:val="24"/>
                                      </w:rPr>
                                    </w:pPr>
                                    <w:r>
                                      <w:rPr>
                                        <w:rFonts w:hAnsi="Century Gothic"/>
                                        <w:b/>
                                        <w:bCs/>
                                        <w:color w:val="000000" w:themeColor="text1"/>
                                        <w:sz w:val="32"/>
                                        <w:szCs w:val="3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0" name="圆角矩形 1320"/>
                              <wps:cNvSpPr/>
                              <wps:spPr>
                                <a:xfrm>
                                  <a:off x="2954868"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958211" w14:textId="77777777" w:rsidR="009D7E4C" w:rsidRDefault="009D7E4C" w:rsidP="009C18BA">
                                    <w:pPr>
                                      <w:jc w:val="center"/>
                                      <w:rPr>
                                        <w:sz w:val="24"/>
                                        <w:szCs w:val="24"/>
                                      </w:rPr>
                                    </w:pPr>
                                    <w:r>
                                      <w:rPr>
                                        <w:rFonts w:hAnsi="Century Gothic"/>
                                        <w:b/>
                                        <w:bCs/>
                                        <w:color w:val="000000" w:themeColor="text1"/>
                                        <w:sz w:val="32"/>
                                        <w:szCs w:val="3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1" name="圆角矩形 1321"/>
                              <wps:cNvSpPr/>
                              <wps:spPr>
                                <a:xfrm>
                                  <a:off x="3397251" y="6858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421D071" w14:textId="77777777" w:rsidR="009D7E4C" w:rsidRDefault="009D7E4C" w:rsidP="009C18BA">
                                    <w:pPr>
                                      <w:jc w:val="center"/>
                                      <w:rPr>
                                        <w:sz w:val="24"/>
                                        <w:szCs w:val="24"/>
                                      </w:rPr>
                                    </w:pPr>
                                    <w:r>
                                      <w:rPr>
                                        <w:rFonts w:hAnsi="Century Gothic"/>
                                        <w:b/>
                                        <w:bCs/>
                                        <w:color w:val="000000" w:themeColor="text1"/>
                                        <w:sz w:val="32"/>
                                        <w:szCs w:val="3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322" name="组合 1322"/>
                        <wpg:cNvGrpSpPr>
                          <a:grpSpLocks noChangeAspect="1"/>
                        </wpg:cNvGrpSpPr>
                        <wpg:grpSpPr>
                          <a:xfrm>
                            <a:off x="330200" y="25400"/>
                            <a:ext cx="1358900" cy="1280160"/>
                            <a:chOff x="330200" y="25400"/>
                            <a:chExt cx="1358900" cy="1280160"/>
                          </a:xfrm>
                        </wpg:grpSpPr>
                        <wps:wsp>
                          <wps:cNvPr id="1323" name="圆角矩形 1323"/>
                          <wps:cNvSpPr/>
                          <wps:spPr>
                            <a:xfrm>
                              <a:off x="330200" y="25400"/>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24" name="组合 1324"/>
                          <wpg:cNvGrpSpPr/>
                          <wpg:grpSpPr>
                            <a:xfrm>
                              <a:off x="495300" y="165100"/>
                              <a:ext cx="1010180" cy="1003300"/>
                              <a:chOff x="495300" y="165100"/>
                              <a:chExt cx="1010180" cy="1003300"/>
                            </a:xfrm>
                          </wpg:grpSpPr>
                          <wpg:grpSp>
                            <wpg:cNvPr id="1325" name="组合 1325"/>
                            <wpg:cNvGrpSpPr>
                              <a:grpSpLocks noChangeAspect="1"/>
                            </wpg:cNvGrpSpPr>
                            <wpg:grpSpPr>
                              <a:xfrm>
                                <a:off x="495300" y="165100"/>
                                <a:ext cx="1010180" cy="457200"/>
                                <a:chOff x="495300" y="165100"/>
                                <a:chExt cx="808144" cy="365760"/>
                              </a:xfrm>
                              <a:solidFill>
                                <a:schemeClr val="bg2"/>
                              </a:solidFill>
                            </wpg:grpSpPr>
                            <wps:wsp>
                              <wps:cNvPr id="1326" name="圆角矩形 1326"/>
                              <wps:cNvSpPr/>
                              <wps:spPr>
                                <a:xfrm>
                                  <a:off x="495300" y="165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90E8F12" w14:textId="77777777" w:rsidR="009D7E4C" w:rsidRDefault="009D7E4C" w:rsidP="009C18BA">
                                    <w:pPr>
                                      <w:jc w:val="center"/>
                                      <w:rPr>
                                        <w:sz w:val="24"/>
                                        <w:szCs w:val="24"/>
                                      </w:rPr>
                                    </w:pPr>
                                    <w:r>
                                      <w:rPr>
                                        <w:rFonts w:hAnsi="Century Gothic"/>
                                        <w:b/>
                                        <w:bCs/>
                                        <w:color w:val="FF0000"/>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7" name="圆角矩形 1327"/>
                              <wps:cNvSpPr/>
                              <wps:spPr>
                                <a:xfrm>
                                  <a:off x="937684" y="1651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28" name="组合 1328"/>
                            <wpg:cNvGrpSpPr>
                              <a:grpSpLocks noChangeAspect="1"/>
                            </wpg:cNvGrpSpPr>
                            <wpg:grpSpPr>
                              <a:xfrm>
                                <a:off x="495300" y="711200"/>
                                <a:ext cx="1010180" cy="457200"/>
                                <a:chOff x="495300" y="711200"/>
                                <a:chExt cx="808144" cy="365760"/>
                              </a:xfrm>
                              <a:solidFill>
                                <a:schemeClr val="bg2"/>
                              </a:solidFill>
                            </wpg:grpSpPr>
                            <wps:wsp>
                              <wps:cNvPr id="1329" name="圆角矩形 1329"/>
                              <wps:cNvSpPr/>
                              <wps:spPr>
                                <a:xfrm>
                                  <a:off x="495300" y="711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0" name="圆角矩形 1330"/>
                              <wps:cNvSpPr/>
                              <wps:spPr>
                                <a:xfrm>
                                  <a:off x="937684" y="711200"/>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331" name="肘形连接符 1331"/>
                        <wps:cNvCnPr/>
                        <wps:spPr>
                          <a:xfrm rot="10800000" flipV="1">
                            <a:off x="3867852" y="3042920"/>
                            <a:ext cx="780348"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2" name="肘形连接符 1332"/>
                        <wps:cNvCnPr>
                          <a:cxnSpLocks/>
                        </wps:cNvCnPr>
                        <wps:spPr>
                          <a:xfrm>
                            <a:off x="91440" y="2725420"/>
                            <a:ext cx="4239260" cy="6045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3" name="椭圆 1333"/>
                        <wps:cNvSpPr/>
                        <wps:spPr>
                          <a:xfrm>
                            <a:off x="0" y="26797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34" name="肘形连接符 1334"/>
                        <wps:cNvCnPr>
                          <a:cxnSpLocks/>
                        </wps:cNvCnPr>
                        <wps:spPr>
                          <a:xfrm rot="16200000" flipH="1" flipV="1">
                            <a:off x="-872490" y="1083310"/>
                            <a:ext cx="2514600" cy="678180"/>
                          </a:xfrm>
                          <a:prstGeom prst="bentConnector3">
                            <a:avLst>
                              <a:gd name="adj1" fmla="val -9091"/>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335" name="组合 1335"/>
                        <wpg:cNvGrpSpPr/>
                        <wpg:grpSpPr>
                          <a:xfrm>
                            <a:off x="399344" y="2997200"/>
                            <a:ext cx="4340296" cy="1064260"/>
                            <a:chOff x="399344" y="2997200"/>
                            <a:chExt cx="4340296" cy="1064260"/>
                          </a:xfrm>
                        </wpg:grpSpPr>
                        <wpg:grpSp>
                          <wpg:cNvPr id="1336" name="组合 1336"/>
                          <wpg:cNvGrpSpPr/>
                          <wpg:grpSpPr>
                            <a:xfrm>
                              <a:off x="4102100" y="3238500"/>
                              <a:ext cx="457200" cy="822960"/>
                              <a:chOff x="4102100" y="3238500"/>
                              <a:chExt cx="457200" cy="822960"/>
                            </a:xfrm>
                          </wpg:grpSpPr>
                          <wpg:grpSp>
                            <wpg:cNvPr id="1337" name="组合 1337"/>
                            <wpg:cNvGrpSpPr/>
                            <wpg:grpSpPr>
                              <a:xfrm>
                                <a:off x="4102100" y="3238500"/>
                                <a:ext cx="457200" cy="457200"/>
                                <a:chOff x="4102100" y="3238500"/>
                                <a:chExt cx="457200" cy="457200"/>
                              </a:xfrm>
                              <a:solidFill>
                                <a:srgbClr val="92D050"/>
                              </a:solidFill>
                            </wpg:grpSpPr>
                            <wps:wsp>
                              <wps:cNvPr id="1338" name="剪去同侧角的矩形 1338"/>
                              <wps:cNvSpPr/>
                              <wps:spPr>
                                <a:xfrm>
                                  <a:off x="4102100"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9" name="椭圆 1339"/>
                              <wps:cNvSpPr/>
                              <wps:spPr>
                                <a:xfrm>
                                  <a:off x="4193540"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40" name="矩形 1340"/>
                            <wps:cNvSpPr/>
                            <wps:spPr>
                              <a:xfrm>
                                <a:off x="4102100"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A45CBE" w14:textId="77777777" w:rsidR="009D7E4C" w:rsidRDefault="009D7E4C" w:rsidP="009C18BA">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1" name="组合 1341"/>
                          <wpg:cNvGrpSpPr/>
                          <wpg:grpSpPr>
                            <a:xfrm>
                              <a:off x="399344" y="3238500"/>
                              <a:ext cx="457200" cy="822960"/>
                              <a:chOff x="399344" y="3238500"/>
                              <a:chExt cx="457200" cy="822960"/>
                            </a:xfrm>
                          </wpg:grpSpPr>
                          <wpg:grpSp>
                            <wpg:cNvPr id="1342" name="组合 1342"/>
                            <wpg:cNvGrpSpPr/>
                            <wpg:grpSpPr>
                              <a:xfrm>
                                <a:off x="399344" y="3238500"/>
                                <a:ext cx="457200" cy="457200"/>
                                <a:chOff x="399344" y="3238500"/>
                                <a:chExt cx="457200" cy="457200"/>
                              </a:xfrm>
                              <a:solidFill>
                                <a:srgbClr val="92D050"/>
                              </a:solidFill>
                            </wpg:grpSpPr>
                            <wps:wsp>
                              <wps:cNvPr id="1343" name="剪去同侧角的矩形 1343"/>
                              <wps:cNvSpPr/>
                              <wps:spPr>
                                <a:xfrm>
                                  <a:off x="399344"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4" name="椭圆 1344"/>
                              <wps:cNvSpPr/>
                              <wps:spPr>
                                <a:xfrm>
                                  <a:off x="490784" y="3329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45" name="矩形 1345"/>
                            <wps:cNvSpPr/>
                            <wps:spPr>
                              <a:xfrm>
                                <a:off x="399344"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73244" w14:textId="77777777" w:rsidR="009D7E4C" w:rsidRDefault="009D7E4C" w:rsidP="009C18BA">
                                  <w:pPr>
                                    <w:jc w:val="center"/>
                                    <w:rPr>
                                      <w:sz w:val="24"/>
                                      <w:szCs w:val="24"/>
                                    </w:rPr>
                                  </w:pPr>
                                  <w:r>
                                    <w:rPr>
                                      <w:rFonts w:hAnsi="Century Gothic"/>
                                      <w:b/>
                                      <w:bCs/>
                                      <w:color w:val="000000" w:themeColor="text1"/>
                                      <w:sz w:val="28"/>
                                      <w:szCs w:val="28"/>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6" name="组合 1346"/>
                          <wpg:cNvGrpSpPr/>
                          <wpg:grpSpPr>
                            <a:xfrm>
                              <a:off x="862188" y="3238500"/>
                              <a:ext cx="457200" cy="822960"/>
                              <a:chOff x="862188" y="3238500"/>
                              <a:chExt cx="457200" cy="822960"/>
                            </a:xfrm>
                          </wpg:grpSpPr>
                          <wpg:grpSp>
                            <wpg:cNvPr id="1347" name="组合 1347"/>
                            <wpg:cNvGrpSpPr/>
                            <wpg:grpSpPr>
                              <a:xfrm>
                                <a:off x="862188" y="3238500"/>
                                <a:ext cx="457200" cy="457200"/>
                                <a:chOff x="862188" y="3238500"/>
                                <a:chExt cx="457200" cy="457200"/>
                              </a:xfrm>
                              <a:solidFill>
                                <a:srgbClr val="92D050"/>
                              </a:solidFill>
                            </wpg:grpSpPr>
                            <wps:wsp>
                              <wps:cNvPr id="1348" name="剪去同侧角的矩形 1348"/>
                              <wps:cNvSpPr/>
                              <wps:spPr>
                                <a:xfrm>
                                  <a:off x="862188"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9" name="椭圆 1349"/>
                              <wps:cNvSpPr/>
                              <wps:spPr>
                                <a:xfrm>
                                  <a:off x="953628"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50" name="矩形 1350"/>
                            <wps:cNvSpPr/>
                            <wps:spPr>
                              <a:xfrm>
                                <a:off x="862188"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011EE" w14:textId="77777777" w:rsidR="009D7E4C" w:rsidRDefault="009D7E4C" w:rsidP="009C18BA">
                                  <w:pPr>
                                    <w:jc w:val="center"/>
                                    <w:rPr>
                                      <w:sz w:val="24"/>
                                      <w:szCs w:val="24"/>
                                    </w:rPr>
                                  </w:pPr>
                                  <w:r>
                                    <w:rPr>
                                      <w:rFonts w:hAnsi="Century Gothic"/>
                                      <w:b/>
                                      <w:bCs/>
                                      <w:color w:val="000000" w:themeColor="text1"/>
                                      <w:sz w:val="28"/>
                                      <w:szCs w:val="28"/>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51" name="组合 1351"/>
                          <wpg:cNvGrpSpPr/>
                          <wpg:grpSpPr>
                            <a:xfrm>
                              <a:off x="1325032" y="3238500"/>
                              <a:ext cx="457200" cy="822960"/>
                              <a:chOff x="1325032" y="3238500"/>
                              <a:chExt cx="457200" cy="822960"/>
                            </a:xfrm>
                          </wpg:grpSpPr>
                          <wpg:grpSp>
                            <wpg:cNvPr id="1352" name="组合 1352"/>
                            <wpg:cNvGrpSpPr/>
                            <wpg:grpSpPr>
                              <a:xfrm>
                                <a:off x="1325032" y="3238500"/>
                                <a:ext cx="457200" cy="457200"/>
                                <a:chOff x="1325032" y="3238500"/>
                                <a:chExt cx="457200" cy="457200"/>
                              </a:xfrm>
                              <a:solidFill>
                                <a:srgbClr val="92D050"/>
                              </a:solidFill>
                            </wpg:grpSpPr>
                            <wps:wsp>
                              <wps:cNvPr id="1353" name="剪去同侧角的矩形 1353"/>
                              <wps:cNvSpPr/>
                              <wps:spPr>
                                <a:xfrm>
                                  <a:off x="1325032"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4" name="椭圆 1354"/>
                              <wps:cNvSpPr/>
                              <wps:spPr>
                                <a:xfrm>
                                  <a:off x="1416472"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55" name="矩形 1355"/>
                            <wps:cNvSpPr/>
                            <wps:spPr>
                              <a:xfrm>
                                <a:off x="1325032"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90E25" w14:textId="77777777" w:rsidR="009D7E4C" w:rsidRDefault="009D7E4C" w:rsidP="009C18BA">
                                  <w:pPr>
                                    <w:jc w:val="center"/>
                                    <w:rPr>
                                      <w:sz w:val="24"/>
                                      <w:szCs w:val="24"/>
                                    </w:rPr>
                                  </w:pPr>
                                  <w:r>
                                    <w:rPr>
                                      <w:rFonts w:hAnsi="Century Gothic"/>
                                      <w:b/>
                                      <w:bCs/>
                                      <w:color w:val="000000" w:themeColor="text1"/>
                                      <w:sz w:val="28"/>
                                      <w:szCs w:val="28"/>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56" name="组合 1356"/>
                          <wpg:cNvGrpSpPr/>
                          <wpg:grpSpPr>
                            <a:xfrm>
                              <a:off x="1787876" y="3238500"/>
                              <a:ext cx="457200" cy="822960"/>
                              <a:chOff x="1787876" y="3238500"/>
                              <a:chExt cx="457200" cy="822960"/>
                            </a:xfrm>
                          </wpg:grpSpPr>
                          <wpg:grpSp>
                            <wpg:cNvPr id="1357" name="组合 1357"/>
                            <wpg:cNvGrpSpPr/>
                            <wpg:grpSpPr>
                              <a:xfrm>
                                <a:off x="1787876" y="3238500"/>
                                <a:ext cx="457200" cy="457200"/>
                                <a:chOff x="1787876" y="3238500"/>
                                <a:chExt cx="457200" cy="457200"/>
                              </a:xfrm>
                              <a:solidFill>
                                <a:srgbClr val="92D050"/>
                              </a:solidFill>
                            </wpg:grpSpPr>
                            <wps:wsp>
                              <wps:cNvPr id="1358" name="剪去同侧角的矩形 1358"/>
                              <wps:cNvSpPr/>
                              <wps:spPr>
                                <a:xfrm>
                                  <a:off x="1787876"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9" name="椭圆 1359"/>
                              <wps:cNvSpPr/>
                              <wps:spPr>
                                <a:xfrm>
                                  <a:off x="1879316"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60" name="矩形 1360"/>
                            <wps:cNvSpPr/>
                            <wps:spPr>
                              <a:xfrm>
                                <a:off x="1787876"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F4FF60" w14:textId="77777777" w:rsidR="009D7E4C" w:rsidRDefault="009D7E4C" w:rsidP="009C18BA">
                                  <w:pPr>
                                    <w:jc w:val="center"/>
                                    <w:rPr>
                                      <w:sz w:val="24"/>
                                      <w:szCs w:val="24"/>
                                    </w:rPr>
                                  </w:pPr>
                                  <w:r>
                                    <w:rPr>
                                      <w:rFonts w:hAnsi="Century Gothic"/>
                                      <w:b/>
                                      <w:bCs/>
                                      <w:color w:val="000000" w:themeColor="text1"/>
                                      <w:sz w:val="28"/>
                                      <w:szCs w:val="28"/>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61" name="组合 1361"/>
                          <wpg:cNvGrpSpPr/>
                          <wpg:grpSpPr>
                            <a:xfrm>
                              <a:off x="2250720" y="3238500"/>
                              <a:ext cx="457200" cy="822960"/>
                              <a:chOff x="2250720" y="3238500"/>
                              <a:chExt cx="457200" cy="822960"/>
                            </a:xfrm>
                          </wpg:grpSpPr>
                          <wpg:grpSp>
                            <wpg:cNvPr id="1362" name="组合 1362"/>
                            <wpg:cNvGrpSpPr/>
                            <wpg:grpSpPr>
                              <a:xfrm>
                                <a:off x="2250720" y="3238500"/>
                                <a:ext cx="457200" cy="457200"/>
                                <a:chOff x="2250720" y="3238500"/>
                                <a:chExt cx="457200" cy="457200"/>
                              </a:xfrm>
                              <a:solidFill>
                                <a:srgbClr val="92D050"/>
                              </a:solidFill>
                            </wpg:grpSpPr>
                            <wps:wsp>
                              <wps:cNvPr id="1363" name="剪去同侧角的矩形 1363"/>
                              <wps:cNvSpPr/>
                              <wps:spPr>
                                <a:xfrm>
                                  <a:off x="2250720"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4" name="椭圆 1364"/>
                              <wps:cNvSpPr/>
                              <wps:spPr>
                                <a:xfrm>
                                  <a:off x="2342160"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65" name="矩形 1365"/>
                            <wps:cNvSpPr/>
                            <wps:spPr>
                              <a:xfrm>
                                <a:off x="2250720"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154476" w14:textId="77777777" w:rsidR="009D7E4C" w:rsidRDefault="009D7E4C" w:rsidP="009C18BA">
                                  <w:pPr>
                                    <w:jc w:val="center"/>
                                    <w:rPr>
                                      <w:sz w:val="24"/>
                                      <w:szCs w:val="24"/>
                                    </w:rPr>
                                  </w:pPr>
                                  <w:r>
                                    <w:rPr>
                                      <w:rFonts w:hAnsi="Century Gothic"/>
                                      <w:b/>
                                      <w:bCs/>
                                      <w:color w:val="000000" w:themeColor="text1"/>
                                      <w:sz w:val="28"/>
                                      <w:szCs w:val="28"/>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66" name="组合 1366"/>
                          <wpg:cNvGrpSpPr/>
                          <wpg:grpSpPr>
                            <a:xfrm>
                              <a:off x="2713564" y="3238500"/>
                              <a:ext cx="457200" cy="822960"/>
                              <a:chOff x="2713564" y="3238500"/>
                              <a:chExt cx="457200" cy="822960"/>
                            </a:xfrm>
                          </wpg:grpSpPr>
                          <wpg:grpSp>
                            <wpg:cNvPr id="1367" name="组合 1367"/>
                            <wpg:cNvGrpSpPr/>
                            <wpg:grpSpPr>
                              <a:xfrm>
                                <a:off x="2713564" y="3238500"/>
                                <a:ext cx="457200" cy="457200"/>
                                <a:chOff x="2713564" y="3238500"/>
                                <a:chExt cx="457200" cy="457200"/>
                              </a:xfrm>
                              <a:solidFill>
                                <a:srgbClr val="92D050"/>
                              </a:solidFill>
                            </wpg:grpSpPr>
                            <wps:wsp>
                              <wps:cNvPr id="1368" name="剪去同侧角的矩形 1368"/>
                              <wps:cNvSpPr/>
                              <wps:spPr>
                                <a:xfrm>
                                  <a:off x="2713564"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9" name="椭圆 1369"/>
                              <wps:cNvSpPr/>
                              <wps:spPr>
                                <a:xfrm>
                                  <a:off x="2805004"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70" name="矩形 1370"/>
                            <wps:cNvSpPr/>
                            <wps:spPr>
                              <a:xfrm>
                                <a:off x="2713564"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9D4EB7" w14:textId="77777777" w:rsidR="009D7E4C" w:rsidRDefault="009D7E4C" w:rsidP="009C18BA">
                                  <w:pPr>
                                    <w:jc w:val="center"/>
                                    <w:rPr>
                                      <w:sz w:val="24"/>
                                      <w:szCs w:val="24"/>
                                    </w:rPr>
                                  </w:pPr>
                                  <w:r>
                                    <w:rPr>
                                      <w:rFonts w:hAnsi="Century Gothic"/>
                                      <w:b/>
                                      <w:bCs/>
                                      <w:color w:val="000000" w:themeColor="text1"/>
                                      <w:sz w:val="28"/>
                                      <w:szCs w:val="28"/>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71" name="组合 1371"/>
                          <wpg:cNvGrpSpPr/>
                          <wpg:grpSpPr>
                            <a:xfrm>
                              <a:off x="3176408" y="3238500"/>
                              <a:ext cx="457200" cy="822960"/>
                              <a:chOff x="3176408" y="3238500"/>
                              <a:chExt cx="457200" cy="822960"/>
                            </a:xfrm>
                          </wpg:grpSpPr>
                          <wpg:grpSp>
                            <wpg:cNvPr id="1372" name="组合 1372"/>
                            <wpg:cNvGrpSpPr/>
                            <wpg:grpSpPr>
                              <a:xfrm>
                                <a:off x="3176408" y="3238500"/>
                                <a:ext cx="457200" cy="457200"/>
                                <a:chOff x="3176408" y="3238500"/>
                                <a:chExt cx="457200" cy="457200"/>
                              </a:xfrm>
                              <a:solidFill>
                                <a:srgbClr val="92D050"/>
                              </a:solidFill>
                            </wpg:grpSpPr>
                            <wps:wsp>
                              <wps:cNvPr id="1373" name="剪去同侧角的矩形 1373"/>
                              <wps:cNvSpPr/>
                              <wps:spPr>
                                <a:xfrm>
                                  <a:off x="3176408"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4" name="椭圆 1374"/>
                              <wps:cNvSpPr/>
                              <wps:spPr>
                                <a:xfrm>
                                  <a:off x="3267848"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75" name="矩形 1375"/>
                            <wps:cNvSpPr/>
                            <wps:spPr>
                              <a:xfrm>
                                <a:off x="3176408"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A1F75" w14:textId="77777777" w:rsidR="009D7E4C" w:rsidRDefault="009D7E4C" w:rsidP="009C18BA">
                                  <w:pPr>
                                    <w:jc w:val="center"/>
                                    <w:rPr>
                                      <w:sz w:val="24"/>
                                      <w:szCs w:val="24"/>
                                    </w:rPr>
                                  </w:pPr>
                                  <w:r>
                                    <w:rPr>
                                      <w:rFonts w:hAnsi="Century Gothic"/>
                                      <w:b/>
                                      <w:bCs/>
                                      <w:color w:val="000000" w:themeColor="text1"/>
                                      <w:sz w:val="28"/>
                                      <w:szCs w:val="28"/>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76" name="组合 1376"/>
                          <wpg:cNvGrpSpPr/>
                          <wpg:grpSpPr>
                            <a:xfrm>
                              <a:off x="3639252" y="3238500"/>
                              <a:ext cx="457200" cy="822960"/>
                              <a:chOff x="3639252" y="3238500"/>
                              <a:chExt cx="457200" cy="822960"/>
                            </a:xfrm>
                          </wpg:grpSpPr>
                          <wpg:grpSp>
                            <wpg:cNvPr id="1377" name="组合 1377"/>
                            <wpg:cNvGrpSpPr/>
                            <wpg:grpSpPr>
                              <a:xfrm>
                                <a:off x="3639252" y="3238500"/>
                                <a:ext cx="457200" cy="457200"/>
                                <a:chOff x="3639252" y="3238500"/>
                                <a:chExt cx="457200" cy="457200"/>
                              </a:xfrm>
                              <a:solidFill>
                                <a:srgbClr val="92D050"/>
                              </a:solidFill>
                            </wpg:grpSpPr>
                            <wps:wsp>
                              <wps:cNvPr id="1378" name="剪去同侧角的矩形 1378"/>
                              <wps:cNvSpPr/>
                              <wps:spPr>
                                <a:xfrm>
                                  <a:off x="3639252" y="3238500"/>
                                  <a:ext cx="457200" cy="457200"/>
                                </a:xfrm>
                                <a:prstGeom prst="snip2SameRect">
                                  <a:avLst>
                                    <a:gd name="adj1" fmla="val 30556"/>
                                    <a:gd name="adj2" fmla="val 0"/>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9" name="椭圆 1379"/>
                              <wps:cNvSpPr/>
                              <wps:spPr>
                                <a:xfrm>
                                  <a:off x="3730692" y="3329940"/>
                                  <a:ext cx="274320" cy="2743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0" name="矩形 1380"/>
                            <wps:cNvSpPr/>
                            <wps:spPr>
                              <a:xfrm>
                                <a:off x="3639252" y="3695700"/>
                                <a:ext cx="457200" cy="365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7B167" w14:textId="77777777" w:rsidR="009D7E4C" w:rsidRDefault="009D7E4C" w:rsidP="009C18BA">
                                  <w:pPr>
                                    <w:jc w:val="center"/>
                                    <w:rPr>
                                      <w:sz w:val="24"/>
                                      <w:szCs w:val="24"/>
                                    </w:rPr>
                                  </w:pPr>
                                  <w:r>
                                    <w:rPr>
                                      <w:rFonts w:hAnsi="Century Gothic"/>
                                      <w:b/>
                                      <w:bCs/>
                                      <w:color w:val="000000" w:themeColor="text1"/>
                                      <w:sz w:val="28"/>
                                      <w:szCs w:val="28"/>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81" name="肘形连接符 1381"/>
                          <wps:cNvCnPr>
                            <a:cxnSpLocks/>
                          </wps:cNvCnPr>
                          <wps:spPr>
                            <a:xfrm rot="10800000" flipV="1">
                              <a:off x="627944" y="3042920"/>
                              <a:ext cx="4020256"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2" name="椭圆 1382"/>
                          <wps:cNvSpPr/>
                          <wps:spPr>
                            <a:xfrm>
                              <a:off x="4648200" y="29972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83" name="肘形连接符 1383"/>
                          <wps:cNvCnPr>
                            <a:cxnSpLocks/>
                          </wps:cNvCnPr>
                          <wps:spPr>
                            <a:xfrm rot="10800000" flipV="1">
                              <a:off x="1090788" y="3042920"/>
                              <a:ext cx="3557412"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4" name="肘形连接符 1384"/>
                          <wps:cNvCnPr>
                            <a:cxnSpLocks/>
                          </wps:cNvCnPr>
                          <wps:spPr>
                            <a:xfrm rot="10800000" flipV="1">
                              <a:off x="1553632" y="3042920"/>
                              <a:ext cx="3094568"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5" name="肘形连接符 1385"/>
                          <wps:cNvCnPr>
                            <a:cxnSpLocks/>
                          </wps:cNvCnPr>
                          <wps:spPr>
                            <a:xfrm rot="10800000" flipV="1">
                              <a:off x="2016476" y="3042920"/>
                              <a:ext cx="2631724"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6" name="肘形连接符 1386"/>
                          <wps:cNvCnPr>
                            <a:cxnSpLocks/>
                          </wps:cNvCnPr>
                          <wps:spPr>
                            <a:xfrm rot="10800000" flipV="1">
                              <a:off x="2479320" y="3042920"/>
                              <a:ext cx="2168880"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7" name="肘形连接符 1387"/>
                          <wps:cNvCnPr>
                            <a:cxnSpLocks/>
                          </wps:cNvCnPr>
                          <wps:spPr>
                            <a:xfrm rot="10800000" flipV="1">
                              <a:off x="2942164" y="3042920"/>
                              <a:ext cx="1706036"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8" name="肘形连接符 1388"/>
                          <wps:cNvCnPr>
                            <a:cxnSpLocks/>
                          </wps:cNvCnPr>
                          <wps:spPr>
                            <a:xfrm rot="10800000" flipV="1">
                              <a:off x="3405008" y="3042920"/>
                              <a:ext cx="1243192"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9" name="肘形连接符 1389"/>
                          <wps:cNvCnPr>
                            <a:cxnSpLocks/>
                          </wps:cNvCnPr>
                          <wps:spPr>
                            <a:xfrm rot="10800000" flipV="1">
                              <a:off x="4330700" y="3042920"/>
                              <a:ext cx="317500" cy="287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0" name="肘形连接符 1390"/>
                        <wps:cNvCnPr>
                          <a:cxnSpLocks/>
                        </wps:cNvCnPr>
                        <wps:spPr>
                          <a:xfrm flipH="1" flipV="1">
                            <a:off x="2298700" y="139700"/>
                            <a:ext cx="2440940" cy="2903220"/>
                          </a:xfrm>
                          <a:prstGeom prst="bentConnector4">
                            <a:avLst>
                              <a:gd name="adj1" fmla="val -9365"/>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1" name="肘形连接符 1391"/>
                        <wps:cNvCnPr>
                          <a:cxnSpLocks/>
                        </wps:cNvCnPr>
                        <wps:spPr>
                          <a:xfrm flipH="1" flipV="1">
                            <a:off x="2851680" y="139700"/>
                            <a:ext cx="1887960" cy="2903220"/>
                          </a:xfrm>
                          <a:prstGeom prst="bentConnector4">
                            <a:avLst>
                              <a:gd name="adj1" fmla="val -12108"/>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2" name="肘形连接符 1392"/>
                        <wps:cNvCnPr>
                          <a:cxnSpLocks/>
                        </wps:cNvCnPr>
                        <wps:spPr>
                          <a:xfrm flipH="1" flipV="1">
                            <a:off x="3404660" y="139700"/>
                            <a:ext cx="1334980" cy="2903220"/>
                          </a:xfrm>
                          <a:prstGeom prst="bentConnector4">
                            <a:avLst>
                              <a:gd name="adj1" fmla="val -17124"/>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3" name="肘形连接符 1393"/>
                        <wps:cNvCnPr>
                          <a:cxnSpLocks/>
                        </wps:cNvCnPr>
                        <wps:spPr>
                          <a:xfrm flipH="1" flipV="1">
                            <a:off x="3957639" y="139700"/>
                            <a:ext cx="782001" cy="2903220"/>
                          </a:xfrm>
                          <a:prstGeom prst="bentConnector4">
                            <a:avLst>
                              <a:gd name="adj1" fmla="val -29233"/>
                              <a:gd name="adj2" fmla="val 107874"/>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4" name="肘形连接符 1394"/>
                        <wps:cNvCnPr>
                          <a:cxnSpLocks/>
                        </wps:cNvCnPr>
                        <wps:spPr>
                          <a:xfrm rot="16200000" flipV="1">
                            <a:off x="2569210" y="872490"/>
                            <a:ext cx="1854200" cy="239522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5" name="肘形连接符 1395"/>
                        <wps:cNvCnPr>
                          <a:cxnSpLocks/>
                        </wps:cNvCnPr>
                        <wps:spPr>
                          <a:xfrm rot="16200000" flipV="1">
                            <a:off x="2845700" y="1148980"/>
                            <a:ext cx="1854200" cy="184224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6" name="肘形连接符 1396"/>
                        <wps:cNvCnPr>
                          <a:cxnSpLocks/>
                        </wps:cNvCnPr>
                        <wps:spPr>
                          <a:xfrm rot="16200000" flipV="1">
                            <a:off x="3122190" y="1425470"/>
                            <a:ext cx="1854200" cy="12892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7" name="肘形连接符 1397"/>
                        <wps:cNvCnPr>
                          <a:cxnSpLocks/>
                        </wps:cNvCnPr>
                        <wps:spPr>
                          <a:xfrm rot="16200000" flipV="1">
                            <a:off x="3398680" y="1701959"/>
                            <a:ext cx="1854200" cy="736281"/>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F5EE95F" id="组合 712" o:spid="_x0000_s1549" style="width:373.2pt;height:319.8pt;mso-position-horizontal-relative:char;mso-position-vertical-relative:line" coordsize="47396,40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">
                <v:group id="组合 1309" o:spid="_x0000_s1550" style="position:absolute;left:19050;width:24384;height:12801" coordorigin="19050"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">
                  <o:lock v:ext="edit" aspectratio="t"/>
                  <v:roundrect id="圆角矩形 1310" o:spid="_x0000_s1551" style="position:absolute;left:19050;width:24384;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" fillcolor="#4a5c6e [3206]" strokecolor="#4e2319 [1604]" strokeweight="1pt">
                    <v:stroke joinstyle="miter"/>
                  </v:roundrect>
                  <v:group id="组合 1311" o:spid="_x0000_s1552" style="position:absolute;left:20701;top:1397;width:21161;height:10033" coordorigin="20701,1397"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">
                    <v:group id="组合 1312" o:spid="_x0000_s1553" style="position:absolute;left:20701;top:1397;width:21161;height:4572" coordorigin="20701,1397"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FJR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">
                      <o:lock v:ext="edit" aspectratio="t"/>
                      <v:roundrect id="圆角矩形 1313" o:spid="_x0000_s1554" style="position:absolute;left:20701;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" filled="f" strokecolor="#4e2319 [1604]" strokeweight="1pt">
                        <v:stroke joinstyle="miter"/>
                        <v:textbox>
                          <w:txbxContent>
                            <w:p w14:paraId="03E0DE51" w14:textId="77777777" w:rsidR="009D7E4C" w:rsidRDefault="009D7E4C" w:rsidP="009C18BA">
                              <w:pPr>
                                <w:jc w:val="center"/>
                                <w:rPr>
                                  <w:sz w:val="24"/>
                                  <w:szCs w:val="24"/>
                                </w:rPr>
                              </w:pPr>
                              <w:r>
                                <w:rPr>
                                  <w:rFonts w:hAnsi="Century Gothic"/>
                                  <w:b/>
                                  <w:bCs/>
                                  <w:color w:val="000000" w:themeColor="text1"/>
                                  <w:sz w:val="32"/>
                                  <w:szCs w:val="32"/>
                                </w:rPr>
                                <w:t>9</w:t>
                              </w:r>
                            </w:p>
                          </w:txbxContent>
                        </v:textbox>
                      </v:roundrect>
                      <v:roundrect id="圆角矩形 1314" o:spid="_x0000_s1555" style="position:absolute;left:25124;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" filled="f" strokecolor="#4e2319 [1604]" strokeweight="1pt">
                        <v:stroke joinstyle="miter"/>
                        <v:textbox>
                          <w:txbxContent>
                            <w:p w14:paraId="64BD73E9" w14:textId="77777777" w:rsidR="009D7E4C" w:rsidRDefault="009D7E4C" w:rsidP="009C18BA">
                              <w:pPr>
                                <w:jc w:val="center"/>
                                <w:rPr>
                                  <w:sz w:val="24"/>
                                  <w:szCs w:val="24"/>
                                </w:rPr>
                              </w:pPr>
                              <w:r>
                                <w:rPr>
                                  <w:rFonts w:hAnsi="Century Gothic"/>
                                  <w:b/>
                                  <w:bCs/>
                                  <w:color w:val="000000" w:themeColor="text1"/>
                                  <w:sz w:val="32"/>
                                  <w:szCs w:val="32"/>
                                </w:rPr>
                                <w:t>10</w:t>
                              </w:r>
                            </w:p>
                          </w:txbxContent>
                        </v:textbox>
                      </v:roundrect>
                      <v:roundrect id="圆角矩形 1315" o:spid="_x0000_s1556" style="position:absolute;left:29548;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" filled="f" strokecolor="#4e2319 [1604]" strokeweight="1pt">
                        <v:stroke joinstyle="miter"/>
                        <v:textbox>
                          <w:txbxContent>
                            <w:p w14:paraId="5314969B" w14:textId="77777777" w:rsidR="009D7E4C" w:rsidRDefault="009D7E4C" w:rsidP="009C18BA">
                              <w:pPr>
                                <w:jc w:val="center"/>
                                <w:rPr>
                                  <w:sz w:val="24"/>
                                  <w:szCs w:val="24"/>
                                </w:rPr>
                              </w:pPr>
                              <w:r>
                                <w:rPr>
                                  <w:rFonts w:hAnsi="Century Gothic"/>
                                  <w:b/>
                                  <w:bCs/>
                                  <w:color w:val="000000" w:themeColor="text1"/>
                                  <w:sz w:val="32"/>
                                  <w:szCs w:val="32"/>
                                </w:rPr>
                                <w:t>11</w:t>
                              </w:r>
                            </w:p>
                          </w:txbxContent>
                        </v:textbox>
                      </v:roundrect>
                      <v:roundrect id="圆角矩形 1316" o:spid="_x0000_s1557" style="position:absolute;left:33972;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" filled="f" strokecolor="#4e2319 [1604]" strokeweight="1pt">
                        <v:stroke joinstyle="miter"/>
                        <v:textbox>
                          <w:txbxContent>
                            <w:p w14:paraId="2A698957" w14:textId="77777777" w:rsidR="009D7E4C" w:rsidRDefault="009D7E4C" w:rsidP="009C18BA">
                              <w:pPr>
                                <w:jc w:val="center"/>
                                <w:rPr>
                                  <w:sz w:val="24"/>
                                  <w:szCs w:val="24"/>
                                </w:rPr>
                              </w:pPr>
                              <w:r>
                                <w:rPr>
                                  <w:rFonts w:hAnsi="Century Gothic"/>
                                  <w:b/>
                                  <w:bCs/>
                                  <w:color w:val="000000" w:themeColor="text1"/>
                                  <w:sz w:val="32"/>
                                  <w:szCs w:val="32"/>
                                </w:rPr>
                                <w:t>12</w:t>
                              </w:r>
                            </w:p>
                          </w:txbxContent>
                        </v:textbox>
                      </v:roundrect>
                    </v:group>
                    <v:group id="组合 1317" o:spid="_x0000_s1558" style="position:absolute;left:20701;top:6858;width:21161;height:4572" coordorigin="20701,6858"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HJygAAAOI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">
                      <o:lock v:ext="edit" aspectratio="t"/>
                      <v:roundrect id="圆角矩形 1318" o:spid="_x0000_s1559" style="position:absolute;left:20701;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" filled="f" strokecolor="#4e2319 [1604]" strokeweight="1pt">
                        <v:stroke joinstyle="miter"/>
                        <v:textbox>
                          <w:txbxContent>
                            <w:p w14:paraId="36A3CCD5" w14:textId="77777777" w:rsidR="009D7E4C" w:rsidRDefault="009D7E4C" w:rsidP="009C18BA">
                              <w:pPr>
                                <w:jc w:val="center"/>
                                <w:rPr>
                                  <w:sz w:val="24"/>
                                  <w:szCs w:val="24"/>
                                </w:rPr>
                              </w:pPr>
                              <w:r>
                                <w:rPr>
                                  <w:rFonts w:hAnsi="Century Gothic"/>
                                  <w:b/>
                                  <w:bCs/>
                                  <w:color w:val="000000" w:themeColor="text1"/>
                                  <w:sz w:val="32"/>
                                  <w:szCs w:val="32"/>
                                </w:rPr>
                                <w:t>13</w:t>
                              </w:r>
                            </w:p>
                          </w:txbxContent>
                        </v:textbox>
                      </v:roundrect>
                      <v:roundrect id="圆角矩形 1319" o:spid="_x0000_s1560" style="position:absolute;left:25124;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" filled="f" strokecolor="#4e2319 [1604]" strokeweight="1pt">
                        <v:stroke joinstyle="miter"/>
                        <v:textbox>
                          <w:txbxContent>
                            <w:p w14:paraId="260D8731" w14:textId="77777777" w:rsidR="009D7E4C" w:rsidRDefault="009D7E4C" w:rsidP="009C18BA">
                              <w:pPr>
                                <w:jc w:val="center"/>
                                <w:rPr>
                                  <w:sz w:val="24"/>
                                  <w:szCs w:val="24"/>
                                </w:rPr>
                              </w:pPr>
                              <w:r>
                                <w:rPr>
                                  <w:rFonts w:hAnsi="Century Gothic"/>
                                  <w:b/>
                                  <w:bCs/>
                                  <w:color w:val="000000" w:themeColor="text1"/>
                                  <w:sz w:val="32"/>
                                  <w:szCs w:val="32"/>
                                </w:rPr>
                                <w:t>14</w:t>
                              </w:r>
                            </w:p>
                          </w:txbxContent>
                        </v:textbox>
                      </v:roundrect>
                      <v:roundrect id="圆角矩形 1320" o:spid="_x0000_s1561" style="position:absolute;left:29548;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" filled="f" strokecolor="#4e2319 [1604]" strokeweight="1pt">
                        <v:stroke joinstyle="miter"/>
                        <v:textbox>
                          <w:txbxContent>
                            <w:p w14:paraId="05958211" w14:textId="77777777" w:rsidR="009D7E4C" w:rsidRDefault="009D7E4C" w:rsidP="009C18BA">
                              <w:pPr>
                                <w:jc w:val="center"/>
                                <w:rPr>
                                  <w:sz w:val="24"/>
                                  <w:szCs w:val="24"/>
                                </w:rPr>
                              </w:pPr>
                              <w:r>
                                <w:rPr>
                                  <w:rFonts w:hAnsi="Century Gothic"/>
                                  <w:b/>
                                  <w:bCs/>
                                  <w:color w:val="000000" w:themeColor="text1"/>
                                  <w:sz w:val="32"/>
                                  <w:szCs w:val="32"/>
                                </w:rPr>
                                <w:t>15</w:t>
                              </w:r>
                            </w:p>
                          </w:txbxContent>
                        </v:textbox>
                      </v:roundrect>
                      <v:roundrect id="圆角矩形 1321" o:spid="_x0000_s1562" style="position:absolute;left:33972;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" filled="f" strokecolor="#4e2319 [1604]" strokeweight="1pt">
                        <v:stroke joinstyle="miter"/>
                        <v:textbox>
                          <w:txbxContent>
                            <w:p w14:paraId="7421D071" w14:textId="77777777" w:rsidR="009D7E4C" w:rsidRDefault="009D7E4C" w:rsidP="009C18BA">
                              <w:pPr>
                                <w:jc w:val="center"/>
                                <w:rPr>
                                  <w:sz w:val="24"/>
                                  <w:szCs w:val="24"/>
                                </w:rPr>
                              </w:pPr>
                              <w:r>
                                <w:rPr>
                                  <w:rFonts w:hAnsi="Century Gothic"/>
                                  <w:b/>
                                  <w:bCs/>
                                  <w:color w:val="000000" w:themeColor="text1"/>
                                  <w:sz w:val="32"/>
                                  <w:szCs w:val="32"/>
                                </w:rPr>
                                <w:t>16</w:t>
                              </w:r>
                            </w:p>
                          </w:txbxContent>
                        </v:textbox>
                      </v:roundrect>
                    </v:group>
                  </v:group>
                </v:group>
                <v:group id="组合 1322" o:spid="_x0000_s1563" style="position:absolute;left:3302;top:254;width:13589;height:12801" coordorigin="3302,254"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">
                  <o:lock v:ext="edit" aspectratio="t"/>
                  <v:roundrect id="圆角矩形 1323" o:spid="_x0000_s1564" style="position:absolute;left:3302;top:254;width:13589;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" fillcolor="#4a5c6e [3206]" strokecolor="#4e2319 [1604]" strokeweight="1pt">
                    <v:stroke joinstyle="miter"/>
                  </v:roundrect>
                  <v:group id="组合 1324" o:spid="_x0000_s1565" style="position:absolute;left:4953;top:1651;width:10101;height:10033" coordorigin="4953,1651"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aUD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">
                    <v:group id="组合 1325" o:spid="_x0000_s1566" style="position:absolute;left:4953;top:1651;width:10101;height:4572" coordorigin="4953,1651"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">
                      <o:lock v:ext="edit" aspectratio="t"/>
                      <v:roundrect id="圆角矩形 1326" o:spid="_x0000_s1567" style="position:absolute;left:4953;top:1651;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" filled="f" strokecolor="#4e2319 [1604]" strokeweight="1pt">
                        <v:stroke joinstyle="miter"/>
                        <v:textbox>
                          <w:txbxContent>
                            <w:p w14:paraId="390E8F12" w14:textId="77777777" w:rsidR="009D7E4C" w:rsidRDefault="009D7E4C" w:rsidP="009C18BA">
                              <w:pPr>
                                <w:jc w:val="center"/>
                                <w:rPr>
                                  <w:sz w:val="24"/>
                                  <w:szCs w:val="24"/>
                                </w:rPr>
                              </w:pPr>
                              <w:r>
                                <w:rPr>
                                  <w:rFonts w:hAnsi="Century Gothic"/>
                                  <w:b/>
                                  <w:bCs/>
                                  <w:color w:val="FF0000"/>
                                  <w:sz w:val="32"/>
                                  <w:szCs w:val="32"/>
                                </w:rPr>
                                <w:t>B+</w:t>
                              </w:r>
                            </w:p>
                          </w:txbxContent>
                        </v:textbox>
                      </v:roundrect>
                      <v:roundrect id="圆角矩形 1327" o:spid="_x0000_s1568" style="position:absolute;left:9376;top:1651;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" filled="f" strokecolor="#4e2319 [1604]" strokeweight="1pt">
                        <v:stroke joinstyle="miter"/>
                      </v:roundrect>
                    </v:group>
                    <v:group id="组合 1328" o:spid="_x0000_s1569" style="position:absolute;left:4953;top:7112;width:10101;height:4572" coordorigin="4953,7112"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">
                      <o:lock v:ext="edit" aspectratio="t"/>
                      <v:roundrect id="圆角矩形 1329" o:spid="_x0000_s1570" style="position:absolute;left:4953;top:7112;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" filled="f" strokecolor="#4e2319 [1604]" strokeweight="1pt">
                        <v:stroke joinstyle="miter"/>
                      </v:roundrect>
                      <v:roundrect id="圆角矩形 1330" o:spid="_x0000_s1571" style="position:absolute;left:9376;top:7112;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" filled="f" strokecolor="#4e2319 [1604]" strokeweight="1pt">
                        <v:stroke joinstyle="miter"/>
                      </v:roundrect>
                    </v:group>
                  </v:group>
                </v:group>
                <v:shape id="肘形连接符 1331" o:spid="_x0000_s1572" type="#_x0000_t33" style="position:absolute;left:38678;top:30429;width:7804;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" strokecolor="red" strokeweight="2pt"/>
                <v:shape id="肘形连接符 1332" o:spid="_x0000_s1573" type="#_x0000_t33" style="position:absolute;left:914;top:27254;width:42393;height:604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" strokecolor="red" strokeweight="2pt">
                  <o:lock v:ext="edit" shapetype="f"/>
                </v:shape>
                <v:oval id="椭圆 1333" o:spid="_x0000_s1574" style="position:absolute;top:26797;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" fillcolor="red" strokecolor="red" strokeweight="1pt">
                  <v:stroke joinstyle="miter"/>
                </v:oval>
                <v:shape id="肘形连接符 1334" o:spid="_x0000_s1575" type="#_x0000_t34" style="position:absolute;left:-8725;top:10833;width:25146;height:678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" adj="-1964" strokecolor="red" strokeweight="2pt">
                  <o:lock v:ext="edit" shapetype="f"/>
                </v:shape>
                <v:group id="组合 1335" o:spid="_x0000_s1576" style="position:absolute;left:3993;top:29972;width:43403;height:10642" coordorigin="3993,29972" coordsize="43402,10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">
                  <v:group id="组合 1336" o:spid="_x0000_s1577" style="position:absolute;left:41021;top:32385;width:4572;height:8229" coordorigin="4102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Jggy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">
                    <v:group id="组合 1337" o:spid="_x0000_s1578" style="position:absolute;left:41021;top:32385;width:4572;height:4572" coordorigin="4102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">
                      <v:shape id="剪去同侧角的矩形 1338" o:spid="_x0000_s1579" style="position:absolute;left:4102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39" o:spid="_x0000_s1580" style="position:absolute;left:41935;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" fillcolor="red" strokecolor="#4e2319 [1604]" strokeweight="1pt">
                        <v:stroke joinstyle="miter"/>
                      </v:oval>
                    </v:group>
                    <v:rect id="矩形 1340" o:spid="_x0000_s1581" style="position:absolute;left:4102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" fillcolor="#92d050" strokecolor="#4e2319 [1604]" strokeweight="1pt">
                      <v:textbox>
                        <w:txbxContent>
                          <w:p w14:paraId="7BA45CBE" w14:textId="77777777" w:rsidR="009D7E4C" w:rsidRDefault="009D7E4C" w:rsidP="009C18BA">
                            <w:pPr>
                              <w:jc w:val="center"/>
                              <w:rPr>
                                <w:sz w:val="24"/>
                                <w:szCs w:val="24"/>
                              </w:rPr>
                            </w:pPr>
                            <w:r>
                              <w:rPr>
                                <w:rFonts w:hAnsi="Century Gothic"/>
                                <w:b/>
                                <w:bCs/>
                                <w:color w:val="000000" w:themeColor="text1"/>
                                <w:sz w:val="28"/>
                                <w:szCs w:val="28"/>
                              </w:rPr>
                              <w:t>B+</w:t>
                            </w:r>
                          </w:p>
                        </w:txbxContent>
                      </v:textbox>
                    </v:rect>
                  </v:group>
                  <v:group id="组合 1341" o:spid="_x0000_s1582" style="position:absolute;left:3993;top:32385;width:4572;height:8229" coordorigin="3993,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eM7ygAAAOI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">
                    <v:group id="组合 1342" o:spid="_x0000_s1583" style="position:absolute;left:3993;top:32385;width:4572;height:4572" coordorigin="3993,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31M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">
                      <v:shape id="剪去同侧角的矩形 1343" o:spid="_x0000_s1584" style="position:absolute;left:3993;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44" o:spid="_x0000_s1585" style="position:absolute;left:4907;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" fillcolor="red" strokecolor="red" strokeweight="1pt">
                        <v:stroke joinstyle="miter"/>
                      </v:oval>
                    </v:group>
                    <v:rect id="矩形 1345" o:spid="_x0000_s1586" style="position:absolute;left:3993;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" fillcolor="#92d050" strokecolor="#4e2319 [1604]" strokeweight="1pt">
                      <v:textbox>
                        <w:txbxContent>
                          <w:p w14:paraId="31373244" w14:textId="77777777" w:rsidR="009D7E4C" w:rsidRDefault="009D7E4C" w:rsidP="009C18BA">
                            <w:pPr>
                              <w:jc w:val="center"/>
                              <w:rPr>
                                <w:sz w:val="24"/>
                                <w:szCs w:val="24"/>
                              </w:rPr>
                            </w:pPr>
                            <w:r>
                              <w:rPr>
                                <w:rFonts w:hAnsi="Century Gothic"/>
                                <w:b/>
                                <w:bCs/>
                                <w:color w:val="000000" w:themeColor="text1"/>
                                <w:sz w:val="28"/>
                                <w:szCs w:val="28"/>
                              </w:rPr>
                              <w:t>9</w:t>
                            </w:r>
                          </w:p>
                        </w:txbxContent>
                      </v:textbox>
                    </v:rect>
                  </v:group>
                  <v:group id="组合 1346" o:spid="_x0000_s1587" style="position:absolute;left:8621;top:32385;width:4572;height:8229" coordorigin="8621,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">
                    <v:group id="组合 1347" o:spid="_x0000_s1588" style="position:absolute;left:8621;top:32385;width:4572;height:4572" coordorigin="8621,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N7U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">
                      <v:shape id="剪去同侧角的矩形 1348" o:spid="_x0000_s1589" style="position:absolute;left:8621;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49" o:spid="_x0000_s1590" style="position:absolute;left:9536;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" fillcolor="red" strokecolor="#4e2319 [1604]" strokeweight="1pt">
                        <v:stroke joinstyle="miter"/>
                      </v:oval>
                    </v:group>
                    <v:rect id="矩形 1350" o:spid="_x0000_s1591" style="position:absolute;left:8621;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" fillcolor="#92d050" strokecolor="#4e2319 [1604]" strokeweight="1pt">
                      <v:textbox>
                        <w:txbxContent>
                          <w:p w14:paraId="0F9011EE" w14:textId="77777777" w:rsidR="009D7E4C" w:rsidRDefault="009D7E4C" w:rsidP="009C18BA">
                            <w:pPr>
                              <w:jc w:val="center"/>
                              <w:rPr>
                                <w:sz w:val="24"/>
                                <w:szCs w:val="24"/>
                              </w:rPr>
                            </w:pPr>
                            <w:r>
                              <w:rPr>
                                <w:rFonts w:hAnsi="Century Gothic"/>
                                <w:b/>
                                <w:bCs/>
                                <w:color w:val="000000" w:themeColor="text1"/>
                                <w:sz w:val="28"/>
                                <w:szCs w:val="28"/>
                              </w:rPr>
                              <w:t>10</w:t>
                            </w:r>
                          </w:p>
                        </w:txbxContent>
                      </v:textbox>
                    </v:rect>
                  </v:group>
                  <v:group id="组合 1351" o:spid="_x0000_s1592" style="position:absolute;left:13250;top:32385;width:4572;height:8229" coordorigin="13250,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HXm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">
                    <v:group id="组合 1352" o:spid="_x0000_s1593" style="position:absolute;left:13250;top:32385;width:4572;height:4572" coordorigin="13250,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">
                      <v:shape id="剪去同侧角的矩形 1353" o:spid="_x0000_s1594" style="position:absolute;left:13250;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54" o:spid="_x0000_s1595" style="position:absolute;left:14164;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" fillcolor="red" strokecolor="#4e2319 [1604]" strokeweight="1pt">
                        <v:stroke joinstyle="miter"/>
                      </v:oval>
                    </v:group>
                    <v:rect id="矩形 1355" o:spid="_x0000_s1596" style="position:absolute;left:13250;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" fillcolor="#92d050" strokecolor="#4e2319 [1604]" strokeweight="1pt">
                      <v:textbox>
                        <w:txbxContent>
                          <w:p w14:paraId="6FB90E25" w14:textId="77777777" w:rsidR="009D7E4C" w:rsidRDefault="009D7E4C" w:rsidP="009C18BA">
                            <w:pPr>
                              <w:jc w:val="center"/>
                              <w:rPr>
                                <w:sz w:val="24"/>
                                <w:szCs w:val="24"/>
                              </w:rPr>
                            </w:pPr>
                            <w:r>
                              <w:rPr>
                                <w:rFonts w:hAnsi="Century Gothic"/>
                                <w:b/>
                                <w:bCs/>
                                <w:color w:val="000000" w:themeColor="text1"/>
                                <w:sz w:val="28"/>
                                <w:szCs w:val="28"/>
                              </w:rPr>
                              <w:t>11</w:t>
                            </w:r>
                          </w:p>
                        </w:txbxContent>
                      </v:textbox>
                    </v:rect>
                  </v:group>
                  <v:group id="组合 1356" o:spid="_x0000_s1597" style="position:absolute;left:17878;top:32385;width:4572;height:8229" coordorigin="17878,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">
                    <v:group id="组合 1357" o:spid="_x0000_s1598" style="position:absolute;left:17878;top:32385;width:4572;height:4572" coordorigin="17878,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shape id="剪去同侧角的矩形 1358" o:spid="_x0000_s1599" style="position:absolute;left:17878;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59" o:spid="_x0000_s1600" style="position:absolute;left:18793;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" fillcolor="red" strokecolor="#4e2319 [1604]" strokeweight="1pt">
                        <v:stroke joinstyle="miter"/>
                      </v:oval>
                    </v:group>
                    <v:rect id="矩形 1360" o:spid="_x0000_s1601" style="position:absolute;left:17878;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" fillcolor="#92d050" strokecolor="#4e2319 [1604]" strokeweight="1pt">
                      <v:textbox>
                        <w:txbxContent>
                          <w:p w14:paraId="7BF4FF60" w14:textId="77777777" w:rsidR="009D7E4C" w:rsidRDefault="009D7E4C" w:rsidP="009C18BA">
                            <w:pPr>
                              <w:jc w:val="center"/>
                              <w:rPr>
                                <w:sz w:val="24"/>
                                <w:szCs w:val="24"/>
                              </w:rPr>
                            </w:pPr>
                            <w:r>
                              <w:rPr>
                                <w:rFonts w:hAnsi="Century Gothic"/>
                                <w:b/>
                                <w:bCs/>
                                <w:color w:val="000000" w:themeColor="text1"/>
                                <w:sz w:val="28"/>
                                <w:szCs w:val="28"/>
                              </w:rPr>
                              <w:t>12</w:t>
                            </w:r>
                          </w:p>
                        </w:txbxContent>
                      </v:textbox>
                    </v:rect>
                  </v:group>
                  <v:group id="组合 1361" o:spid="_x0000_s1602" style="position:absolute;left:22507;top:32385;width:4572;height:8229" coordorigin="22507,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L9b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">
                    <v:group id="组合 1362" o:spid="_x0000_s1603" style="position:absolute;left:22507;top:32385;width:4572;height:4572" coordorigin="22507,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iEs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">
                      <v:shape id="剪去同侧角的矩形 1363" o:spid="_x0000_s1604" style="position:absolute;left:22507;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64" o:spid="_x0000_s1605" style="position:absolute;left:23421;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" fillcolor="red" strokecolor="#4e2319 [1604]" strokeweight="1pt">
                        <v:stroke joinstyle="miter"/>
                      </v:oval>
                    </v:group>
                    <v:rect id="矩形 1365" o:spid="_x0000_s1606" style="position:absolute;left:22507;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" fillcolor="#92d050" strokecolor="#4e2319 [1604]" strokeweight="1pt">
                      <v:textbox>
                        <w:txbxContent>
                          <w:p w14:paraId="76154476" w14:textId="77777777" w:rsidR="009D7E4C" w:rsidRDefault="009D7E4C" w:rsidP="009C18BA">
                            <w:pPr>
                              <w:jc w:val="center"/>
                              <w:rPr>
                                <w:sz w:val="24"/>
                                <w:szCs w:val="24"/>
                              </w:rPr>
                            </w:pPr>
                            <w:r>
                              <w:rPr>
                                <w:rFonts w:hAnsi="Century Gothic"/>
                                <w:b/>
                                <w:bCs/>
                                <w:color w:val="000000" w:themeColor="text1"/>
                                <w:sz w:val="28"/>
                                <w:szCs w:val="28"/>
                              </w:rPr>
                              <w:t>13</w:t>
                            </w:r>
                          </w:p>
                        </w:txbxContent>
                      </v:textbox>
                    </v:rect>
                  </v:group>
                  <v:group id="组合 1366" o:spid="_x0000_s1607" style="position:absolute;left:27135;top:32385;width:4572;height:8229" coordorigin="27135,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group id="组合 1367" o:spid="_x0000_s1608" style="position:absolute;left:27135;top:32385;width:4572;height:4572" coordorigin="27135,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">
                      <v:shape id="剪去同侧角的矩形 1368" o:spid="_x0000_s1609" style="position:absolute;left:27135;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69" o:spid="_x0000_s1610" style="position:absolute;left:28050;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" fillcolor="red" strokecolor="#4e2319 [1604]" strokeweight="1pt">
                        <v:stroke joinstyle="miter"/>
                      </v:oval>
                    </v:group>
                    <v:rect id="矩形 1370" o:spid="_x0000_s1611" style="position:absolute;left:27135;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" fillcolor="#92d050" strokecolor="#4e2319 [1604]" strokeweight="1pt">
                      <v:textbox>
                        <w:txbxContent>
                          <w:p w14:paraId="259D4EB7" w14:textId="77777777" w:rsidR="009D7E4C" w:rsidRDefault="009D7E4C" w:rsidP="009C18BA">
                            <w:pPr>
                              <w:jc w:val="center"/>
                              <w:rPr>
                                <w:sz w:val="24"/>
                                <w:szCs w:val="24"/>
                              </w:rPr>
                            </w:pPr>
                            <w:r>
                              <w:rPr>
                                <w:rFonts w:hAnsi="Century Gothic"/>
                                <w:b/>
                                <w:bCs/>
                                <w:color w:val="000000" w:themeColor="text1"/>
                                <w:sz w:val="28"/>
                                <w:szCs w:val="28"/>
                              </w:rPr>
                              <w:t>14</w:t>
                            </w:r>
                          </w:p>
                        </w:txbxContent>
                      </v:textbox>
                    </v:rect>
                  </v:group>
                  <v:group id="组合 1371" o:spid="_x0000_s1612" style="position:absolute;left:31764;top:32385;width:4572;height:8229" coordorigin="31764,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SmGygAAAOI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">
                    <v:group id="组合 1372" o:spid="_x0000_s1613" style="position:absolute;left:31764;top:32385;width:4572;height:4572" coordorigin="31764,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shape id="剪去同侧角的矩形 1373" o:spid="_x0000_s1614" style="position:absolute;left:31764;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74" o:spid="_x0000_s1615" style="position:absolute;left:32678;top:3329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" fillcolor="red" strokecolor="#4e2319 [1604]" strokeweight="1pt">
                        <v:stroke joinstyle="miter"/>
                      </v:oval>
                    </v:group>
                    <v:rect id="矩形 1375" o:spid="_x0000_s1616" style="position:absolute;left:31764;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" fillcolor="#92d050" strokecolor="#4e2319 [1604]" strokeweight="1pt">
                      <v:textbox>
                        <w:txbxContent>
                          <w:p w14:paraId="4B5A1F75" w14:textId="77777777" w:rsidR="009D7E4C" w:rsidRDefault="009D7E4C" w:rsidP="009C18BA">
                            <w:pPr>
                              <w:jc w:val="center"/>
                              <w:rPr>
                                <w:sz w:val="24"/>
                                <w:szCs w:val="24"/>
                              </w:rPr>
                            </w:pPr>
                            <w:r>
                              <w:rPr>
                                <w:rFonts w:hAnsi="Century Gothic"/>
                                <w:b/>
                                <w:bCs/>
                                <w:color w:val="000000" w:themeColor="text1"/>
                                <w:sz w:val="28"/>
                                <w:szCs w:val="28"/>
                              </w:rPr>
                              <w:t>15</w:t>
                            </w:r>
                          </w:p>
                        </w:txbxContent>
                      </v:textbox>
                    </v:rect>
                  </v:group>
                  <v:group id="组合 1376" o:spid="_x0000_s1617" style="position:absolute;left:36392;top:32385;width:4572;height:8229" coordorigin="36392,3238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">
                    <v:group id="组合 1377" o:spid="_x0000_s1618" style="position:absolute;left:36392;top:32385;width:4572;height:4572" coordorigin="36392,3238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BRp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">
                      <v:shape id="剪去同侧角的矩形 1378" o:spid="_x0000_s1619" style="position:absolute;left:36392;top:3238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" path="m139702,l317498,,457200,139702r,317498l457200,457200,,457200r,l,139702,139702,xe" filled="f" strokecolor="#4e2319 [1604]" strokeweight="1pt">
                        <v:stroke joinstyle="miter"/>
                        <v:path arrowok="t" o:connecttype="custom" o:connectlocs="139702,0;317498,0;457200,139702;457200,457200;457200,457200;0,457200;0,457200;0,139702;139702,0" o:connectangles="0,0,0,0,0,0,0,0,0"/>
                      </v:shape>
                      <v:oval id="椭圆 1379" o:spid="_x0000_s1620" style="position:absolute;left:37306;top:3329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" fillcolor="red" strokecolor="#4e2319 [1604]" strokeweight="1pt">
                        <v:stroke joinstyle="miter"/>
                      </v:oval>
                    </v:group>
                    <v:rect id="矩形 1380" o:spid="_x0000_s1621" style="position:absolute;left:36392;top:3695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" fillcolor="#92d050" strokecolor="#4e2319 [1604]" strokeweight="1pt">
                      <v:textbox>
                        <w:txbxContent>
                          <w:p w14:paraId="4E37B167" w14:textId="77777777" w:rsidR="009D7E4C" w:rsidRDefault="009D7E4C" w:rsidP="009C18BA">
                            <w:pPr>
                              <w:jc w:val="center"/>
                              <w:rPr>
                                <w:sz w:val="24"/>
                                <w:szCs w:val="24"/>
                              </w:rPr>
                            </w:pPr>
                            <w:r>
                              <w:rPr>
                                <w:rFonts w:hAnsi="Century Gothic"/>
                                <w:b/>
                                <w:bCs/>
                                <w:color w:val="000000" w:themeColor="text1"/>
                                <w:sz w:val="28"/>
                                <w:szCs w:val="28"/>
                              </w:rPr>
                              <w:t>16</w:t>
                            </w:r>
                          </w:p>
                        </w:txbxContent>
                      </v:textbox>
                    </v:rect>
                  </v:group>
                  <v:shape id="肘形连接符 1381" o:spid="_x0000_s1622" type="#_x0000_t33" style="position:absolute;left:6279;top:30429;width:40203;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" strokecolor="red" strokeweight="2pt">
                    <o:lock v:ext="edit" shapetype="f"/>
                  </v:shape>
                  <v:oval id="椭圆 1382" o:spid="_x0000_s1623" style="position:absolute;left:46482;top:29972;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" fillcolor="red" strokecolor="red" strokeweight="1pt">
                    <v:stroke joinstyle="miter"/>
                  </v:oval>
                  <v:shape id="肘形连接符 1383" o:spid="_x0000_s1624" type="#_x0000_t33" style="position:absolute;left:10907;top:30429;width:35575;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" strokecolor="red" strokeweight="2pt">
                    <o:lock v:ext="edit" shapetype="f"/>
                  </v:shape>
                  <v:shape id="肘形连接符 1384" o:spid="_x0000_s1625" type="#_x0000_t33" style="position:absolute;left:15536;top:30429;width:30946;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" strokecolor="red" strokeweight="2pt">
                    <o:lock v:ext="edit" shapetype="f"/>
                  </v:shape>
                  <v:shape id="肘形连接符 1385" o:spid="_x0000_s1626" type="#_x0000_t33" style="position:absolute;left:20164;top:30429;width:26318;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" strokecolor="red" strokeweight="2pt">
                    <o:lock v:ext="edit" shapetype="f"/>
                  </v:shape>
                  <v:shape id="肘形连接符 1386" o:spid="_x0000_s1627" type="#_x0000_t33" style="position:absolute;left:24793;top:30429;width:21689;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" strokecolor="red" strokeweight="2pt">
                    <o:lock v:ext="edit" shapetype="f"/>
                  </v:shape>
                  <v:shape id="肘形连接符 1387" o:spid="_x0000_s1628" type="#_x0000_t33" style="position:absolute;left:29421;top:30429;width:17061;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" strokecolor="red" strokeweight="2pt">
                    <o:lock v:ext="edit" shapetype="f"/>
                  </v:shape>
                  <v:shape id="肘形连接符 1388" o:spid="_x0000_s1629" type="#_x0000_t33" style="position:absolute;left:34050;top:30429;width:12432;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" strokecolor="red" strokeweight="2pt">
                    <o:lock v:ext="edit" shapetype="f"/>
                  </v:shape>
                  <v:shape id="肘形连接符 1389" o:spid="_x0000_s1630" type="#_x0000_t33" style="position:absolute;left:43307;top:30429;width:3175;height:2870;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" strokecolor="red" strokeweight="2pt">
                    <o:lock v:ext="edit" shapetype="f"/>
                  </v:shape>
                </v:group>
                <v:shape id="肘形连接符 1390" o:spid="_x0000_s1631" type="#_x0000_t35" style="position:absolute;left:22987;top:1397;width:24409;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" adj="-2023,23301" strokecolor="red" strokeweight="2pt">
                  <o:lock v:ext="edit" shapetype="f"/>
                </v:shape>
                <v:shape id="肘形连接符 1391" o:spid="_x0000_s1632" type="#_x0000_t35" style="position:absolute;left:28516;top:1397;width:1888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" adj="-2615,23301" strokecolor="red" strokeweight="2pt">
                  <o:lock v:ext="edit" shapetype="f"/>
                </v:shape>
                <v:shape id="肘形连接符 1392" o:spid="_x0000_s1633" type="#_x0000_t35" style="position:absolute;left:34046;top:1397;width:1335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" adj="-3699,23301" strokecolor="red" strokeweight="2pt">
                  <o:lock v:ext="edit" shapetype="f"/>
                </v:shape>
                <v:shape id="肘形连接符 1393" o:spid="_x0000_s1634" type="#_x0000_t35" style="position:absolute;left:39576;top:1397;width:7820;height:29032;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" adj="-6314,23301" strokecolor="red" strokeweight="2pt">
                  <o:lock v:ext="edit" shapetype="f"/>
                </v:shape>
                <v:shape id="肘形连接符 1394" o:spid="_x0000_s1635" type="#_x0000_t34" style="position:absolute;left:25692;top:8725;width:18542;height:23952;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" strokecolor="red" strokeweight="2pt">
                  <o:lock v:ext="edit" shapetype="f"/>
                </v:shape>
                <v:shape id="肘形连接符 1395" o:spid="_x0000_s1636" type="#_x0000_t34" style="position:absolute;left:28457;top:11489;width:18542;height:1842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" strokecolor="red" strokeweight="2pt">
                  <o:lock v:ext="edit" shapetype="f"/>
                </v:shape>
                <v:shape id="肘形连接符 1396" o:spid="_x0000_s1637" type="#_x0000_t34" style="position:absolute;left:31222;top:14254;width:18542;height:1289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" strokecolor="red" strokeweight="2pt">
                  <o:lock v:ext="edit" shapetype="f"/>
                </v:shape>
                <v:shape id="肘形连接符 1397" o:spid="_x0000_s1638" type="#_x0000_t34" style="position:absolute;left:33987;top:17019;width:18542;height:736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" strokecolor="red" strokeweight="2pt">
                  <o:lock v:ext="edit" shapetype="f"/>
                </v:shape>
                <w10:anchorlock/>
              </v:group>
            </w:pict>
          </mc:Fallback>
        </mc:AlternateContent>
      </w:r>
    </w:p>
    <w:p w14:paraId="5D1E34D5" w14:textId="77777777" w:rsidR="00704462" w:rsidRDefault="00704462" w:rsidP="009C18BA">
      <w:pPr>
        <w:jc w:val="center"/>
        <w:rPr>
          <w:rFonts w:hint="eastAsia"/>
        </w:rPr>
      </w:pPr>
    </w:p>
    <w:p w14:paraId="77C3C4C4" w14:textId="4C67A119" w:rsidR="009C18BA" w:rsidRDefault="009C18BA" w:rsidP="009C18BA">
      <w:pPr>
        <w:pStyle w:val="af9"/>
        <w:numPr>
          <w:ilvl w:val="0"/>
          <w:numId w:val="13"/>
        </w:numPr>
      </w:pPr>
      <w:r>
        <w:rPr>
          <w:rFonts w:hint="eastAsia"/>
        </w:rPr>
        <w:t>8</w:t>
      </w:r>
      <w:r>
        <w:t>0</w:t>
      </w:r>
      <w:r>
        <w:rPr>
          <w:rFonts w:hint="eastAsia"/>
        </w:rPr>
        <w:t>V</w:t>
      </w:r>
    </w:p>
    <w:p w14:paraId="3E9C1B04" w14:textId="77777777" w:rsidR="00704462" w:rsidRDefault="00704462" w:rsidP="00704462">
      <w:pPr>
        <w:rPr>
          <w:rFonts w:hint="eastAsia"/>
        </w:rPr>
      </w:pPr>
    </w:p>
    <w:p w14:paraId="7CA66715" w14:textId="739CF800" w:rsidR="009C18BA" w:rsidRDefault="00704462" w:rsidP="009C18BA">
      <w:pPr>
        <w:jc w:val="center"/>
        <w:rPr>
          <w:rFonts w:hint="eastAsia"/>
        </w:rPr>
      </w:pPr>
      <w:r>
        <w:rPr>
          <w:noProof/>
        </w:rPr>
        <mc:AlternateContent>
          <mc:Choice Requires="wpg">
            <w:drawing>
              <wp:inline distT="0" distB="0" distL="0" distR="0" wp14:anchorId="67E3120F" wp14:editId="39D86519">
                <wp:extent cx="4842086" cy="3553460"/>
                <wp:effectExtent l="0" t="101600" r="9525" b="15240"/>
                <wp:docPr id="1398" name="组合 1168"/>
                <wp:cNvGraphicFramePr xmlns:a="http://schemas.openxmlformats.org/drawingml/2006/main"/>
                <a:graphic xmlns:a="http://schemas.openxmlformats.org/drawingml/2006/main">
                  <a:graphicData uri="http://schemas.microsoft.com/office/word/2010/wordprocessingGroup">
                    <wpg:wgp>
                      <wpg:cNvGrpSpPr/>
                      <wpg:grpSpPr>
                        <a:xfrm>
                          <a:off x="0" y="0"/>
                          <a:ext cx="4842086" cy="3553460"/>
                          <a:chOff x="0" y="0"/>
                          <a:chExt cx="4842086" cy="3553460"/>
                        </a:xfrm>
                      </wpg:grpSpPr>
                      <wpg:grpSp>
                        <wpg:cNvPr id="1399" name="组合 1399"/>
                        <wpg:cNvGrpSpPr/>
                        <wpg:grpSpPr>
                          <a:xfrm>
                            <a:off x="213642" y="2730500"/>
                            <a:ext cx="4628444" cy="822960"/>
                            <a:chOff x="213642" y="2730500"/>
                            <a:chExt cx="4628444" cy="822960"/>
                          </a:xfrm>
                        </wpg:grpSpPr>
                        <wpg:grpSp>
                          <wpg:cNvPr id="1400" name="组合 1400"/>
                          <wpg:cNvGrpSpPr/>
                          <wpg:grpSpPr>
                            <a:xfrm>
                              <a:off x="213642" y="2730500"/>
                              <a:ext cx="457200" cy="822960"/>
                              <a:chOff x="213642" y="2730500"/>
                              <a:chExt cx="457200" cy="822960"/>
                            </a:xfrm>
                          </wpg:grpSpPr>
                          <wpg:grpSp>
                            <wpg:cNvPr id="1401" name="组合 1401"/>
                            <wpg:cNvGrpSpPr/>
                            <wpg:grpSpPr>
                              <a:xfrm>
                                <a:off x="213642" y="2730500"/>
                                <a:ext cx="457200" cy="457200"/>
                                <a:chOff x="213642" y="2730500"/>
                                <a:chExt cx="457200" cy="457200"/>
                              </a:xfrm>
                              <a:solidFill>
                                <a:srgbClr val="92D050"/>
                              </a:solidFill>
                            </wpg:grpSpPr>
                            <wps:wsp>
                              <wps:cNvPr id="1402" name="剪去同侧角的矩形 1402"/>
                              <wps:cNvSpPr/>
                              <wps:spPr>
                                <a:xfrm>
                                  <a:off x="213642"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3" name="椭圆 1403"/>
                              <wps:cNvSpPr/>
                              <wps:spPr>
                                <a:xfrm>
                                  <a:off x="305082"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04" name="矩形 1404"/>
                            <wps:cNvSpPr/>
                            <wps:spPr>
                              <a:xfrm>
                                <a:off x="213642"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DBB44" w14:textId="77777777" w:rsidR="009D7E4C" w:rsidRDefault="009D7E4C" w:rsidP="00704462">
                                  <w:pPr>
                                    <w:jc w:val="center"/>
                                    <w:rPr>
                                      <w:sz w:val="24"/>
                                      <w:szCs w:val="24"/>
                                    </w:rPr>
                                  </w:pPr>
                                  <w:r>
                                    <w:rPr>
                                      <w:rFonts w:hAnsi="Century Gothic"/>
                                      <w:b/>
                                      <w:bCs/>
                                      <w:color w:val="000000" w:themeColor="text1"/>
                                      <w:sz w:val="28"/>
                                      <w:szCs w:val="28"/>
                                    </w:rPr>
                                    <w:t>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05" name="组合 1405"/>
                          <wpg:cNvGrpSpPr/>
                          <wpg:grpSpPr>
                            <a:xfrm>
                              <a:off x="677898" y="2730500"/>
                              <a:ext cx="457200" cy="822960"/>
                              <a:chOff x="677898" y="2730500"/>
                              <a:chExt cx="457200" cy="822960"/>
                            </a:xfrm>
                          </wpg:grpSpPr>
                          <wpg:grpSp>
                            <wpg:cNvPr id="1406" name="组合 1406"/>
                            <wpg:cNvGrpSpPr/>
                            <wpg:grpSpPr>
                              <a:xfrm>
                                <a:off x="677898" y="2730500"/>
                                <a:ext cx="457200" cy="457200"/>
                                <a:chOff x="677898" y="2730500"/>
                                <a:chExt cx="457200" cy="457200"/>
                              </a:xfrm>
                              <a:solidFill>
                                <a:srgbClr val="92D050"/>
                              </a:solidFill>
                            </wpg:grpSpPr>
                            <wps:wsp>
                              <wps:cNvPr id="1407" name="剪去同侧角的矩形 1407"/>
                              <wps:cNvSpPr/>
                              <wps:spPr>
                                <a:xfrm>
                                  <a:off x="677898"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8" name="椭圆 1408"/>
                              <wps:cNvSpPr/>
                              <wps:spPr>
                                <a:xfrm>
                                  <a:off x="769338"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09" name="矩形 1409"/>
                            <wps:cNvSpPr/>
                            <wps:spPr>
                              <a:xfrm>
                                <a:off x="677898"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43B30" w14:textId="77777777" w:rsidR="009D7E4C" w:rsidRDefault="009D7E4C" w:rsidP="00704462">
                                  <w:pPr>
                                    <w:jc w:val="center"/>
                                    <w:rPr>
                                      <w:sz w:val="24"/>
                                      <w:szCs w:val="24"/>
                                    </w:rPr>
                                  </w:pPr>
                                  <w:r>
                                    <w:rPr>
                                      <w:rFonts w:hAnsi="Century Gothic"/>
                                      <w:b/>
                                      <w:bCs/>
                                      <w:color w:val="000000" w:themeColor="text1"/>
                                      <w:sz w:val="28"/>
                                      <w:szCs w:val="28"/>
                                    </w:rPr>
                                    <w:t>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0" name="组合 1410"/>
                          <wpg:cNvGrpSpPr/>
                          <wpg:grpSpPr>
                            <a:xfrm>
                              <a:off x="1142154" y="2730500"/>
                              <a:ext cx="457200" cy="822960"/>
                              <a:chOff x="1142154" y="2730500"/>
                              <a:chExt cx="457200" cy="822960"/>
                            </a:xfrm>
                          </wpg:grpSpPr>
                          <wpg:grpSp>
                            <wpg:cNvPr id="1411" name="组合 1411"/>
                            <wpg:cNvGrpSpPr/>
                            <wpg:grpSpPr>
                              <a:xfrm>
                                <a:off x="1142154" y="2730500"/>
                                <a:ext cx="457200" cy="457200"/>
                                <a:chOff x="1142154" y="2730500"/>
                                <a:chExt cx="457200" cy="457200"/>
                              </a:xfrm>
                              <a:solidFill>
                                <a:srgbClr val="92D050"/>
                              </a:solidFill>
                            </wpg:grpSpPr>
                            <wps:wsp>
                              <wps:cNvPr id="1412" name="剪去同侧角的矩形 1412"/>
                              <wps:cNvSpPr/>
                              <wps:spPr>
                                <a:xfrm>
                                  <a:off x="1142154"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3" name="椭圆 1413"/>
                              <wps:cNvSpPr/>
                              <wps:spPr>
                                <a:xfrm>
                                  <a:off x="1233594"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14" name="矩形 1414"/>
                            <wps:cNvSpPr/>
                            <wps:spPr>
                              <a:xfrm>
                                <a:off x="1142154"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19EF1" w14:textId="77777777" w:rsidR="009D7E4C" w:rsidRDefault="009D7E4C" w:rsidP="00704462">
                                  <w:pPr>
                                    <w:jc w:val="center"/>
                                    <w:rPr>
                                      <w:sz w:val="24"/>
                                      <w:szCs w:val="24"/>
                                    </w:rPr>
                                  </w:pPr>
                                  <w:r>
                                    <w:rPr>
                                      <w:rFonts w:hAnsi="Century Gothic"/>
                                      <w:b/>
                                      <w:bCs/>
                                      <w:color w:val="000000" w:themeColor="text1"/>
                                      <w:sz w:val="28"/>
                                      <w:szCs w:val="28"/>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5" name="组合 1415"/>
                          <wpg:cNvGrpSpPr/>
                          <wpg:grpSpPr>
                            <a:xfrm>
                              <a:off x="1606410" y="2730500"/>
                              <a:ext cx="457200" cy="822960"/>
                              <a:chOff x="1606410" y="2730500"/>
                              <a:chExt cx="457200" cy="822960"/>
                            </a:xfrm>
                          </wpg:grpSpPr>
                          <wpg:grpSp>
                            <wpg:cNvPr id="1416" name="组合 1416"/>
                            <wpg:cNvGrpSpPr/>
                            <wpg:grpSpPr>
                              <a:xfrm>
                                <a:off x="1606410" y="2730500"/>
                                <a:ext cx="457200" cy="457200"/>
                                <a:chOff x="1606410" y="2730500"/>
                                <a:chExt cx="457200" cy="457200"/>
                              </a:xfrm>
                              <a:solidFill>
                                <a:srgbClr val="92D050"/>
                              </a:solidFill>
                            </wpg:grpSpPr>
                            <wps:wsp>
                              <wps:cNvPr id="1417" name="剪去同侧角的矩形 1417"/>
                              <wps:cNvSpPr/>
                              <wps:spPr>
                                <a:xfrm>
                                  <a:off x="1606410"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8" name="椭圆 1418"/>
                              <wps:cNvSpPr/>
                              <wps:spPr>
                                <a:xfrm>
                                  <a:off x="1697850"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19" name="矩形 1419"/>
                            <wps:cNvSpPr/>
                            <wps:spPr>
                              <a:xfrm>
                                <a:off x="1606410"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4B001" w14:textId="77777777" w:rsidR="009D7E4C" w:rsidRDefault="009D7E4C" w:rsidP="00704462">
                                  <w:pPr>
                                    <w:jc w:val="center"/>
                                    <w:rPr>
                                      <w:sz w:val="24"/>
                                      <w:szCs w:val="24"/>
                                    </w:rPr>
                                  </w:pPr>
                                  <w:r>
                                    <w:rPr>
                                      <w:rFonts w:hAnsi="Century Gothic"/>
                                      <w:b/>
                                      <w:bCs/>
                                      <w:color w:val="000000" w:themeColor="text1"/>
                                      <w:sz w:val="28"/>
                                      <w:szCs w:val="28"/>
                                    </w:rPr>
                                    <w:t>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20" name="组合 1420"/>
                          <wpg:cNvGrpSpPr/>
                          <wpg:grpSpPr>
                            <a:xfrm>
                              <a:off x="2070666" y="2730500"/>
                              <a:ext cx="457200" cy="822960"/>
                              <a:chOff x="2070666" y="2730500"/>
                              <a:chExt cx="457200" cy="822960"/>
                            </a:xfrm>
                          </wpg:grpSpPr>
                          <wpg:grpSp>
                            <wpg:cNvPr id="1421" name="组合 1421"/>
                            <wpg:cNvGrpSpPr/>
                            <wpg:grpSpPr>
                              <a:xfrm>
                                <a:off x="2070666" y="2730500"/>
                                <a:ext cx="457200" cy="457200"/>
                                <a:chOff x="2070666" y="2730500"/>
                                <a:chExt cx="457200" cy="457200"/>
                              </a:xfrm>
                              <a:solidFill>
                                <a:srgbClr val="92D050"/>
                              </a:solidFill>
                            </wpg:grpSpPr>
                            <wps:wsp>
                              <wps:cNvPr id="1422" name="剪去同侧角的矩形 1422"/>
                              <wps:cNvSpPr/>
                              <wps:spPr>
                                <a:xfrm>
                                  <a:off x="2070666"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3" name="椭圆 1423"/>
                              <wps:cNvSpPr/>
                              <wps:spPr>
                                <a:xfrm>
                                  <a:off x="2162106"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24" name="矩形 1424"/>
                            <wps:cNvSpPr/>
                            <wps:spPr>
                              <a:xfrm>
                                <a:off x="2070666"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30DBE" w14:textId="77777777" w:rsidR="009D7E4C" w:rsidRDefault="009D7E4C" w:rsidP="00704462">
                                  <w:pPr>
                                    <w:jc w:val="center"/>
                                    <w:rPr>
                                      <w:sz w:val="24"/>
                                      <w:szCs w:val="24"/>
                                    </w:rPr>
                                  </w:pPr>
                                  <w:r>
                                    <w:rPr>
                                      <w:rFonts w:hAnsi="Century Gothic"/>
                                      <w:b/>
                                      <w:bCs/>
                                      <w:color w:val="000000" w:themeColor="text1"/>
                                      <w:sz w:val="28"/>
                                      <w:szCs w:val="28"/>
                                    </w:rPr>
                                    <w:t>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25" name="组合 1425"/>
                          <wpg:cNvGrpSpPr/>
                          <wpg:grpSpPr>
                            <a:xfrm>
                              <a:off x="2534922" y="2730500"/>
                              <a:ext cx="457200" cy="822960"/>
                              <a:chOff x="2534922" y="2730500"/>
                              <a:chExt cx="457200" cy="822960"/>
                            </a:xfrm>
                          </wpg:grpSpPr>
                          <wpg:grpSp>
                            <wpg:cNvPr id="1426" name="组合 1426"/>
                            <wpg:cNvGrpSpPr/>
                            <wpg:grpSpPr>
                              <a:xfrm>
                                <a:off x="2534922" y="2730500"/>
                                <a:ext cx="457200" cy="457200"/>
                                <a:chOff x="2534922" y="2730500"/>
                                <a:chExt cx="457200" cy="457200"/>
                              </a:xfrm>
                              <a:solidFill>
                                <a:srgbClr val="92D050"/>
                              </a:solidFill>
                            </wpg:grpSpPr>
                            <wps:wsp>
                              <wps:cNvPr id="1427" name="剪去同侧角的矩形 1427"/>
                              <wps:cNvSpPr/>
                              <wps:spPr>
                                <a:xfrm>
                                  <a:off x="2534922"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8" name="椭圆 1428"/>
                              <wps:cNvSpPr/>
                              <wps:spPr>
                                <a:xfrm>
                                  <a:off x="2626362"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29" name="矩形 1429"/>
                            <wps:cNvSpPr/>
                            <wps:spPr>
                              <a:xfrm>
                                <a:off x="2534922"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8A66B" w14:textId="77777777" w:rsidR="009D7E4C" w:rsidRDefault="009D7E4C" w:rsidP="00704462">
                                  <w:pPr>
                                    <w:jc w:val="center"/>
                                    <w:rPr>
                                      <w:sz w:val="24"/>
                                      <w:szCs w:val="24"/>
                                    </w:rPr>
                                  </w:pPr>
                                  <w:r>
                                    <w:rPr>
                                      <w:rFonts w:hAnsi="Century Gothic"/>
                                      <w:b/>
                                      <w:bCs/>
                                      <w:color w:val="000000" w:themeColor="text1"/>
                                      <w:sz w:val="28"/>
                                      <w:szCs w:val="28"/>
                                    </w:rPr>
                                    <w:t>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30" name="组合 1430"/>
                          <wpg:cNvGrpSpPr/>
                          <wpg:grpSpPr>
                            <a:xfrm>
                              <a:off x="2999178" y="2730500"/>
                              <a:ext cx="457200" cy="822960"/>
                              <a:chOff x="2999178" y="2730500"/>
                              <a:chExt cx="457200" cy="822960"/>
                            </a:xfrm>
                          </wpg:grpSpPr>
                          <wpg:grpSp>
                            <wpg:cNvPr id="1431" name="组合 1431"/>
                            <wpg:cNvGrpSpPr/>
                            <wpg:grpSpPr>
                              <a:xfrm>
                                <a:off x="2999178" y="2730500"/>
                                <a:ext cx="457200" cy="457200"/>
                                <a:chOff x="2999178" y="2730500"/>
                                <a:chExt cx="457200" cy="457200"/>
                              </a:xfrm>
                              <a:solidFill>
                                <a:srgbClr val="92D050"/>
                              </a:solidFill>
                            </wpg:grpSpPr>
                            <wps:wsp>
                              <wps:cNvPr id="1432" name="剪去同侧角的矩形 1432"/>
                              <wps:cNvSpPr/>
                              <wps:spPr>
                                <a:xfrm>
                                  <a:off x="2999178"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3" name="椭圆 1433"/>
                              <wps:cNvSpPr/>
                              <wps:spPr>
                                <a:xfrm>
                                  <a:off x="3090618"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34" name="矩形 1434"/>
                            <wps:cNvSpPr/>
                            <wps:spPr>
                              <a:xfrm>
                                <a:off x="2999178"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4CC60" w14:textId="77777777" w:rsidR="009D7E4C" w:rsidRDefault="009D7E4C" w:rsidP="00704462">
                                  <w:pPr>
                                    <w:jc w:val="center"/>
                                    <w:rPr>
                                      <w:sz w:val="24"/>
                                      <w:szCs w:val="24"/>
                                    </w:rPr>
                                  </w:pPr>
                                  <w:r>
                                    <w:rPr>
                                      <w:rFonts w:hAnsi="Century Gothic"/>
                                      <w:b/>
                                      <w:bCs/>
                                      <w:color w:val="000000" w:themeColor="text1"/>
                                      <w:sz w:val="28"/>
                                      <w:szCs w:val="28"/>
                                    </w:rPr>
                                    <w:t>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35" name="组合 1435"/>
                          <wpg:cNvGrpSpPr/>
                          <wpg:grpSpPr>
                            <a:xfrm>
                              <a:off x="3463434" y="2730500"/>
                              <a:ext cx="457200" cy="822960"/>
                              <a:chOff x="3463434" y="2730500"/>
                              <a:chExt cx="457200" cy="822960"/>
                            </a:xfrm>
                          </wpg:grpSpPr>
                          <wpg:grpSp>
                            <wpg:cNvPr id="1436" name="组合 1436"/>
                            <wpg:cNvGrpSpPr/>
                            <wpg:grpSpPr>
                              <a:xfrm>
                                <a:off x="3463434" y="2730500"/>
                                <a:ext cx="457200" cy="457200"/>
                                <a:chOff x="3463434" y="2730500"/>
                                <a:chExt cx="457200" cy="457200"/>
                              </a:xfrm>
                              <a:solidFill>
                                <a:srgbClr val="92D050"/>
                              </a:solidFill>
                            </wpg:grpSpPr>
                            <wps:wsp>
                              <wps:cNvPr id="1437" name="剪去同侧角的矩形 1437"/>
                              <wps:cNvSpPr/>
                              <wps:spPr>
                                <a:xfrm>
                                  <a:off x="3463434"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8" name="椭圆 1438"/>
                              <wps:cNvSpPr/>
                              <wps:spPr>
                                <a:xfrm>
                                  <a:off x="3554874"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39" name="矩形 1439"/>
                            <wps:cNvSpPr/>
                            <wps:spPr>
                              <a:xfrm>
                                <a:off x="3463434"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DE651" w14:textId="77777777" w:rsidR="009D7E4C" w:rsidRDefault="009D7E4C" w:rsidP="00704462">
                                  <w:pPr>
                                    <w:jc w:val="center"/>
                                    <w:rPr>
                                      <w:sz w:val="24"/>
                                      <w:szCs w:val="24"/>
                                    </w:rPr>
                                  </w:pPr>
                                  <w:r>
                                    <w:rPr>
                                      <w:rFonts w:hAnsi="Century Gothic"/>
                                      <w:b/>
                                      <w:bCs/>
                                      <w:color w:val="000000" w:themeColor="text1"/>
                                      <w:sz w:val="28"/>
                                      <w:szCs w:val="28"/>
                                    </w:rPr>
                                    <w:t>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40" name="组合 1440"/>
                          <wpg:cNvGrpSpPr/>
                          <wpg:grpSpPr>
                            <a:xfrm>
                              <a:off x="3927686" y="2730500"/>
                              <a:ext cx="457200" cy="822960"/>
                              <a:chOff x="3927686" y="2730500"/>
                              <a:chExt cx="457200" cy="822960"/>
                            </a:xfrm>
                          </wpg:grpSpPr>
                          <wpg:grpSp>
                            <wpg:cNvPr id="1441" name="组合 1441"/>
                            <wpg:cNvGrpSpPr/>
                            <wpg:grpSpPr>
                              <a:xfrm>
                                <a:off x="3927686" y="2730500"/>
                                <a:ext cx="457200" cy="457200"/>
                                <a:chOff x="3927686" y="2730500"/>
                                <a:chExt cx="457200" cy="457200"/>
                              </a:xfrm>
                              <a:solidFill>
                                <a:srgbClr val="92D050"/>
                              </a:solidFill>
                            </wpg:grpSpPr>
                            <wps:wsp>
                              <wps:cNvPr id="1442" name="剪去同侧角的矩形 1442"/>
                              <wps:cNvSpPr/>
                              <wps:spPr>
                                <a:xfrm>
                                  <a:off x="3927686"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3" name="椭圆 1443"/>
                              <wps:cNvSpPr/>
                              <wps:spPr>
                                <a:xfrm>
                                  <a:off x="4019126"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44" name="矩形 1444"/>
                            <wps:cNvSpPr/>
                            <wps:spPr>
                              <a:xfrm>
                                <a:off x="3927686"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C5D4" w14:textId="77777777" w:rsidR="009D7E4C" w:rsidRDefault="009D7E4C" w:rsidP="00704462">
                                  <w:pPr>
                                    <w:jc w:val="center"/>
                                    <w:rPr>
                                      <w:sz w:val="24"/>
                                      <w:szCs w:val="24"/>
                                    </w:rPr>
                                  </w:pPr>
                                  <w:r>
                                    <w:rPr>
                                      <w:rFonts w:hAnsi="Century Gothic"/>
                                      <w:b/>
                                      <w:bCs/>
                                      <w:color w:val="000000" w:themeColor="text1"/>
                                      <w:sz w:val="28"/>
                                      <w:szCs w:val="28"/>
                                    </w:rPr>
                                    <w:t>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45" name="组合 1445"/>
                          <wpg:cNvGrpSpPr/>
                          <wpg:grpSpPr>
                            <a:xfrm>
                              <a:off x="4384886" y="2730500"/>
                              <a:ext cx="457200" cy="822960"/>
                              <a:chOff x="4384886" y="2730500"/>
                              <a:chExt cx="457200" cy="822960"/>
                            </a:xfrm>
                          </wpg:grpSpPr>
                          <wpg:grpSp>
                            <wpg:cNvPr id="1446" name="组合 1446"/>
                            <wpg:cNvGrpSpPr/>
                            <wpg:grpSpPr>
                              <a:xfrm>
                                <a:off x="4384886" y="2730500"/>
                                <a:ext cx="457200" cy="457200"/>
                                <a:chOff x="4384886" y="2730500"/>
                                <a:chExt cx="457200" cy="457200"/>
                              </a:xfrm>
                              <a:solidFill>
                                <a:srgbClr val="92D050"/>
                              </a:solidFill>
                            </wpg:grpSpPr>
                            <wps:wsp>
                              <wps:cNvPr id="1447" name="剪去同侧角的矩形 1447"/>
                              <wps:cNvSpPr/>
                              <wps:spPr>
                                <a:xfrm>
                                  <a:off x="4384886" y="2730500"/>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8" name="椭圆 1448"/>
                              <wps:cNvSpPr/>
                              <wps:spPr>
                                <a:xfrm>
                                  <a:off x="4476326" y="2821940"/>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49" name="矩形 1449"/>
                            <wps:cNvSpPr/>
                            <wps:spPr>
                              <a:xfrm>
                                <a:off x="4384886" y="3187700"/>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4CF1E" w14:textId="77777777" w:rsidR="009D7E4C" w:rsidRDefault="009D7E4C" w:rsidP="00704462">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450" name="组合 1450"/>
                        <wpg:cNvGrpSpPr>
                          <a:grpSpLocks noChangeAspect="1"/>
                        </wpg:cNvGrpSpPr>
                        <wpg:grpSpPr>
                          <a:xfrm>
                            <a:off x="308186" y="0"/>
                            <a:ext cx="2438400" cy="1280160"/>
                            <a:chOff x="308186" y="0"/>
                            <a:chExt cx="2438400" cy="1280160"/>
                          </a:xfrm>
                        </wpg:grpSpPr>
                        <wps:wsp>
                          <wps:cNvPr id="1451" name="圆角矩形 1451"/>
                          <wps:cNvSpPr/>
                          <wps:spPr>
                            <a:xfrm>
                              <a:off x="308186" y="0"/>
                              <a:ext cx="2438400" cy="1280160"/>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52" name="组合 1452"/>
                          <wpg:cNvGrpSpPr/>
                          <wpg:grpSpPr>
                            <a:xfrm>
                              <a:off x="473286" y="139700"/>
                              <a:ext cx="2116139" cy="1003300"/>
                              <a:chOff x="473286" y="139700"/>
                              <a:chExt cx="2116139" cy="1003300"/>
                            </a:xfrm>
                          </wpg:grpSpPr>
                          <wpg:grpSp>
                            <wpg:cNvPr id="1453" name="组合 1453"/>
                            <wpg:cNvGrpSpPr>
                              <a:grpSpLocks noChangeAspect="1"/>
                            </wpg:cNvGrpSpPr>
                            <wpg:grpSpPr>
                              <a:xfrm>
                                <a:off x="473286" y="139700"/>
                                <a:ext cx="2116139" cy="457200"/>
                                <a:chOff x="473286" y="139700"/>
                                <a:chExt cx="1692911" cy="365760"/>
                              </a:xfrm>
                              <a:solidFill>
                                <a:schemeClr val="bg2"/>
                              </a:solidFill>
                            </wpg:grpSpPr>
                            <wps:wsp>
                              <wps:cNvPr id="1454" name="圆角矩形 1454"/>
                              <wps:cNvSpPr/>
                              <wps:spPr>
                                <a:xfrm>
                                  <a:off x="473286"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57E08" w14:textId="77777777" w:rsidR="009D7E4C" w:rsidRDefault="009D7E4C" w:rsidP="00704462">
                                    <w:pPr>
                                      <w:jc w:val="center"/>
                                      <w:rPr>
                                        <w:sz w:val="24"/>
                                        <w:szCs w:val="24"/>
                                      </w:rPr>
                                    </w:pPr>
                                    <w:r>
                                      <w:rPr>
                                        <w:rFonts w:hAnsi="Century Gothic"/>
                                        <w:b/>
                                        <w:bCs/>
                                        <w:color w:val="000000" w:themeColor="text1"/>
                                        <w:sz w:val="32"/>
                                        <w:szCs w:val="32"/>
                                      </w:rPr>
                                      <w:t>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5" name="圆角矩形 1455"/>
                              <wps:cNvSpPr/>
                              <wps:spPr>
                                <a:xfrm>
                                  <a:off x="915670"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769B" w14:textId="77777777" w:rsidR="009D7E4C" w:rsidRDefault="009D7E4C" w:rsidP="00704462">
                                    <w:pPr>
                                      <w:jc w:val="center"/>
                                      <w:rPr>
                                        <w:sz w:val="24"/>
                                        <w:szCs w:val="24"/>
                                      </w:rPr>
                                    </w:pPr>
                                    <w:r>
                                      <w:rPr>
                                        <w:rFonts w:hAnsi="Century Gothic"/>
                                        <w:b/>
                                        <w:bCs/>
                                        <w:color w:val="000000" w:themeColor="text1"/>
                                        <w:sz w:val="32"/>
                                        <w:szCs w:val="32"/>
                                      </w:rPr>
                                      <w:t>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6" name="圆角矩形 1456"/>
                              <wps:cNvSpPr/>
                              <wps:spPr>
                                <a:xfrm>
                                  <a:off x="1358054"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4D624" w14:textId="77777777" w:rsidR="009D7E4C" w:rsidRDefault="009D7E4C" w:rsidP="00704462">
                                    <w:pPr>
                                      <w:jc w:val="center"/>
                                      <w:rPr>
                                        <w:sz w:val="24"/>
                                        <w:szCs w:val="24"/>
                                      </w:rPr>
                                    </w:pPr>
                                    <w:r>
                                      <w:rPr>
                                        <w:rFonts w:hAnsi="Century Gothic"/>
                                        <w:b/>
                                        <w:bCs/>
                                        <w:color w:val="000000" w:themeColor="text1"/>
                                        <w:sz w:val="32"/>
                                        <w:szCs w:val="32"/>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7" name="圆角矩形 1457"/>
                              <wps:cNvSpPr/>
                              <wps:spPr>
                                <a:xfrm>
                                  <a:off x="1800437"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FA8C2" w14:textId="77777777" w:rsidR="009D7E4C" w:rsidRDefault="009D7E4C" w:rsidP="00704462">
                                    <w:pPr>
                                      <w:jc w:val="center"/>
                                      <w:rPr>
                                        <w:sz w:val="24"/>
                                        <w:szCs w:val="24"/>
                                      </w:rPr>
                                    </w:pPr>
                                    <w:r>
                                      <w:rPr>
                                        <w:rFonts w:hAnsi="Century Gothic"/>
                                        <w:b/>
                                        <w:bCs/>
                                        <w:color w:val="000000" w:themeColor="text1"/>
                                        <w:sz w:val="32"/>
                                        <w:szCs w:val="32"/>
                                      </w:rPr>
                                      <w:t>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58" name="组合 1458"/>
                            <wpg:cNvGrpSpPr>
                              <a:grpSpLocks noChangeAspect="1"/>
                            </wpg:cNvGrpSpPr>
                            <wpg:grpSpPr>
                              <a:xfrm>
                                <a:off x="473286" y="685800"/>
                                <a:ext cx="2116139" cy="457200"/>
                                <a:chOff x="473286" y="685800"/>
                                <a:chExt cx="1692911" cy="365760"/>
                              </a:xfrm>
                              <a:solidFill>
                                <a:schemeClr val="bg2"/>
                              </a:solidFill>
                            </wpg:grpSpPr>
                            <wps:wsp>
                              <wps:cNvPr id="1459" name="圆角矩形 1459"/>
                              <wps:cNvSpPr/>
                              <wps:spPr>
                                <a:xfrm>
                                  <a:off x="473286"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26753" w14:textId="77777777" w:rsidR="009D7E4C" w:rsidRDefault="009D7E4C" w:rsidP="00704462">
                                    <w:pPr>
                                      <w:jc w:val="center"/>
                                      <w:rPr>
                                        <w:sz w:val="24"/>
                                        <w:szCs w:val="24"/>
                                      </w:rPr>
                                    </w:pPr>
                                    <w:r>
                                      <w:rPr>
                                        <w:rFonts w:hAnsi="Century Gothic"/>
                                        <w:b/>
                                        <w:bCs/>
                                        <w:color w:val="000000" w:themeColor="text1"/>
                                        <w:sz w:val="32"/>
                                        <w:szCs w:val="32"/>
                                      </w:rPr>
                                      <w:t>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0" name="圆角矩形 1460"/>
                              <wps:cNvSpPr/>
                              <wps:spPr>
                                <a:xfrm>
                                  <a:off x="915670"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2E0" w14:textId="77777777" w:rsidR="009D7E4C" w:rsidRDefault="009D7E4C" w:rsidP="00704462">
                                    <w:pPr>
                                      <w:jc w:val="center"/>
                                      <w:rPr>
                                        <w:sz w:val="24"/>
                                        <w:szCs w:val="24"/>
                                      </w:rPr>
                                    </w:pPr>
                                    <w:r>
                                      <w:rPr>
                                        <w:rFonts w:hAnsi="Century Gothic"/>
                                        <w:b/>
                                        <w:bCs/>
                                        <w:color w:val="000000" w:themeColor="text1"/>
                                        <w:sz w:val="32"/>
                                        <w:szCs w:val="32"/>
                                      </w:rPr>
                                      <w:t>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1" name="圆角矩形 1461"/>
                              <wps:cNvSpPr/>
                              <wps:spPr>
                                <a:xfrm>
                                  <a:off x="1358054"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BE05C" w14:textId="77777777" w:rsidR="009D7E4C" w:rsidRDefault="009D7E4C" w:rsidP="00704462">
                                    <w:pPr>
                                      <w:jc w:val="center"/>
                                      <w:rPr>
                                        <w:sz w:val="24"/>
                                        <w:szCs w:val="24"/>
                                      </w:rPr>
                                    </w:pPr>
                                    <w:r>
                                      <w:rPr>
                                        <w:rFonts w:hAnsi="Century Gothic"/>
                                        <w:b/>
                                        <w:bCs/>
                                        <w:color w:val="000000" w:themeColor="text1"/>
                                        <w:sz w:val="32"/>
                                        <w:szCs w:val="32"/>
                                      </w:rPr>
                                      <w:t>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 name="圆角矩形 1462"/>
                              <wps:cNvSpPr/>
                              <wps:spPr>
                                <a:xfrm>
                                  <a:off x="1800437"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05366" w14:textId="77777777" w:rsidR="009D7E4C" w:rsidRDefault="009D7E4C" w:rsidP="00704462">
                                    <w:pPr>
                                      <w:jc w:val="center"/>
                                      <w:rPr>
                                        <w:sz w:val="24"/>
                                        <w:szCs w:val="24"/>
                                      </w:rPr>
                                    </w:pPr>
                                    <w:r>
                                      <w:rPr>
                                        <w:rFonts w:hAnsi="Century Gothic"/>
                                        <w:b/>
                                        <w:bCs/>
                                        <w:color w:val="000000" w:themeColor="text1"/>
                                        <w:sz w:val="32"/>
                                        <w:szCs w:val="32"/>
                                      </w:rPr>
                                      <w:t>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463" name="组合 1463"/>
                        <wpg:cNvGrpSpPr>
                          <a:grpSpLocks noChangeAspect="1"/>
                        </wpg:cNvGrpSpPr>
                        <wpg:grpSpPr>
                          <a:xfrm>
                            <a:off x="3381586" y="0"/>
                            <a:ext cx="1358900" cy="1280160"/>
                            <a:chOff x="3381586" y="0"/>
                            <a:chExt cx="1358900" cy="1280160"/>
                          </a:xfrm>
                        </wpg:grpSpPr>
                        <wps:wsp>
                          <wps:cNvPr id="1464" name="圆角矩形 1464"/>
                          <wps:cNvSpPr/>
                          <wps:spPr>
                            <a:xfrm>
                              <a:off x="3381586" y="0"/>
                              <a:ext cx="1358900" cy="1280160"/>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65" name="组合 1465"/>
                          <wpg:cNvGrpSpPr/>
                          <wpg:grpSpPr>
                            <a:xfrm>
                              <a:off x="3546686" y="139700"/>
                              <a:ext cx="1010180" cy="1003300"/>
                              <a:chOff x="3546686" y="139700"/>
                              <a:chExt cx="1010180" cy="1003300"/>
                            </a:xfrm>
                          </wpg:grpSpPr>
                          <wpg:grpSp>
                            <wpg:cNvPr id="1466" name="组合 1466"/>
                            <wpg:cNvGrpSpPr>
                              <a:grpSpLocks noChangeAspect="1"/>
                            </wpg:cNvGrpSpPr>
                            <wpg:grpSpPr>
                              <a:xfrm>
                                <a:off x="3546686" y="139700"/>
                                <a:ext cx="1010180" cy="457200"/>
                                <a:chOff x="3546686" y="139700"/>
                                <a:chExt cx="808144" cy="365760"/>
                              </a:xfrm>
                              <a:solidFill>
                                <a:schemeClr val="bg2"/>
                              </a:solidFill>
                            </wpg:grpSpPr>
                            <wps:wsp>
                              <wps:cNvPr id="1467" name="圆角矩形 1467"/>
                              <wps:cNvSpPr/>
                              <wps:spPr>
                                <a:xfrm>
                                  <a:off x="3546686"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4B34D" w14:textId="77777777" w:rsidR="009D7E4C" w:rsidRDefault="009D7E4C" w:rsidP="00704462">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8" name="圆角矩形 1468"/>
                              <wps:cNvSpPr/>
                              <wps:spPr>
                                <a:xfrm>
                                  <a:off x="3989070" y="1397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A6550" w14:textId="77777777" w:rsidR="009D7E4C" w:rsidRDefault="009D7E4C" w:rsidP="00704462">
                                    <w:pPr>
                                      <w:jc w:val="center"/>
                                      <w:rPr>
                                        <w:sz w:val="24"/>
                                        <w:szCs w:val="24"/>
                                      </w:rPr>
                                    </w:pPr>
                                    <w:r>
                                      <w:rPr>
                                        <w:rFonts w:hAnsi="Century Gothic"/>
                                        <w:b/>
                                        <w:bCs/>
                                        <w:color w:val="000000" w:themeColor="text1"/>
                                        <w:sz w:val="32"/>
                                        <w:szCs w:val="32"/>
                                      </w:rPr>
                                      <w:t>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69" name="组合 1469"/>
                            <wpg:cNvGrpSpPr>
                              <a:grpSpLocks noChangeAspect="1"/>
                            </wpg:cNvGrpSpPr>
                            <wpg:grpSpPr>
                              <a:xfrm>
                                <a:off x="3546686" y="685800"/>
                                <a:ext cx="1010180" cy="457200"/>
                                <a:chOff x="3546686" y="685800"/>
                                <a:chExt cx="808144" cy="365760"/>
                              </a:xfrm>
                              <a:solidFill>
                                <a:schemeClr val="bg2"/>
                              </a:solidFill>
                            </wpg:grpSpPr>
                            <wps:wsp>
                              <wps:cNvPr id="1470" name="圆角矩形 1470"/>
                              <wps:cNvSpPr/>
                              <wps:spPr>
                                <a:xfrm>
                                  <a:off x="3546686"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1" name="圆角矩形 1471"/>
                              <wps:cNvSpPr/>
                              <wps:spPr>
                                <a:xfrm>
                                  <a:off x="3989070" y="685800"/>
                                  <a:ext cx="365760" cy="36576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472" name="椭圆 1472"/>
                        <wps:cNvSpPr/>
                        <wps:spPr>
                          <a:xfrm>
                            <a:off x="0" y="18415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73" name="肘形连接符 1473"/>
                        <wps:cNvCnPr>
                          <a:cxnSpLocks/>
                        </wps:cNvCnPr>
                        <wps:spPr>
                          <a:xfrm rot="16200000" flipH="1" flipV="1">
                            <a:off x="-477097" y="662517"/>
                            <a:ext cx="1701800" cy="656166"/>
                          </a:xfrm>
                          <a:prstGeom prst="bentConnector3">
                            <a:avLst>
                              <a:gd name="adj1" fmla="val -1343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4" name="肘形连接符 1474"/>
                        <wps:cNvCnPr>
                          <a:cxnSpLocks/>
                        </wps:cNvCnPr>
                        <wps:spPr>
                          <a:xfrm rot="16200000" flipV="1">
                            <a:off x="-200519" y="2179179"/>
                            <a:ext cx="889000" cy="39652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5" name="肘形连接符 1475"/>
                        <wps:cNvCnPr>
                          <a:cxnSpLocks/>
                        </wps:cNvCnPr>
                        <wps:spPr>
                          <a:xfrm rot="16200000" flipV="1">
                            <a:off x="31609" y="1947051"/>
                            <a:ext cx="889000" cy="86077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6" name="肘形连接符 1476"/>
                        <wps:cNvCnPr>
                          <a:cxnSpLocks/>
                        </wps:cNvCnPr>
                        <wps:spPr>
                          <a:xfrm rot="16200000" flipV="1">
                            <a:off x="263737" y="1714923"/>
                            <a:ext cx="889000" cy="132503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7" name="肘形连接符 1477"/>
                        <wps:cNvCnPr>
                          <a:cxnSpLocks/>
                        </wps:cNvCnPr>
                        <wps:spPr>
                          <a:xfrm rot="16200000" flipV="1">
                            <a:off x="495865" y="1482795"/>
                            <a:ext cx="889000" cy="178929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8" name="肘形连接符 1478"/>
                        <wps:cNvCnPr>
                          <a:cxnSpLocks/>
                        </wps:cNvCnPr>
                        <wps:spPr>
                          <a:xfrm rot="16200000" flipV="1">
                            <a:off x="727993" y="1250667"/>
                            <a:ext cx="889000" cy="225354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9" name="肘形连接符 1479"/>
                        <wps:cNvCnPr>
                          <a:cxnSpLocks/>
                        </wps:cNvCnPr>
                        <wps:spPr>
                          <a:xfrm rot="16200000" flipV="1">
                            <a:off x="960121" y="1018539"/>
                            <a:ext cx="889000" cy="2717802"/>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0" name="肘形连接符 1480"/>
                        <wps:cNvCnPr>
                          <a:cxnSpLocks/>
                        </wps:cNvCnPr>
                        <wps:spPr>
                          <a:xfrm rot="16200000" flipV="1">
                            <a:off x="1192249" y="786411"/>
                            <a:ext cx="889000" cy="3182058"/>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1" name="肘形连接符 1481"/>
                        <wps:cNvCnPr>
                          <a:cxnSpLocks/>
                        </wps:cNvCnPr>
                        <wps:spPr>
                          <a:xfrm rot="16200000" flipV="1">
                            <a:off x="1424377" y="554283"/>
                            <a:ext cx="889000" cy="3646314"/>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2" name="肘形连接符 1482"/>
                        <wps:cNvCnPr>
                          <a:cxnSpLocks/>
                        </wps:cNvCnPr>
                        <wps:spPr>
                          <a:xfrm rot="5400000" flipH="1" flipV="1">
                            <a:off x="-200607" y="386027"/>
                            <a:ext cx="1701800" cy="1209146"/>
                          </a:xfrm>
                          <a:prstGeom prst="bentConnector3">
                            <a:avLst>
                              <a:gd name="adj1" fmla="val 11343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3" name="肘形连接符 1483"/>
                        <wps:cNvCnPr>
                          <a:cxnSpLocks/>
                        </wps:cNvCnPr>
                        <wps:spPr>
                          <a:xfrm rot="5400000" flipH="1" flipV="1">
                            <a:off x="75883" y="109537"/>
                            <a:ext cx="1701800" cy="1762126"/>
                          </a:xfrm>
                          <a:prstGeom prst="bentConnector3">
                            <a:avLst>
                              <a:gd name="adj1" fmla="val 11343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4" name="肘形连接符 1484"/>
                        <wps:cNvCnPr>
                          <a:cxnSpLocks/>
                        </wps:cNvCnPr>
                        <wps:spPr>
                          <a:xfrm rot="16200000" flipH="1" flipV="1">
                            <a:off x="352373" y="-166953"/>
                            <a:ext cx="1701800" cy="2315105"/>
                          </a:xfrm>
                          <a:prstGeom prst="bentConnector3">
                            <a:avLst>
                              <a:gd name="adj1" fmla="val -1343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5" name="肘形连接符 1485"/>
                        <wps:cNvCnPr>
                          <a:cxnSpLocks/>
                        </wps:cNvCnPr>
                        <wps:spPr>
                          <a:xfrm rot="5400000">
                            <a:off x="24553" y="1209887"/>
                            <a:ext cx="744220" cy="610446"/>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6" name="肘形连接符 1486"/>
                        <wps:cNvCnPr>
                          <a:cxnSpLocks/>
                        </wps:cNvCnPr>
                        <wps:spPr>
                          <a:xfrm rot="5400000">
                            <a:off x="301043" y="933397"/>
                            <a:ext cx="744220" cy="1163426"/>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7" name="肘形连接符 1487"/>
                        <wps:cNvCnPr>
                          <a:cxnSpLocks/>
                        </wps:cNvCnPr>
                        <wps:spPr>
                          <a:xfrm rot="5400000">
                            <a:off x="577533" y="656907"/>
                            <a:ext cx="744220" cy="1716406"/>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8" name="肘形连接符 1488"/>
                        <wps:cNvCnPr>
                          <a:cxnSpLocks/>
                        </wps:cNvCnPr>
                        <wps:spPr>
                          <a:xfrm rot="5400000">
                            <a:off x="854023" y="380418"/>
                            <a:ext cx="744220" cy="2269385"/>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9" name="肘形连接符 1489"/>
                        <wps:cNvCnPr>
                          <a:cxnSpLocks/>
                        </wps:cNvCnPr>
                        <wps:spPr>
                          <a:xfrm rot="16200000" flipV="1">
                            <a:off x="2990003" y="924983"/>
                            <a:ext cx="1955800" cy="842434"/>
                          </a:xfrm>
                          <a:prstGeom prst="bentConnector4">
                            <a:avLst>
                              <a:gd name="adj1" fmla="val 44156"/>
                              <a:gd name="adj2" fmla="val 127136"/>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0" name="肘形连接符 1490"/>
                        <wps:cNvCnPr>
                          <a:cxnSpLocks/>
                        </wps:cNvCnPr>
                        <wps:spPr>
                          <a:xfrm rot="5400000" flipH="1" flipV="1">
                            <a:off x="3495093" y="1262327"/>
                            <a:ext cx="1955800" cy="167746"/>
                          </a:xfrm>
                          <a:prstGeom prst="bentConnector4">
                            <a:avLst>
                              <a:gd name="adj1" fmla="val 44156"/>
                              <a:gd name="adj2" fmla="val 236277"/>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1" name="椭圆 1491"/>
                        <wps:cNvSpPr/>
                        <wps:spPr>
                          <a:xfrm>
                            <a:off x="4343400" y="2324100"/>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92" name="肘形连接符 1492"/>
                        <wps:cNvCnPr>
                          <a:cxnSpLocks/>
                        </wps:cNvCnPr>
                        <wps:spPr>
                          <a:xfrm rot="5400000" flipH="1" flipV="1">
                            <a:off x="4023783" y="2502323"/>
                            <a:ext cx="452120" cy="187114"/>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3" name="肘形连接符 1493"/>
                        <wps:cNvCnPr>
                          <a:cxnSpLocks/>
                        </wps:cNvCnPr>
                        <wps:spPr>
                          <a:xfrm rot="16200000" flipV="1">
                            <a:off x="4298103" y="2506557"/>
                            <a:ext cx="452120" cy="178646"/>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7E3120F" id="组合 1168" o:spid="_x0000_s1639" style="width:381.25pt;height:279.8pt;mso-position-horizontal-relative:char;mso-position-vertical-relative:line" coordsize="48420,35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">
                <v:group id="组合 1399" o:spid="_x0000_s1640" style="position:absolute;left:2136;top:27305;width:46284;height:8229" coordorigin="2136,27305" coordsize="46284,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">
                  <v:group id="组合 1400" o:spid="_x0000_s1641" style="position:absolute;left:2136;top:27305;width:4572;height:8229" coordorigin="2136,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">
                    <v:group id="组合 1401" o:spid="_x0000_s1642" style="position:absolute;left:2136;top:27305;width:4572;height:4572" coordorigin="2136,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">
                      <v:shape id="剪去同侧角的矩形 1402" o:spid="_x0000_s1643" style="position:absolute;left:2136;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03" o:spid="_x0000_s1644" style="position:absolute;left:3050;top:2821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" fillcolor="red" strokecolor="red" strokeweight="1pt">
                        <v:stroke joinstyle="miter"/>
                      </v:oval>
                    </v:group>
                    <v:rect id="矩形 1404" o:spid="_x0000_s1645" style="position:absolute;left:2136;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" fillcolor="#92d050" strokecolor="black [3213]" strokeweight="1pt">
                      <v:textbox>
                        <w:txbxContent>
                          <w:p w14:paraId="13EDBB44" w14:textId="77777777" w:rsidR="009D7E4C" w:rsidRDefault="009D7E4C" w:rsidP="00704462">
                            <w:pPr>
                              <w:jc w:val="center"/>
                              <w:rPr>
                                <w:sz w:val="24"/>
                                <w:szCs w:val="24"/>
                              </w:rPr>
                            </w:pPr>
                            <w:r>
                              <w:rPr>
                                <w:rFonts w:hAnsi="Century Gothic"/>
                                <w:b/>
                                <w:bCs/>
                                <w:color w:val="000000" w:themeColor="text1"/>
                                <w:sz w:val="28"/>
                                <w:szCs w:val="28"/>
                              </w:rPr>
                              <w:t>18</w:t>
                            </w:r>
                          </w:p>
                        </w:txbxContent>
                      </v:textbox>
                    </v:rect>
                  </v:group>
                  <v:group id="组合 1405" o:spid="_x0000_s1646" style="position:absolute;left:6778;top:27305;width:4572;height:8229" coordorigin="6778,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">
                    <v:group id="组合 1406" o:spid="_x0000_s1647" style="position:absolute;left:6778;top:27305;width:4572;height:4572" coordorigin="6778,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">
                      <v:shape id="剪去同侧角的矩形 1407" o:spid="_x0000_s1648" style="position:absolute;left:6778;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08" o:spid="_x0000_s1649" style="position:absolute;left:7693;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" fillcolor="red" strokecolor="red" strokeweight="1pt">
                        <v:stroke joinstyle="miter"/>
                      </v:oval>
                    </v:group>
                    <v:rect id="矩形 1409" o:spid="_x0000_s1650" style="position:absolute;left:6778;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" fillcolor="#92d050" strokecolor="black [3213]" strokeweight="1pt">
                      <v:textbox>
                        <w:txbxContent>
                          <w:p w14:paraId="06243B30" w14:textId="77777777" w:rsidR="009D7E4C" w:rsidRDefault="009D7E4C" w:rsidP="00704462">
                            <w:pPr>
                              <w:jc w:val="center"/>
                              <w:rPr>
                                <w:sz w:val="24"/>
                                <w:szCs w:val="24"/>
                              </w:rPr>
                            </w:pPr>
                            <w:r>
                              <w:rPr>
                                <w:rFonts w:hAnsi="Century Gothic"/>
                                <w:b/>
                                <w:bCs/>
                                <w:color w:val="000000" w:themeColor="text1"/>
                                <w:sz w:val="28"/>
                                <w:szCs w:val="28"/>
                              </w:rPr>
                              <w:t>19</w:t>
                            </w:r>
                          </w:p>
                        </w:txbxContent>
                      </v:textbox>
                    </v:rect>
                  </v:group>
                  <v:group id="组合 1410" o:spid="_x0000_s1651" style="position:absolute;left:11421;top:27305;width:4572;height:8229" coordorigin="11421,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">
                    <v:group id="组合 1411" o:spid="_x0000_s1652" style="position:absolute;left:11421;top:27305;width:4572;height:4572" coordorigin="11421,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">
                      <v:shape id="剪去同侧角的矩形 1412" o:spid="_x0000_s1653" style="position:absolute;left:11421;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13" o:spid="_x0000_s1654" style="position:absolute;left:12335;top:2821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" fillcolor="red" strokecolor="red" strokeweight="1pt">
                        <v:stroke joinstyle="miter"/>
                      </v:oval>
                    </v:group>
                    <v:rect id="矩形 1414" o:spid="_x0000_s1655" style="position:absolute;left:11421;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" fillcolor="#92d050" strokecolor="black [3213]" strokeweight="1pt">
                      <v:textbox>
                        <w:txbxContent>
                          <w:p w14:paraId="7D319EF1" w14:textId="77777777" w:rsidR="009D7E4C" w:rsidRDefault="009D7E4C" w:rsidP="00704462">
                            <w:pPr>
                              <w:jc w:val="center"/>
                              <w:rPr>
                                <w:sz w:val="24"/>
                                <w:szCs w:val="24"/>
                              </w:rPr>
                            </w:pPr>
                            <w:r>
                              <w:rPr>
                                <w:rFonts w:hAnsi="Century Gothic"/>
                                <w:b/>
                                <w:bCs/>
                                <w:color w:val="000000" w:themeColor="text1"/>
                                <w:sz w:val="28"/>
                                <w:szCs w:val="28"/>
                              </w:rPr>
                              <w:t>20</w:t>
                            </w:r>
                          </w:p>
                        </w:txbxContent>
                      </v:textbox>
                    </v:rect>
                  </v:group>
                  <v:group id="组合 1415" o:spid="_x0000_s1656" style="position:absolute;left:16064;top:27305;width:4572;height:8229" coordorigin="16064,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dA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">
                    <v:group id="组合 1416" o:spid="_x0000_s1657" style="position:absolute;left:16064;top:27305;width:4572;height:4572" coordorigin="16064,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Zk3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">
                      <v:shape id="剪去同侧角的矩形 1417" o:spid="_x0000_s1658" style="position:absolute;left:16064;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18" o:spid="_x0000_s1659" style="position:absolute;left:16978;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" fillcolor="red" strokecolor="red" strokeweight="1pt">
                        <v:stroke joinstyle="miter"/>
                      </v:oval>
                    </v:group>
                    <v:rect id="矩形 1419" o:spid="_x0000_s1660" style="position:absolute;left:16064;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" fillcolor="#92d050" strokecolor="black [3213]" strokeweight="1pt">
                      <v:textbox>
                        <w:txbxContent>
                          <w:p w14:paraId="1654B001" w14:textId="77777777" w:rsidR="009D7E4C" w:rsidRDefault="009D7E4C" w:rsidP="00704462">
                            <w:pPr>
                              <w:jc w:val="center"/>
                              <w:rPr>
                                <w:sz w:val="24"/>
                                <w:szCs w:val="24"/>
                              </w:rPr>
                            </w:pPr>
                            <w:r>
                              <w:rPr>
                                <w:rFonts w:hAnsi="Century Gothic"/>
                                <w:b/>
                                <w:bCs/>
                                <w:color w:val="000000" w:themeColor="text1"/>
                                <w:sz w:val="28"/>
                                <w:szCs w:val="28"/>
                              </w:rPr>
                              <w:t>21</w:t>
                            </w:r>
                          </w:p>
                        </w:txbxContent>
                      </v:textbox>
                    </v:rect>
                  </v:group>
                  <v:group id="组合 1420" o:spid="_x0000_s1661" style="position:absolute;left:20706;top:27305;width:4572;height:8229" coordorigin="20706,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group id="组合 1421" o:spid="_x0000_s1662" style="position:absolute;left:20706;top:27305;width:4572;height:4572" coordorigin="20706,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Mv+ygAAAOI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">
                      <v:shape id="剪去同侧角的矩形 1422" o:spid="_x0000_s1663" style="position:absolute;left:20706;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23" o:spid="_x0000_s1664" style="position:absolute;left:21621;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" fillcolor="red" strokecolor="red" strokeweight="1pt">
                        <v:stroke joinstyle="miter"/>
                      </v:oval>
                    </v:group>
                    <v:rect id="矩形 1424" o:spid="_x0000_s1665" style="position:absolute;left:20706;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" fillcolor="#92d050" strokecolor="black [3213]" strokeweight="1pt">
                      <v:textbox>
                        <w:txbxContent>
                          <w:p w14:paraId="35930DBE" w14:textId="77777777" w:rsidR="009D7E4C" w:rsidRDefault="009D7E4C" w:rsidP="00704462">
                            <w:pPr>
                              <w:jc w:val="center"/>
                              <w:rPr>
                                <w:sz w:val="24"/>
                                <w:szCs w:val="24"/>
                              </w:rPr>
                            </w:pPr>
                            <w:r>
                              <w:rPr>
                                <w:rFonts w:hAnsi="Century Gothic"/>
                                <w:b/>
                                <w:bCs/>
                                <w:color w:val="000000" w:themeColor="text1"/>
                                <w:sz w:val="28"/>
                                <w:szCs w:val="28"/>
                              </w:rPr>
                              <w:t>22</w:t>
                            </w:r>
                          </w:p>
                        </w:txbxContent>
                      </v:textbox>
                    </v:rect>
                  </v:group>
                  <v:group id="组合 1425" o:spid="_x0000_s1666" style="position:absolute;left:25349;top:27305;width:4572;height:8229" coordorigin="25349,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">
                    <v:group id="组合 1426" o:spid="_x0000_s1667" style="position:absolute;left:25349;top:27305;width:4572;height:4572" coordorigin="25349,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shape id="剪去同侧角的矩形 1427" o:spid="_x0000_s1668" style="position:absolute;left:25349;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28" o:spid="_x0000_s1669" style="position:absolute;left:26263;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" fillcolor="red" strokecolor="red" strokeweight="1pt">
                        <v:stroke joinstyle="miter"/>
                      </v:oval>
                    </v:group>
                    <v:rect id="矩形 1429" o:spid="_x0000_s1670" style="position:absolute;left:25349;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" fillcolor="#92d050" strokecolor="black [3213]" strokeweight="1pt">
                      <v:textbox>
                        <w:txbxContent>
                          <w:p w14:paraId="7028A66B" w14:textId="77777777" w:rsidR="009D7E4C" w:rsidRDefault="009D7E4C" w:rsidP="00704462">
                            <w:pPr>
                              <w:jc w:val="center"/>
                              <w:rPr>
                                <w:sz w:val="24"/>
                                <w:szCs w:val="24"/>
                              </w:rPr>
                            </w:pPr>
                            <w:r>
                              <w:rPr>
                                <w:rFonts w:hAnsi="Century Gothic"/>
                                <w:b/>
                                <w:bCs/>
                                <w:color w:val="000000" w:themeColor="text1"/>
                                <w:sz w:val="28"/>
                                <w:szCs w:val="28"/>
                              </w:rPr>
                              <w:t>23</w:t>
                            </w:r>
                          </w:p>
                        </w:txbxContent>
                      </v:textbox>
                    </v:rect>
                  </v:group>
                  <v:group id="组合 1430" o:spid="_x0000_s1671" style="position:absolute;left:29991;top:27305;width:4572;height:8229" coordorigin="29991,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">
                    <v:group id="组合 1431" o:spid="_x0000_s1672" style="position:absolute;left:29991;top:27305;width:4572;height:4572" coordorigin="29991,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0jygAAAOI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">
                      <v:shape id="剪去同侧角的矩形 1432" o:spid="_x0000_s1673" style="position:absolute;left:29991;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33" o:spid="_x0000_s1674" style="position:absolute;left:30906;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" fillcolor="red" strokecolor="red" strokeweight="1pt">
                        <v:stroke joinstyle="miter"/>
                      </v:oval>
                    </v:group>
                    <v:rect id="矩形 1434" o:spid="_x0000_s1675" style="position:absolute;left:29991;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" fillcolor="#92d050" strokecolor="black [3213]" strokeweight="1pt">
                      <v:textbox>
                        <w:txbxContent>
                          <w:p w14:paraId="2FD4CC60" w14:textId="77777777" w:rsidR="009D7E4C" w:rsidRDefault="009D7E4C" w:rsidP="00704462">
                            <w:pPr>
                              <w:jc w:val="center"/>
                              <w:rPr>
                                <w:sz w:val="24"/>
                                <w:szCs w:val="24"/>
                              </w:rPr>
                            </w:pPr>
                            <w:r>
                              <w:rPr>
                                <w:rFonts w:hAnsi="Century Gothic"/>
                                <w:b/>
                                <w:bCs/>
                                <w:color w:val="000000" w:themeColor="text1"/>
                                <w:sz w:val="28"/>
                                <w:szCs w:val="28"/>
                              </w:rPr>
                              <w:t>24</w:t>
                            </w:r>
                          </w:p>
                        </w:txbxContent>
                      </v:textbox>
                    </v:rect>
                  </v:group>
                  <v:group id="组合 1435" o:spid="_x0000_s1676" style="position:absolute;left:34634;top:27305;width:4572;height:8229" coordorigin="34634,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lsg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">
                    <v:group id="组合 1436" o:spid="_x0000_s1677" style="position:absolute;left:34634;top:27305;width:4572;height:4572" coordorigin="34634,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">
                      <v:shape id="剪去同侧角的矩形 1437" o:spid="_x0000_s1678" style="position:absolute;left:34634;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38" o:spid="_x0000_s1679" style="position:absolute;left:35548;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" fillcolor="red" strokecolor="red" strokeweight="1pt">
                        <v:stroke joinstyle="miter"/>
                      </v:oval>
                    </v:group>
                    <v:rect id="矩形 1439" o:spid="_x0000_s1680" style="position:absolute;left:34634;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" fillcolor="#92d050" strokecolor="black [3213]" strokeweight="1pt">
                      <v:textbox>
                        <w:txbxContent>
                          <w:p w14:paraId="5A3DE651" w14:textId="77777777" w:rsidR="009D7E4C" w:rsidRDefault="009D7E4C" w:rsidP="00704462">
                            <w:pPr>
                              <w:jc w:val="center"/>
                              <w:rPr>
                                <w:sz w:val="24"/>
                                <w:szCs w:val="24"/>
                              </w:rPr>
                            </w:pPr>
                            <w:r>
                              <w:rPr>
                                <w:rFonts w:hAnsi="Century Gothic"/>
                                <w:b/>
                                <w:bCs/>
                                <w:color w:val="000000" w:themeColor="text1"/>
                                <w:sz w:val="28"/>
                                <w:szCs w:val="28"/>
                              </w:rPr>
                              <w:t>25</w:t>
                            </w:r>
                          </w:p>
                        </w:txbxContent>
                      </v:textbox>
                    </v:rect>
                  </v:group>
                  <v:group id="组合 1440" o:spid="_x0000_s1681" style="position:absolute;left:39276;top:27305;width:4572;height:8229" coordorigin="39276,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">
                    <v:group id="组合 1441" o:spid="_x0000_s1682" style="position:absolute;left:39276;top:27305;width:4572;height:4572" coordorigin="39276,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">
                      <v:shape id="剪去同侧角的矩形 1442" o:spid="_x0000_s1683" style="position:absolute;left:39276;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43" o:spid="_x0000_s1684" style="position:absolute;left:40191;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" fillcolor="red" strokecolor="red" strokeweight="1pt">
                        <v:stroke joinstyle="miter"/>
                      </v:oval>
                    </v:group>
                    <v:rect id="矩形 1444" o:spid="_x0000_s1685" style="position:absolute;left:39276;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" fillcolor="#92d050" strokecolor="black [3213]" strokeweight="1pt">
                      <v:textbox>
                        <w:txbxContent>
                          <w:p w14:paraId="5284C5D4" w14:textId="77777777" w:rsidR="009D7E4C" w:rsidRDefault="009D7E4C" w:rsidP="00704462">
                            <w:pPr>
                              <w:jc w:val="center"/>
                              <w:rPr>
                                <w:sz w:val="24"/>
                                <w:szCs w:val="24"/>
                              </w:rPr>
                            </w:pPr>
                            <w:r>
                              <w:rPr>
                                <w:rFonts w:hAnsi="Century Gothic"/>
                                <w:b/>
                                <w:bCs/>
                                <w:color w:val="000000" w:themeColor="text1"/>
                                <w:sz w:val="28"/>
                                <w:szCs w:val="28"/>
                              </w:rPr>
                              <w:t>26</w:t>
                            </w:r>
                          </w:p>
                        </w:txbxContent>
                      </v:textbox>
                    </v:rect>
                  </v:group>
                  <v:group id="组合 1445" o:spid="_x0000_s1686" style="position:absolute;left:43848;top:27305;width:4572;height:8229" coordorigin="43848,27305"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">
                    <v:group id="组合 1446" o:spid="_x0000_s1687" style="position:absolute;left:43848;top:27305;width:4572;height:4572" coordorigin="43848,27305"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">
                      <v:shape id="剪去同侧角的矩形 1447" o:spid="_x0000_s1688" style="position:absolute;left:43848;top:27305;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448" o:spid="_x0000_s1689" style="position:absolute;left:44763;top:2821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" fillcolor="red" strokecolor="red" strokeweight="1pt">
                        <v:stroke joinstyle="miter"/>
                      </v:oval>
                    </v:group>
                    <v:rect id="矩形 1449" o:spid="_x0000_s1690" style="position:absolute;left:43848;top:31877;width:4572;height:3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" fillcolor="#92d050" strokecolor="black [3213]" strokeweight="1pt">
                      <v:textbox>
                        <w:txbxContent>
                          <w:p w14:paraId="6524CF1E" w14:textId="77777777" w:rsidR="009D7E4C" w:rsidRDefault="009D7E4C" w:rsidP="00704462">
                            <w:pPr>
                              <w:jc w:val="center"/>
                              <w:rPr>
                                <w:sz w:val="24"/>
                                <w:szCs w:val="24"/>
                              </w:rPr>
                            </w:pPr>
                            <w:r>
                              <w:rPr>
                                <w:rFonts w:hAnsi="Century Gothic"/>
                                <w:b/>
                                <w:bCs/>
                                <w:color w:val="000000" w:themeColor="text1"/>
                                <w:sz w:val="28"/>
                                <w:szCs w:val="28"/>
                              </w:rPr>
                              <w:t>B+</w:t>
                            </w:r>
                          </w:p>
                        </w:txbxContent>
                      </v:textbox>
                    </v:rect>
                  </v:group>
                </v:group>
                <v:group id="组合 1450" o:spid="_x0000_s1691" style="position:absolute;left:3081;width:24384;height:12801" coordorigin="3081"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h0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">
                  <o:lock v:ext="edit" aspectratio="t"/>
                  <v:roundrect id="圆角矩形 1451" o:spid="_x0000_s1692" style="position:absolute;left:3081;width:24384;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" fillcolor="#4a5c6e [3206]" strokecolor="black [3213]" strokeweight="1pt">
                    <v:stroke joinstyle="miter"/>
                  </v:roundrect>
                  <v:group id="组合 1452" o:spid="_x0000_s1693" style="position:absolute;left:4732;top:1397;width:21162;height:10033" coordorigin="4732,1397"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">
                    <v:group id="组合 1453" o:spid="_x0000_s1694" style="position:absolute;left:4732;top:1397;width:21162;height:4572" coordorigin="4732,1397"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IN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">
                      <o:lock v:ext="edit" aspectratio="t"/>
                      <v:roundrect id="圆角矩形 1454" o:spid="_x0000_s1695" style="position:absolute;left:4732;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" filled="f" strokecolor="black [3213]" strokeweight="1pt">
                        <v:stroke joinstyle="miter"/>
                        <v:textbox>
                          <w:txbxContent>
                            <w:p w14:paraId="0BB57E08" w14:textId="77777777" w:rsidR="009D7E4C" w:rsidRDefault="009D7E4C" w:rsidP="00704462">
                              <w:pPr>
                                <w:jc w:val="center"/>
                                <w:rPr>
                                  <w:sz w:val="24"/>
                                  <w:szCs w:val="24"/>
                                </w:rPr>
                              </w:pPr>
                              <w:r>
                                <w:rPr>
                                  <w:rFonts w:hAnsi="Century Gothic"/>
                                  <w:b/>
                                  <w:bCs/>
                                  <w:color w:val="000000" w:themeColor="text1"/>
                                  <w:sz w:val="32"/>
                                  <w:szCs w:val="32"/>
                                </w:rPr>
                                <w:t>18</w:t>
                              </w:r>
                            </w:p>
                          </w:txbxContent>
                        </v:textbox>
                      </v:roundrect>
                      <v:roundrect id="圆角矩形 1455" o:spid="_x0000_s1696" style="position:absolute;left:9156;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" filled="f" strokecolor="black [3213]" strokeweight="1pt">
                        <v:stroke joinstyle="miter"/>
                        <v:textbox>
                          <w:txbxContent>
                            <w:p w14:paraId="342D769B" w14:textId="77777777" w:rsidR="009D7E4C" w:rsidRDefault="009D7E4C" w:rsidP="00704462">
                              <w:pPr>
                                <w:jc w:val="center"/>
                                <w:rPr>
                                  <w:sz w:val="24"/>
                                  <w:szCs w:val="24"/>
                                </w:rPr>
                              </w:pPr>
                              <w:r>
                                <w:rPr>
                                  <w:rFonts w:hAnsi="Century Gothic"/>
                                  <w:b/>
                                  <w:bCs/>
                                  <w:color w:val="000000" w:themeColor="text1"/>
                                  <w:sz w:val="32"/>
                                  <w:szCs w:val="32"/>
                                </w:rPr>
                                <w:t>19</w:t>
                              </w:r>
                            </w:p>
                          </w:txbxContent>
                        </v:textbox>
                      </v:roundrect>
                      <v:roundrect id="圆角矩形 1456" o:spid="_x0000_s1697" style="position:absolute;left:13580;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" filled="f" strokecolor="black [3213]" strokeweight="1pt">
                        <v:stroke joinstyle="miter"/>
                        <v:textbox>
                          <w:txbxContent>
                            <w:p w14:paraId="6334D624" w14:textId="77777777" w:rsidR="009D7E4C" w:rsidRDefault="009D7E4C" w:rsidP="00704462">
                              <w:pPr>
                                <w:jc w:val="center"/>
                                <w:rPr>
                                  <w:sz w:val="24"/>
                                  <w:szCs w:val="24"/>
                                </w:rPr>
                              </w:pPr>
                              <w:r>
                                <w:rPr>
                                  <w:rFonts w:hAnsi="Century Gothic"/>
                                  <w:b/>
                                  <w:bCs/>
                                  <w:color w:val="000000" w:themeColor="text1"/>
                                  <w:sz w:val="32"/>
                                  <w:szCs w:val="32"/>
                                </w:rPr>
                                <w:t>20</w:t>
                              </w:r>
                            </w:p>
                          </w:txbxContent>
                        </v:textbox>
                      </v:roundrect>
                      <v:roundrect id="圆角矩形 1457" o:spid="_x0000_s1698" style="position:absolute;left:18004;top:1397;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" filled="f" strokecolor="black [3213]" strokeweight="1pt">
                        <v:stroke joinstyle="miter"/>
                        <v:textbox>
                          <w:txbxContent>
                            <w:p w14:paraId="378FA8C2" w14:textId="77777777" w:rsidR="009D7E4C" w:rsidRDefault="009D7E4C" w:rsidP="00704462">
                              <w:pPr>
                                <w:jc w:val="center"/>
                                <w:rPr>
                                  <w:sz w:val="24"/>
                                  <w:szCs w:val="24"/>
                                </w:rPr>
                              </w:pPr>
                              <w:r>
                                <w:rPr>
                                  <w:rFonts w:hAnsi="Century Gothic"/>
                                  <w:b/>
                                  <w:bCs/>
                                  <w:color w:val="000000" w:themeColor="text1"/>
                                  <w:sz w:val="32"/>
                                  <w:szCs w:val="32"/>
                                </w:rPr>
                                <w:t>21</w:t>
                              </w:r>
                            </w:p>
                          </w:txbxContent>
                        </v:textbox>
                      </v:roundrect>
                    </v:group>
                    <v:group id="组合 1458" o:spid="_x0000_s1699" style="position:absolute;left:4732;top:6858;width:21162;height:4572" coordorigin="4732,6858"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E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">
                      <o:lock v:ext="edit" aspectratio="t"/>
                      <v:roundrect id="圆角矩形 1459" o:spid="_x0000_s1700" style="position:absolute;left:4732;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" filled="f" strokecolor="black [3213]" strokeweight="1pt">
                        <v:stroke joinstyle="miter"/>
                        <v:textbox>
                          <w:txbxContent>
                            <w:p w14:paraId="37F26753" w14:textId="77777777" w:rsidR="009D7E4C" w:rsidRDefault="009D7E4C" w:rsidP="00704462">
                              <w:pPr>
                                <w:jc w:val="center"/>
                                <w:rPr>
                                  <w:sz w:val="24"/>
                                  <w:szCs w:val="24"/>
                                </w:rPr>
                              </w:pPr>
                              <w:r>
                                <w:rPr>
                                  <w:rFonts w:hAnsi="Century Gothic"/>
                                  <w:b/>
                                  <w:bCs/>
                                  <w:color w:val="000000" w:themeColor="text1"/>
                                  <w:sz w:val="32"/>
                                  <w:szCs w:val="32"/>
                                </w:rPr>
                                <w:t>22</w:t>
                              </w:r>
                            </w:p>
                          </w:txbxContent>
                        </v:textbox>
                      </v:roundrect>
                      <v:roundrect id="圆角矩形 1460" o:spid="_x0000_s1701" style="position:absolute;left:9156;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" filled="f" strokecolor="black [3213]" strokeweight="1pt">
                        <v:stroke joinstyle="miter"/>
                        <v:textbox>
                          <w:txbxContent>
                            <w:p w14:paraId="6F76D2E0" w14:textId="77777777" w:rsidR="009D7E4C" w:rsidRDefault="009D7E4C" w:rsidP="00704462">
                              <w:pPr>
                                <w:jc w:val="center"/>
                                <w:rPr>
                                  <w:sz w:val="24"/>
                                  <w:szCs w:val="24"/>
                                </w:rPr>
                              </w:pPr>
                              <w:r>
                                <w:rPr>
                                  <w:rFonts w:hAnsi="Century Gothic"/>
                                  <w:b/>
                                  <w:bCs/>
                                  <w:color w:val="000000" w:themeColor="text1"/>
                                  <w:sz w:val="32"/>
                                  <w:szCs w:val="32"/>
                                </w:rPr>
                                <w:t>23</w:t>
                              </w:r>
                            </w:p>
                          </w:txbxContent>
                        </v:textbox>
                      </v:roundrect>
                      <v:roundrect id="圆角矩形 1461" o:spid="_x0000_s1702" style="position:absolute;left:13580;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" filled="f" strokecolor="black [3213]" strokeweight="1pt">
                        <v:stroke joinstyle="miter"/>
                        <v:textbox>
                          <w:txbxContent>
                            <w:p w14:paraId="4E5BE05C" w14:textId="77777777" w:rsidR="009D7E4C" w:rsidRDefault="009D7E4C" w:rsidP="00704462">
                              <w:pPr>
                                <w:jc w:val="center"/>
                                <w:rPr>
                                  <w:sz w:val="24"/>
                                  <w:szCs w:val="24"/>
                                </w:rPr>
                              </w:pPr>
                              <w:r>
                                <w:rPr>
                                  <w:rFonts w:hAnsi="Century Gothic"/>
                                  <w:b/>
                                  <w:bCs/>
                                  <w:color w:val="000000" w:themeColor="text1"/>
                                  <w:sz w:val="32"/>
                                  <w:szCs w:val="32"/>
                                </w:rPr>
                                <w:t>24</w:t>
                              </w:r>
                            </w:p>
                          </w:txbxContent>
                        </v:textbox>
                      </v:roundrect>
                      <v:roundrect id="圆角矩形 1462" o:spid="_x0000_s1703" style="position:absolute;left:18004;top:6858;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" filled="f" strokecolor="black [3213]" strokeweight="1pt">
                        <v:stroke joinstyle="miter"/>
                        <v:textbox>
                          <w:txbxContent>
                            <w:p w14:paraId="62705366" w14:textId="77777777" w:rsidR="009D7E4C" w:rsidRDefault="009D7E4C" w:rsidP="00704462">
                              <w:pPr>
                                <w:jc w:val="center"/>
                                <w:rPr>
                                  <w:sz w:val="24"/>
                                  <w:szCs w:val="24"/>
                                </w:rPr>
                              </w:pPr>
                              <w:r>
                                <w:rPr>
                                  <w:rFonts w:hAnsi="Century Gothic"/>
                                  <w:b/>
                                  <w:bCs/>
                                  <w:color w:val="000000" w:themeColor="text1"/>
                                  <w:sz w:val="32"/>
                                  <w:szCs w:val="32"/>
                                </w:rPr>
                                <w:t>25</w:t>
                              </w:r>
                            </w:p>
                          </w:txbxContent>
                        </v:textbox>
                      </v:roundrect>
                    </v:group>
                  </v:group>
                </v:group>
                <v:group id="组合 1463" o:spid="_x0000_s1704" style="position:absolute;left:33815;width:13589;height:12801" coordorigin="33815"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">
                  <o:lock v:ext="edit" aspectratio="t"/>
                  <v:roundrect id="圆角矩形 1464" o:spid="_x0000_s1705" style="position:absolute;left:33815;width:13589;height:128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" fillcolor="#4a5c6e [3206]" strokecolor="black [3213]" strokeweight="1pt">
                    <v:stroke joinstyle="miter"/>
                  </v:roundrect>
                  <v:group id="组合 1465" o:spid="_x0000_s1706" style="position:absolute;left:35466;top:1397;width:10102;height:10033" coordorigin="35466,1397"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Q9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">
                    <v:group id="组合 1466" o:spid="_x0000_s1707" style="position:absolute;left:35466;top:1397;width:10102;height:4572" coordorigin="35466,1397"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">
                      <o:lock v:ext="edit" aspectratio="t"/>
                      <v:roundrect id="圆角矩形 1467" o:spid="_x0000_s1708" style="position:absolute;left:35466;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" filled="f" strokecolor="black [3213]" strokeweight="1pt">
                        <v:stroke joinstyle="miter"/>
                        <v:textbox>
                          <w:txbxContent>
                            <w:p w14:paraId="47B4B34D" w14:textId="77777777" w:rsidR="009D7E4C" w:rsidRDefault="009D7E4C" w:rsidP="00704462">
                              <w:pPr>
                                <w:jc w:val="center"/>
                                <w:rPr>
                                  <w:sz w:val="24"/>
                                  <w:szCs w:val="24"/>
                                </w:rPr>
                              </w:pPr>
                              <w:r>
                                <w:rPr>
                                  <w:rFonts w:hAnsi="Century Gothic"/>
                                  <w:b/>
                                  <w:bCs/>
                                  <w:color w:val="000000" w:themeColor="text1"/>
                                  <w:sz w:val="32"/>
                                  <w:szCs w:val="32"/>
                                </w:rPr>
                                <w:t>B+</w:t>
                              </w:r>
                            </w:p>
                          </w:txbxContent>
                        </v:textbox>
                      </v:roundrect>
                      <v:roundrect id="圆角矩形 1468" o:spid="_x0000_s1709" style="position:absolute;left:39890;top:1397;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" filled="f" strokecolor="black [3213]" strokeweight="1pt">
                        <v:stroke joinstyle="miter"/>
                        <v:textbox>
                          <w:txbxContent>
                            <w:p w14:paraId="533A6550" w14:textId="77777777" w:rsidR="009D7E4C" w:rsidRDefault="009D7E4C" w:rsidP="00704462">
                              <w:pPr>
                                <w:jc w:val="center"/>
                                <w:rPr>
                                  <w:sz w:val="24"/>
                                  <w:szCs w:val="24"/>
                                </w:rPr>
                              </w:pPr>
                              <w:r>
                                <w:rPr>
                                  <w:rFonts w:hAnsi="Century Gothic"/>
                                  <w:b/>
                                  <w:bCs/>
                                  <w:color w:val="000000" w:themeColor="text1"/>
                                  <w:sz w:val="32"/>
                                  <w:szCs w:val="32"/>
                                </w:rPr>
                                <w:t>26</w:t>
                              </w:r>
                            </w:p>
                          </w:txbxContent>
                        </v:textbox>
                      </v:roundrect>
                    </v:group>
                    <v:group id="组合 1469" o:spid="_x0000_s1710" style="position:absolute;left:35466;top:6858;width:10102;height:4572" coordorigin="35466,6858"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">
                      <o:lock v:ext="edit" aspectratio="t"/>
                      <v:roundrect id="圆角矩形 1470" o:spid="_x0000_s1711" style="position:absolute;left:35466;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" filled="f" strokecolor="black [3213]" strokeweight="1pt">
                        <v:stroke joinstyle="miter"/>
                      </v:roundrect>
                      <v:roundrect id="圆角矩形 1471" o:spid="_x0000_s1712" style="position:absolute;left:39890;top:6858;width:3658;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" filled="f" strokecolor="black [3213]" strokeweight="1pt">
                        <v:stroke joinstyle="miter"/>
                      </v:roundrect>
                    </v:group>
                  </v:group>
                </v:group>
                <v:oval id="椭圆 1472" o:spid="_x0000_s1713" style="position:absolute;top:18415;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" fillcolor="red" strokecolor="red" strokeweight="1pt">
                  <v:stroke joinstyle="miter"/>
                </v:oval>
                <v:shape id="肘形连接符 1473" o:spid="_x0000_s1714" type="#_x0000_t34" style="position:absolute;left:-4771;top:6625;width:17018;height:656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" adj="-2902" strokecolor="red" strokeweight="2pt">
                  <o:lock v:ext="edit" shapetype="f"/>
                </v:shape>
                <v:shape id="肘形连接符 1474" o:spid="_x0000_s1715" type="#_x0000_t34" style="position:absolute;left:-2005;top:21791;width:8890;height:3965;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" strokecolor="red" strokeweight="2pt">
                  <o:lock v:ext="edit" shapetype="f"/>
                </v:shape>
                <v:shape id="肘形连接符 1475" o:spid="_x0000_s1716" type="#_x0000_t34" style="position:absolute;left:316;top:19470;width:8890;height:8607;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" strokecolor="red" strokeweight="2pt">
                  <o:lock v:ext="edit" shapetype="f"/>
                </v:shape>
                <v:shape id="肘形连接符 1476" o:spid="_x0000_s1717" type="#_x0000_t34" style="position:absolute;left:2637;top:17149;width:8890;height:13250;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" strokecolor="red" strokeweight="2pt">
                  <o:lock v:ext="edit" shapetype="f"/>
                </v:shape>
                <v:shape id="肘形连接符 1477" o:spid="_x0000_s1718" type="#_x0000_t34" style="position:absolute;left:4959;top:14827;width:8890;height:1789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" strokecolor="red" strokeweight="2pt">
                  <o:lock v:ext="edit" shapetype="f"/>
                </v:shape>
                <v:shape id="肘形连接符 1478" o:spid="_x0000_s1719" type="#_x0000_t34" style="position:absolute;left:7280;top:12506;width:8890;height:22535;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" strokecolor="red" strokeweight="2pt">
                  <o:lock v:ext="edit" shapetype="f"/>
                </v:shape>
                <v:shape id="肘形连接符 1479" o:spid="_x0000_s1720" type="#_x0000_t34" style="position:absolute;left:9601;top:10185;width:8890;height:27178;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" strokecolor="red" strokeweight="2pt">
                  <o:lock v:ext="edit" shapetype="f"/>
                </v:shape>
                <v:shape id="肘形连接符 1480" o:spid="_x0000_s1721" type="#_x0000_t34" style="position:absolute;left:11922;top:7864;width:8890;height:31820;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" strokecolor="red" strokeweight="2pt">
                  <o:lock v:ext="edit" shapetype="f"/>
                </v:shape>
                <v:shape id="肘形连接符 1481" o:spid="_x0000_s1722" type="#_x0000_t34" style="position:absolute;left:14244;top:5542;width:8890;height:36463;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" strokecolor="red" strokeweight="2pt">
                  <o:lock v:ext="edit" shapetype="f"/>
                </v:shape>
                <v:shape id="肘形连接符 1482" o:spid="_x0000_s1723" type="#_x0000_t34" style="position:absolute;left:-2006;top:3860;width:17018;height:1209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" adj="24502" strokecolor="red" strokeweight="2pt">
                  <o:lock v:ext="edit" shapetype="f"/>
                </v:shape>
                <v:shape id="肘形连接符 1483" o:spid="_x0000_s1724" type="#_x0000_t34" style="position:absolute;left:759;top:1095;width:17018;height:1762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" adj="24502" strokecolor="red" strokeweight="2pt">
                  <o:lock v:ext="edit" shapetype="f"/>
                </v:shape>
                <v:shape id="肘形连接符 1484" o:spid="_x0000_s1725" type="#_x0000_t34" style="position:absolute;left:3524;top:-1670;width:17018;height:231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" adj="-2902" strokecolor="red" strokeweight="2pt">
                  <o:lock v:ext="edit" shapetype="f"/>
                </v:shape>
                <v:shape id="肘形连接符 1485" o:spid="_x0000_s1726" type="#_x0000_t33" style="position:absolute;left:245;top:12099;width:7442;height:610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" strokecolor="red" strokeweight="2pt">
                  <o:lock v:ext="edit" shapetype="f"/>
                </v:shape>
                <v:shape id="肘形连接符 1486" o:spid="_x0000_s1727" type="#_x0000_t33" style="position:absolute;left:3010;top:9334;width:7442;height:1163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" strokecolor="red" strokeweight="2pt">
                  <o:lock v:ext="edit" shapetype="f"/>
                </v:shape>
                <v:shape id="肘形连接符 1487" o:spid="_x0000_s1728" type="#_x0000_t33" style="position:absolute;left:5775;top:6569;width:7442;height:1716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" strokecolor="red" strokeweight="2pt">
                  <o:lock v:ext="edit" shapetype="f"/>
                </v:shape>
                <v:shape id="肘形连接符 1488" o:spid="_x0000_s1729" type="#_x0000_t33" style="position:absolute;left:8540;top:3804;width:7442;height:226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" strokecolor="red" strokeweight="2pt">
                  <o:lock v:ext="edit" shapetype="f"/>
                </v:shape>
                <v:shape id="肘形连接符 1489" o:spid="_x0000_s1730" type="#_x0000_t35" style="position:absolute;left:29900;top:9249;width:19558;height:8425;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" adj="9538,27461" strokecolor="red" strokeweight="2pt">
                  <o:lock v:ext="edit" shapetype="f"/>
                </v:shape>
                <v:shape id="肘形连接符 1490" o:spid="_x0000_s1731" type="#_x0000_t35" style="position:absolute;left:34951;top:12623;width:19558;height:167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" adj="9538,51036" strokecolor="red" strokeweight="2pt">
                  <o:lock v:ext="edit" shapetype="f"/>
                </v:shape>
                <v:oval id="椭圆 1491" o:spid="_x0000_s1732" style="position:absolute;left:43434;top:23241;width:914;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" fillcolor="red" strokecolor="red" strokeweight="1pt">
                  <v:stroke joinstyle="miter"/>
                </v:oval>
                <v:shape id="肘形连接符 1492" o:spid="_x0000_s1733" type="#_x0000_t33" style="position:absolute;left:40237;top:25023;width:4521;height:18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" strokecolor="red" strokeweight="2pt">
                  <o:lock v:ext="edit" shapetype="f"/>
                </v:shape>
                <v:shape id="肘形连接符 1493" o:spid="_x0000_s1734" type="#_x0000_t33" style="position:absolute;left:42980;top:25066;width:4521;height:1786;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" strokecolor="red" strokeweight="2pt">
                  <o:lock v:ext="edit" shapetype="f"/>
                </v:shape>
                <w10:anchorlock/>
              </v:group>
            </w:pict>
          </mc:Fallback>
        </mc:AlternateContent>
      </w:r>
    </w:p>
    <w:p w14:paraId="581B73B3" w14:textId="4CED915F" w:rsidR="00704462" w:rsidRDefault="00704462" w:rsidP="00704462">
      <w:pPr>
        <w:rPr>
          <w:rFonts w:hint="eastAsia"/>
        </w:rPr>
      </w:pPr>
      <w:r>
        <w:br w:type="page"/>
      </w:r>
    </w:p>
    <w:p w14:paraId="1C824714" w14:textId="5DF5AC6E" w:rsidR="00704462" w:rsidRDefault="00704462" w:rsidP="00704462">
      <w:pPr>
        <w:jc w:val="center"/>
      </w:pPr>
      <w:r>
        <w:rPr>
          <w:noProof/>
        </w:rPr>
        <w:lastRenderedPageBreak/>
        <mc:AlternateContent>
          <mc:Choice Requires="wpg">
            <w:drawing>
              <wp:inline distT="0" distB="0" distL="0" distR="0" wp14:anchorId="4FB704D8" wp14:editId="30498F60">
                <wp:extent cx="9140626" cy="3924000"/>
                <wp:effectExtent l="4762" t="0" r="110173" b="8572"/>
                <wp:docPr id="1494" name="组合 1167"/>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5400000">
                          <a:off x="0" y="0"/>
                          <a:ext cx="9140626" cy="3924000"/>
                          <a:chOff x="-2657475" y="2657475"/>
                          <a:chExt cx="9312910" cy="3997960"/>
                        </a:xfrm>
                      </wpg:grpSpPr>
                      <wpg:grpSp>
                        <wpg:cNvPr id="1495" name="组合 1495"/>
                        <wpg:cNvGrpSpPr>
                          <a:grpSpLocks noChangeAspect="1"/>
                        </wpg:cNvGrpSpPr>
                        <wpg:grpSpPr>
                          <a:xfrm>
                            <a:off x="-680508" y="2657475"/>
                            <a:ext cx="2438400" cy="1280160"/>
                            <a:chOff x="-680508" y="2657475"/>
                            <a:chExt cx="2438400" cy="1280160"/>
                          </a:xfrm>
                        </wpg:grpSpPr>
                        <wps:wsp>
                          <wps:cNvPr id="1496" name="圆角矩形 1496"/>
                          <wps:cNvSpPr/>
                          <wps:spPr>
                            <a:xfrm>
                              <a:off x="-680508" y="2657475"/>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97" name="组合 1497"/>
                          <wpg:cNvGrpSpPr/>
                          <wpg:grpSpPr>
                            <a:xfrm>
                              <a:off x="-515408" y="2797175"/>
                              <a:ext cx="2116139" cy="1003300"/>
                              <a:chOff x="-515408" y="2797175"/>
                              <a:chExt cx="2116139" cy="1003300"/>
                            </a:xfrm>
                          </wpg:grpSpPr>
                          <wpg:grpSp>
                            <wpg:cNvPr id="1498" name="组合 1498"/>
                            <wpg:cNvGrpSpPr>
                              <a:grpSpLocks noChangeAspect="1"/>
                            </wpg:cNvGrpSpPr>
                            <wpg:grpSpPr>
                              <a:xfrm>
                                <a:off x="-515408" y="2797175"/>
                                <a:ext cx="2116139" cy="457200"/>
                                <a:chOff x="-515408" y="2797175"/>
                                <a:chExt cx="1692911" cy="365760"/>
                              </a:xfrm>
                              <a:solidFill>
                                <a:schemeClr val="bg2"/>
                              </a:solidFill>
                            </wpg:grpSpPr>
                            <wps:wsp>
                              <wps:cNvPr id="1499" name="圆角矩形 1499"/>
                              <wps:cNvSpPr/>
                              <wps:spPr>
                                <a:xfrm>
                                  <a:off x="-515408"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698BD7E" w14:textId="77777777" w:rsidR="009D7E4C" w:rsidRDefault="009D7E4C" w:rsidP="00704462">
                                    <w:pPr>
                                      <w:jc w:val="center"/>
                                      <w:rPr>
                                        <w:sz w:val="24"/>
                                        <w:szCs w:val="24"/>
                                      </w:rPr>
                                    </w:pPr>
                                    <w:r>
                                      <w:rPr>
                                        <w:rFonts w:hAnsi="Century Gothic"/>
                                        <w:b/>
                                        <w:bCs/>
                                        <w:color w:val="000000" w:themeColor="text1"/>
                                        <w:sz w:val="32"/>
                                        <w:szCs w:val="3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0" name="圆角矩形 1500"/>
                              <wps:cNvSpPr/>
                              <wps:spPr>
                                <a:xfrm>
                                  <a:off x="-73024"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2F08989" w14:textId="77777777" w:rsidR="009D7E4C" w:rsidRDefault="009D7E4C" w:rsidP="00704462">
                                    <w:pPr>
                                      <w:jc w:val="center"/>
                                      <w:rPr>
                                        <w:sz w:val="24"/>
                                        <w:szCs w:val="24"/>
                                      </w:rPr>
                                    </w:pPr>
                                    <w:r>
                                      <w:rPr>
                                        <w:rFonts w:hAnsi="Century Gothic"/>
                                        <w:b/>
                                        <w:bCs/>
                                        <w:color w:val="000000" w:themeColor="text1"/>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1" name="圆角矩形 1501"/>
                              <wps:cNvSpPr/>
                              <wps:spPr>
                                <a:xfrm>
                                  <a:off x="369360"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9811D1" w14:textId="77777777" w:rsidR="009D7E4C" w:rsidRDefault="009D7E4C" w:rsidP="00704462">
                                    <w:pPr>
                                      <w:jc w:val="center"/>
                                      <w:rPr>
                                        <w:sz w:val="24"/>
                                        <w:szCs w:val="24"/>
                                      </w:rPr>
                                    </w:pPr>
                                    <w:r>
                                      <w:rPr>
                                        <w:rFonts w:hAnsi="Century Gothic"/>
                                        <w:b/>
                                        <w:bCs/>
                                        <w:color w:val="000000" w:themeColor="text1"/>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2" name="圆角矩形 1502"/>
                              <wps:cNvSpPr/>
                              <wps:spPr>
                                <a:xfrm>
                                  <a:off x="811743"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8CDF559" w14:textId="77777777" w:rsidR="009D7E4C" w:rsidRDefault="009D7E4C" w:rsidP="00704462">
                                    <w:pPr>
                                      <w:jc w:val="center"/>
                                      <w:rPr>
                                        <w:sz w:val="24"/>
                                        <w:szCs w:val="24"/>
                                      </w:rPr>
                                    </w:pPr>
                                    <w:r>
                                      <w:rPr>
                                        <w:rFonts w:hAnsi="Century Gothic"/>
                                        <w:b/>
                                        <w:bCs/>
                                        <w:color w:val="000000" w:themeColor="text1"/>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03" name="组合 1503"/>
                            <wpg:cNvGrpSpPr>
                              <a:grpSpLocks noChangeAspect="1"/>
                            </wpg:cNvGrpSpPr>
                            <wpg:grpSpPr>
                              <a:xfrm>
                                <a:off x="-515408" y="3343275"/>
                                <a:ext cx="2116139" cy="457200"/>
                                <a:chOff x="-515408" y="3343275"/>
                                <a:chExt cx="1692911" cy="365760"/>
                              </a:xfrm>
                              <a:solidFill>
                                <a:schemeClr val="bg2"/>
                              </a:solidFill>
                            </wpg:grpSpPr>
                            <wps:wsp>
                              <wps:cNvPr id="1504" name="圆角矩形 1504"/>
                              <wps:cNvSpPr/>
                              <wps:spPr>
                                <a:xfrm>
                                  <a:off x="-515408"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2F9E65" w14:textId="77777777" w:rsidR="009D7E4C" w:rsidRDefault="009D7E4C" w:rsidP="00704462">
                                    <w:pPr>
                                      <w:jc w:val="center"/>
                                      <w:rPr>
                                        <w:sz w:val="24"/>
                                        <w:szCs w:val="24"/>
                                      </w:rPr>
                                    </w:pPr>
                                    <w:r>
                                      <w:rPr>
                                        <w:rFonts w:hAnsi="Century Gothic"/>
                                        <w:b/>
                                        <w:bCs/>
                                        <w:color w:val="000000" w:themeColor="text1"/>
                                        <w:sz w:val="32"/>
                                        <w:szCs w:val="3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5" name="圆角矩形 1505"/>
                              <wps:cNvSpPr/>
                              <wps:spPr>
                                <a:xfrm>
                                  <a:off x="-73024"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FFAD9AA" w14:textId="77777777" w:rsidR="009D7E4C" w:rsidRDefault="009D7E4C" w:rsidP="00704462">
                                    <w:pPr>
                                      <w:jc w:val="center"/>
                                      <w:rPr>
                                        <w:sz w:val="24"/>
                                        <w:szCs w:val="24"/>
                                      </w:rPr>
                                    </w:pPr>
                                    <w:r>
                                      <w:rPr>
                                        <w:rFonts w:hAnsi="Century Gothic"/>
                                        <w:b/>
                                        <w:bCs/>
                                        <w:color w:val="000000" w:themeColor="text1"/>
                                        <w:sz w:val="32"/>
                                        <w:szCs w:val="3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6" name="圆角矩形 1506"/>
                              <wps:cNvSpPr/>
                              <wps:spPr>
                                <a:xfrm>
                                  <a:off x="369360"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BD37B0A" w14:textId="77777777" w:rsidR="009D7E4C" w:rsidRDefault="009D7E4C" w:rsidP="00704462">
                                    <w:pPr>
                                      <w:jc w:val="center"/>
                                      <w:rPr>
                                        <w:sz w:val="24"/>
                                        <w:szCs w:val="24"/>
                                      </w:rPr>
                                    </w:pPr>
                                    <w:r>
                                      <w:rPr>
                                        <w:rFonts w:hAnsi="Century Gothic"/>
                                        <w:b/>
                                        <w:bCs/>
                                        <w:color w:val="000000" w:themeColor="text1"/>
                                        <w:sz w:val="32"/>
                                        <w:szCs w:val="3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7" name="圆角矩形 1507"/>
                              <wps:cNvSpPr/>
                              <wps:spPr>
                                <a:xfrm>
                                  <a:off x="811743"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2D59F91" w14:textId="77777777" w:rsidR="009D7E4C" w:rsidRDefault="009D7E4C" w:rsidP="00704462">
                                    <w:pPr>
                                      <w:jc w:val="center"/>
                                      <w:rPr>
                                        <w:sz w:val="24"/>
                                        <w:szCs w:val="24"/>
                                      </w:rPr>
                                    </w:pPr>
                                    <w:r>
                                      <w:rPr>
                                        <w:rFonts w:hAnsi="Century Gothic"/>
                                        <w:b/>
                                        <w:bCs/>
                                        <w:color w:val="000000" w:themeColor="text1"/>
                                        <w:sz w:val="32"/>
                                        <w:szCs w:val="3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508" name="组合 1508"/>
                        <wpg:cNvGrpSpPr>
                          <a:grpSpLocks noChangeAspect="1"/>
                        </wpg:cNvGrpSpPr>
                        <wpg:grpSpPr>
                          <a:xfrm>
                            <a:off x="-2530475" y="2657475"/>
                            <a:ext cx="1358900" cy="1280160"/>
                            <a:chOff x="-2530475" y="2657475"/>
                            <a:chExt cx="1358900" cy="1280160"/>
                          </a:xfrm>
                        </wpg:grpSpPr>
                        <wps:wsp>
                          <wps:cNvPr id="1509" name="圆角矩形 1509"/>
                          <wps:cNvSpPr/>
                          <wps:spPr>
                            <a:xfrm>
                              <a:off x="-2530475" y="2657475"/>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10" name="组合 1510"/>
                          <wpg:cNvGrpSpPr/>
                          <wpg:grpSpPr>
                            <a:xfrm>
                              <a:off x="-2365375" y="2797175"/>
                              <a:ext cx="1010180" cy="1003300"/>
                              <a:chOff x="-2365375" y="2797175"/>
                              <a:chExt cx="1010180" cy="1003300"/>
                            </a:xfrm>
                          </wpg:grpSpPr>
                          <wpg:grpSp>
                            <wpg:cNvPr id="1511" name="组合 1511"/>
                            <wpg:cNvGrpSpPr>
                              <a:grpSpLocks noChangeAspect="1"/>
                            </wpg:cNvGrpSpPr>
                            <wpg:grpSpPr>
                              <a:xfrm>
                                <a:off x="-2365375" y="2797175"/>
                                <a:ext cx="1010180" cy="457200"/>
                                <a:chOff x="-2365375" y="2797175"/>
                                <a:chExt cx="808144" cy="365760"/>
                              </a:xfrm>
                              <a:solidFill>
                                <a:schemeClr val="bg2"/>
                              </a:solidFill>
                            </wpg:grpSpPr>
                            <wps:wsp>
                              <wps:cNvPr id="1512" name="圆角矩形 1512"/>
                              <wps:cNvSpPr/>
                              <wps:spPr>
                                <a:xfrm>
                                  <a:off x="-2365375"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3" name="圆角矩形 1513"/>
                              <wps:cNvSpPr/>
                              <wps:spPr>
                                <a:xfrm>
                                  <a:off x="-1922991"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14" name="组合 1514"/>
                            <wpg:cNvGrpSpPr>
                              <a:grpSpLocks noChangeAspect="1"/>
                            </wpg:cNvGrpSpPr>
                            <wpg:grpSpPr>
                              <a:xfrm>
                                <a:off x="-2365375" y="3343275"/>
                                <a:ext cx="1010180" cy="457200"/>
                                <a:chOff x="-2365375" y="3343275"/>
                                <a:chExt cx="808144" cy="365760"/>
                              </a:xfrm>
                              <a:solidFill>
                                <a:schemeClr val="bg2"/>
                              </a:solidFill>
                            </wpg:grpSpPr>
                            <wps:wsp>
                              <wps:cNvPr id="1515" name="圆角矩形 1515"/>
                              <wps:cNvSpPr/>
                              <wps:spPr>
                                <a:xfrm>
                                  <a:off x="-2365375"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7EDC9D5" w14:textId="77777777" w:rsidR="009D7E4C" w:rsidRDefault="009D7E4C" w:rsidP="00704462">
                                    <w:pPr>
                                      <w:jc w:val="center"/>
                                      <w:rPr>
                                        <w:sz w:val="24"/>
                                        <w:szCs w:val="24"/>
                                      </w:rPr>
                                    </w:pPr>
                                    <w:r>
                                      <w:rPr>
                                        <w:rFonts w:hAnsi="Century Gothic"/>
                                        <w:b/>
                                        <w:bCs/>
                                        <w:color w:val="000000" w:themeColor="text1"/>
                                        <w:sz w:val="32"/>
                                        <w:szCs w:val="3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6" name="圆角矩形 1516"/>
                              <wps:cNvSpPr/>
                              <wps:spPr>
                                <a:xfrm>
                                  <a:off x="-1922991"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129AFED" w14:textId="77777777" w:rsidR="009D7E4C" w:rsidRDefault="009D7E4C" w:rsidP="00704462">
                                    <w:pPr>
                                      <w:jc w:val="center"/>
                                      <w:rPr>
                                        <w:sz w:val="24"/>
                                        <w:szCs w:val="24"/>
                                      </w:rPr>
                                    </w:pPr>
                                    <w:r>
                                      <w:rPr>
                                        <w:rFonts w:hAnsi="Century Gothic"/>
                                        <w:b/>
                                        <w:bCs/>
                                        <w:color w:val="000000" w:themeColor="text1"/>
                                        <w:sz w:val="32"/>
                                        <w:szCs w:val="32"/>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517" name="组合 1517"/>
                        <wpg:cNvGrpSpPr/>
                        <wpg:grpSpPr>
                          <a:xfrm>
                            <a:off x="-2657475" y="5832475"/>
                            <a:ext cx="9312910" cy="822960"/>
                            <a:chOff x="-2657475" y="5832475"/>
                            <a:chExt cx="9312910" cy="822960"/>
                          </a:xfrm>
                        </wpg:grpSpPr>
                        <wpg:grpSp>
                          <wpg:cNvPr id="1518" name="组合 1518"/>
                          <wpg:cNvGrpSpPr/>
                          <wpg:grpSpPr>
                            <a:xfrm>
                              <a:off x="-2657475" y="5832475"/>
                              <a:ext cx="457200" cy="822960"/>
                              <a:chOff x="-2657475" y="5832475"/>
                              <a:chExt cx="457200" cy="822960"/>
                            </a:xfrm>
                          </wpg:grpSpPr>
                          <wpg:grpSp>
                            <wpg:cNvPr id="1519" name="组合 1519"/>
                            <wpg:cNvGrpSpPr/>
                            <wpg:grpSpPr>
                              <a:xfrm>
                                <a:off x="-2657475" y="5832475"/>
                                <a:ext cx="457200" cy="457200"/>
                                <a:chOff x="-2657475" y="5832475"/>
                                <a:chExt cx="457200" cy="457200"/>
                              </a:xfrm>
                              <a:solidFill>
                                <a:srgbClr val="92D050"/>
                              </a:solidFill>
                            </wpg:grpSpPr>
                            <wps:wsp>
                              <wps:cNvPr id="1520" name="剪去同侧角的矩形 1520"/>
                              <wps:cNvSpPr/>
                              <wps:spPr>
                                <a:xfrm>
                                  <a:off x="-265747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1" name="椭圆 1521"/>
                              <wps:cNvSpPr/>
                              <wps:spPr>
                                <a:xfrm>
                                  <a:off x="-2566035" y="5923915"/>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22" name="矩形 1522"/>
                            <wps:cNvSpPr/>
                            <wps:spPr>
                              <a:xfrm>
                                <a:off x="-265747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20D8E" w14:textId="77777777" w:rsidR="009D7E4C" w:rsidRDefault="009D7E4C" w:rsidP="00704462">
                                  <w:pPr>
                                    <w:jc w:val="center"/>
                                    <w:rPr>
                                      <w:sz w:val="24"/>
                                      <w:szCs w:val="24"/>
                                    </w:rPr>
                                  </w:pPr>
                                  <w:r>
                                    <w:rPr>
                                      <w:rFonts w:hAnsi="Century Gothic"/>
                                      <w:b/>
                                      <w:bCs/>
                                      <w:color w:val="000000" w:themeColor="text1"/>
                                      <w:sz w:val="28"/>
                                      <w:szCs w:val="28"/>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3" name="组合 1523"/>
                          <wpg:cNvGrpSpPr/>
                          <wpg:grpSpPr>
                            <a:xfrm>
                              <a:off x="-2191385" y="5832475"/>
                              <a:ext cx="457200" cy="822960"/>
                              <a:chOff x="-2191385" y="5832475"/>
                              <a:chExt cx="457200" cy="822960"/>
                            </a:xfrm>
                          </wpg:grpSpPr>
                          <wpg:grpSp>
                            <wpg:cNvPr id="1524" name="组合 1524"/>
                            <wpg:cNvGrpSpPr/>
                            <wpg:grpSpPr>
                              <a:xfrm>
                                <a:off x="-2191385" y="5832475"/>
                                <a:ext cx="457200" cy="457200"/>
                                <a:chOff x="-2191385" y="5832475"/>
                                <a:chExt cx="457200" cy="457200"/>
                              </a:xfrm>
                              <a:solidFill>
                                <a:srgbClr val="92D050"/>
                              </a:solidFill>
                            </wpg:grpSpPr>
                            <wps:wsp>
                              <wps:cNvPr id="1525" name="剪去同侧角的矩形 1525"/>
                              <wps:cNvSpPr/>
                              <wps:spPr>
                                <a:xfrm>
                                  <a:off x="-219138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6" name="椭圆 1526"/>
                              <wps:cNvSpPr/>
                              <wps:spPr>
                                <a:xfrm>
                                  <a:off x="-2099945" y="5923915"/>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27" name="矩形 1527"/>
                            <wps:cNvSpPr/>
                            <wps:spPr>
                              <a:xfrm>
                                <a:off x="-219138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14FD9" w14:textId="77777777" w:rsidR="009D7E4C" w:rsidRDefault="009D7E4C" w:rsidP="00704462">
                                  <w:pPr>
                                    <w:jc w:val="center"/>
                                    <w:rPr>
                                      <w:sz w:val="24"/>
                                      <w:szCs w:val="24"/>
                                    </w:rPr>
                                  </w:pPr>
                                  <w:r>
                                    <w:rPr>
                                      <w:rFonts w:hAnsi="Century Gothic"/>
                                      <w:b/>
                                      <w:bCs/>
                                      <w:color w:val="000000" w:themeColor="text1"/>
                                      <w:sz w:val="28"/>
                                      <w:szCs w:val="2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8" name="组合 1528"/>
                          <wpg:cNvGrpSpPr/>
                          <wpg:grpSpPr>
                            <a:xfrm>
                              <a:off x="-1725295" y="5832475"/>
                              <a:ext cx="457200" cy="822960"/>
                              <a:chOff x="-1725295" y="5832475"/>
                              <a:chExt cx="457200" cy="822960"/>
                            </a:xfrm>
                          </wpg:grpSpPr>
                          <wpg:grpSp>
                            <wpg:cNvPr id="1529" name="组合 1529"/>
                            <wpg:cNvGrpSpPr/>
                            <wpg:grpSpPr>
                              <a:xfrm>
                                <a:off x="-1725295" y="5832475"/>
                                <a:ext cx="457200" cy="457200"/>
                                <a:chOff x="-1725295" y="5832475"/>
                                <a:chExt cx="457200" cy="457200"/>
                              </a:xfrm>
                              <a:solidFill>
                                <a:srgbClr val="92D050"/>
                              </a:solidFill>
                            </wpg:grpSpPr>
                            <wps:wsp>
                              <wps:cNvPr id="1530" name="剪去同侧角的矩形 1530"/>
                              <wps:cNvSpPr/>
                              <wps:spPr>
                                <a:xfrm>
                                  <a:off x="-172529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1" name="椭圆 1531"/>
                              <wps:cNvSpPr/>
                              <wps:spPr>
                                <a:xfrm>
                                  <a:off x="-163385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32" name="矩形 1532"/>
                            <wps:cNvSpPr/>
                            <wps:spPr>
                              <a:xfrm>
                                <a:off x="-172529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78928" w14:textId="77777777" w:rsidR="009D7E4C" w:rsidRDefault="009D7E4C" w:rsidP="00704462">
                                  <w:pPr>
                                    <w:jc w:val="center"/>
                                    <w:rPr>
                                      <w:sz w:val="24"/>
                                      <w:szCs w:val="24"/>
                                    </w:rPr>
                                  </w:pPr>
                                  <w:r>
                                    <w:rPr>
                                      <w:rFonts w:hAnsi="Century Gothic"/>
                                      <w:b/>
                                      <w:bCs/>
                                      <w:color w:val="000000" w:themeColor="text1"/>
                                      <w:sz w:val="28"/>
                                      <w:szCs w:val="2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33" name="组合 1533"/>
                          <wpg:cNvGrpSpPr/>
                          <wpg:grpSpPr>
                            <a:xfrm>
                              <a:off x="-1259205" y="5832475"/>
                              <a:ext cx="457200" cy="822960"/>
                              <a:chOff x="-1259205" y="5832475"/>
                              <a:chExt cx="457200" cy="822960"/>
                            </a:xfrm>
                          </wpg:grpSpPr>
                          <wpg:grpSp>
                            <wpg:cNvPr id="1534" name="组合 1534"/>
                            <wpg:cNvGrpSpPr/>
                            <wpg:grpSpPr>
                              <a:xfrm>
                                <a:off x="-1259205" y="5832475"/>
                                <a:ext cx="457200" cy="457200"/>
                                <a:chOff x="-1259205" y="5832475"/>
                                <a:chExt cx="457200" cy="457200"/>
                              </a:xfrm>
                              <a:solidFill>
                                <a:srgbClr val="92D050"/>
                              </a:solidFill>
                            </wpg:grpSpPr>
                            <wps:wsp>
                              <wps:cNvPr id="1535" name="剪去同侧角的矩形 1535"/>
                              <wps:cNvSpPr/>
                              <wps:spPr>
                                <a:xfrm>
                                  <a:off x="-125920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6" name="椭圆 1536"/>
                              <wps:cNvSpPr/>
                              <wps:spPr>
                                <a:xfrm>
                                  <a:off x="-116776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37" name="矩形 1537"/>
                            <wps:cNvSpPr/>
                            <wps:spPr>
                              <a:xfrm>
                                <a:off x="-125920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1E884" w14:textId="77777777" w:rsidR="009D7E4C" w:rsidRDefault="009D7E4C" w:rsidP="00704462">
                                  <w:pPr>
                                    <w:jc w:val="center"/>
                                    <w:rPr>
                                      <w:sz w:val="24"/>
                                      <w:szCs w:val="24"/>
                                    </w:rPr>
                                  </w:pPr>
                                  <w:r>
                                    <w:rPr>
                                      <w:rFonts w:hAnsi="Century Gothic"/>
                                      <w:b/>
                                      <w:bCs/>
                                      <w:color w:val="000000" w:themeColor="text1"/>
                                      <w:sz w:val="28"/>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38" name="组合 1538"/>
                          <wpg:cNvGrpSpPr/>
                          <wpg:grpSpPr>
                            <a:xfrm>
                              <a:off x="-793115" y="5832475"/>
                              <a:ext cx="457200" cy="822960"/>
                              <a:chOff x="-793115" y="5832475"/>
                              <a:chExt cx="457200" cy="822960"/>
                            </a:xfrm>
                          </wpg:grpSpPr>
                          <wpg:grpSp>
                            <wpg:cNvPr id="1539" name="组合 1539"/>
                            <wpg:cNvGrpSpPr/>
                            <wpg:grpSpPr>
                              <a:xfrm>
                                <a:off x="-793115" y="5832475"/>
                                <a:ext cx="457200" cy="457200"/>
                                <a:chOff x="-793115" y="5832475"/>
                                <a:chExt cx="457200" cy="457200"/>
                              </a:xfrm>
                              <a:solidFill>
                                <a:srgbClr val="92D050"/>
                              </a:solidFill>
                            </wpg:grpSpPr>
                            <wps:wsp>
                              <wps:cNvPr id="1540" name="剪去同侧角的矩形 1540"/>
                              <wps:cNvSpPr/>
                              <wps:spPr>
                                <a:xfrm>
                                  <a:off x="-79311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1" name="椭圆 1541"/>
                              <wps:cNvSpPr/>
                              <wps:spPr>
                                <a:xfrm>
                                  <a:off x="-70167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42" name="矩形 1542"/>
                            <wps:cNvSpPr/>
                            <wps:spPr>
                              <a:xfrm>
                                <a:off x="-79311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68B48" w14:textId="77777777" w:rsidR="009D7E4C" w:rsidRDefault="009D7E4C" w:rsidP="00704462">
                                  <w:pPr>
                                    <w:jc w:val="center"/>
                                    <w:rPr>
                                      <w:sz w:val="24"/>
                                      <w:szCs w:val="24"/>
                                    </w:rPr>
                                  </w:pPr>
                                  <w:r>
                                    <w:rPr>
                                      <w:rFonts w:hAnsi="Century Gothic"/>
                                      <w:b/>
                                      <w:bCs/>
                                      <w:color w:val="000000" w:themeColor="text1"/>
                                      <w:sz w:val="28"/>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43" name="组合 1543"/>
                          <wpg:cNvGrpSpPr/>
                          <wpg:grpSpPr>
                            <a:xfrm>
                              <a:off x="-327025" y="5832475"/>
                              <a:ext cx="457200" cy="822960"/>
                              <a:chOff x="-327025" y="5832475"/>
                              <a:chExt cx="457200" cy="822960"/>
                            </a:xfrm>
                          </wpg:grpSpPr>
                          <wpg:grpSp>
                            <wpg:cNvPr id="1544" name="组合 1544"/>
                            <wpg:cNvGrpSpPr/>
                            <wpg:grpSpPr>
                              <a:xfrm>
                                <a:off x="-327025" y="5832475"/>
                                <a:ext cx="457200" cy="457200"/>
                                <a:chOff x="-327025" y="5832475"/>
                                <a:chExt cx="457200" cy="457200"/>
                              </a:xfrm>
                              <a:solidFill>
                                <a:srgbClr val="92D050"/>
                              </a:solidFill>
                            </wpg:grpSpPr>
                            <wps:wsp>
                              <wps:cNvPr id="1545" name="剪去同侧角的矩形 1545"/>
                              <wps:cNvSpPr/>
                              <wps:spPr>
                                <a:xfrm>
                                  <a:off x="-32702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6" name="椭圆 1546"/>
                              <wps:cNvSpPr/>
                              <wps:spPr>
                                <a:xfrm>
                                  <a:off x="-23558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47" name="矩形 1547"/>
                            <wps:cNvSpPr/>
                            <wps:spPr>
                              <a:xfrm>
                                <a:off x="-32702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B6491" w14:textId="77777777" w:rsidR="009D7E4C" w:rsidRDefault="009D7E4C" w:rsidP="00704462">
                                  <w:pPr>
                                    <w:jc w:val="center"/>
                                    <w:rPr>
                                      <w:sz w:val="24"/>
                                      <w:szCs w:val="24"/>
                                    </w:rPr>
                                  </w:pPr>
                                  <w:r>
                                    <w:rPr>
                                      <w:rFonts w:hAnsi="Century Gothic"/>
                                      <w:b/>
                                      <w:bCs/>
                                      <w:color w:val="000000" w:themeColor="text1"/>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48" name="组合 1548"/>
                          <wpg:cNvGrpSpPr/>
                          <wpg:grpSpPr>
                            <a:xfrm>
                              <a:off x="139065" y="5832475"/>
                              <a:ext cx="457200" cy="822960"/>
                              <a:chOff x="139065" y="5832475"/>
                              <a:chExt cx="457200" cy="822960"/>
                            </a:xfrm>
                          </wpg:grpSpPr>
                          <wpg:grpSp>
                            <wpg:cNvPr id="1549" name="组合 1549"/>
                            <wpg:cNvGrpSpPr/>
                            <wpg:grpSpPr>
                              <a:xfrm>
                                <a:off x="139065" y="5832475"/>
                                <a:ext cx="457200" cy="457200"/>
                                <a:chOff x="139065" y="5832475"/>
                                <a:chExt cx="457200" cy="457200"/>
                              </a:xfrm>
                              <a:solidFill>
                                <a:srgbClr val="92D050"/>
                              </a:solidFill>
                            </wpg:grpSpPr>
                            <wps:wsp>
                              <wps:cNvPr id="1550" name="剪去同侧角的矩形 1550"/>
                              <wps:cNvSpPr/>
                              <wps:spPr>
                                <a:xfrm>
                                  <a:off x="13906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1" name="椭圆 1551"/>
                              <wps:cNvSpPr/>
                              <wps:spPr>
                                <a:xfrm>
                                  <a:off x="23050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52" name="矩形 1552"/>
                            <wps:cNvSpPr/>
                            <wps:spPr>
                              <a:xfrm>
                                <a:off x="13906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84D65" w14:textId="77777777" w:rsidR="009D7E4C" w:rsidRDefault="009D7E4C" w:rsidP="00704462">
                                  <w:pPr>
                                    <w:jc w:val="center"/>
                                    <w:rPr>
                                      <w:sz w:val="24"/>
                                      <w:szCs w:val="24"/>
                                    </w:rPr>
                                  </w:pPr>
                                  <w:r>
                                    <w:rPr>
                                      <w:rFonts w:hAnsi="Century Gothic"/>
                                      <w:b/>
                                      <w:bCs/>
                                      <w:color w:val="000000" w:themeColor="text1"/>
                                      <w:sz w:val="28"/>
                                      <w:szCs w:val="2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3" name="组合 1553"/>
                          <wpg:cNvGrpSpPr/>
                          <wpg:grpSpPr>
                            <a:xfrm>
                              <a:off x="605155" y="5832475"/>
                              <a:ext cx="457200" cy="822960"/>
                              <a:chOff x="605155" y="5832475"/>
                              <a:chExt cx="457200" cy="822960"/>
                            </a:xfrm>
                          </wpg:grpSpPr>
                          <wpg:grpSp>
                            <wpg:cNvPr id="1554" name="组合 1554"/>
                            <wpg:cNvGrpSpPr/>
                            <wpg:grpSpPr>
                              <a:xfrm>
                                <a:off x="605155" y="5832475"/>
                                <a:ext cx="457200" cy="457200"/>
                                <a:chOff x="605155" y="5832475"/>
                                <a:chExt cx="457200" cy="457200"/>
                              </a:xfrm>
                              <a:solidFill>
                                <a:srgbClr val="92D050"/>
                              </a:solidFill>
                            </wpg:grpSpPr>
                            <wps:wsp>
                              <wps:cNvPr id="1555" name="剪去同侧角的矩形 1555"/>
                              <wps:cNvSpPr/>
                              <wps:spPr>
                                <a:xfrm>
                                  <a:off x="60515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6" name="椭圆 1556"/>
                              <wps:cNvSpPr/>
                              <wps:spPr>
                                <a:xfrm>
                                  <a:off x="69659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57" name="矩形 1557"/>
                            <wps:cNvSpPr/>
                            <wps:spPr>
                              <a:xfrm>
                                <a:off x="60515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E563B9" w14:textId="77777777" w:rsidR="009D7E4C" w:rsidRDefault="009D7E4C" w:rsidP="00704462">
                                  <w:pPr>
                                    <w:jc w:val="center"/>
                                    <w:rPr>
                                      <w:sz w:val="24"/>
                                      <w:szCs w:val="24"/>
                                    </w:rPr>
                                  </w:pPr>
                                  <w:r>
                                    <w:rPr>
                                      <w:rFonts w:hAnsi="Century Gothic"/>
                                      <w:b/>
                                      <w:bCs/>
                                      <w:color w:val="000000" w:themeColor="text1"/>
                                      <w:sz w:val="28"/>
                                      <w:szCs w:val="28"/>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8" name="组合 1558"/>
                          <wpg:cNvGrpSpPr/>
                          <wpg:grpSpPr>
                            <a:xfrm>
                              <a:off x="1071245" y="5832475"/>
                              <a:ext cx="457200" cy="822960"/>
                              <a:chOff x="1071245" y="5832475"/>
                              <a:chExt cx="457200" cy="822960"/>
                            </a:xfrm>
                          </wpg:grpSpPr>
                          <wpg:grpSp>
                            <wpg:cNvPr id="1559" name="组合 1559"/>
                            <wpg:cNvGrpSpPr/>
                            <wpg:grpSpPr>
                              <a:xfrm>
                                <a:off x="1071245" y="5832475"/>
                                <a:ext cx="457200" cy="457200"/>
                                <a:chOff x="1071245" y="5832475"/>
                                <a:chExt cx="457200" cy="457200"/>
                              </a:xfrm>
                              <a:solidFill>
                                <a:srgbClr val="92D050"/>
                              </a:solidFill>
                            </wpg:grpSpPr>
                            <wps:wsp>
                              <wps:cNvPr id="1560" name="剪去同侧角的矩形 1560"/>
                              <wps:cNvSpPr/>
                              <wps:spPr>
                                <a:xfrm>
                                  <a:off x="107124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1" name="椭圆 1561"/>
                              <wps:cNvSpPr/>
                              <wps:spPr>
                                <a:xfrm>
                                  <a:off x="116268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62" name="矩形 1562"/>
                            <wps:cNvSpPr/>
                            <wps:spPr>
                              <a:xfrm>
                                <a:off x="107124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B5EBA" w14:textId="77777777" w:rsidR="009D7E4C" w:rsidRDefault="009D7E4C" w:rsidP="00704462">
                                  <w:pPr>
                                    <w:jc w:val="center"/>
                                    <w:rPr>
                                      <w:sz w:val="24"/>
                                      <w:szCs w:val="24"/>
                                    </w:rPr>
                                  </w:pPr>
                                  <w:r>
                                    <w:rPr>
                                      <w:rFonts w:hAnsi="Century Gothic"/>
                                      <w:b/>
                                      <w:bCs/>
                                      <w:color w:val="000000" w:themeColor="text1"/>
                                      <w:sz w:val="28"/>
                                      <w:szCs w:val="28"/>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63" name="组合 1563"/>
                          <wpg:cNvGrpSpPr/>
                          <wpg:grpSpPr>
                            <a:xfrm>
                              <a:off x="1537335" y="5832475"/>
                              <a:ext cx="457200" cy="822960"/>
                              <a:chOff x="1537335" y="5832475"/>
                              <a:chExt cx="457200" cy="822960"/>
                            </a:xfrm>
                          </wpg:grpSpPr>
                          <wpg:grpSp>
                            <wpg:cNvPr id="1564" name="组合 1564"/>
                            <wpg:cNvGrpSpPr/>
                            <wpg:grpSpPr>
                              <a:xfrm>
                                <a:off x="1537335" y="5832475"/>
                                <a:ext cx="457200" cy="457200"/>
                                <a:chOff x="1537335" y="5832475"/>
                                <a:chExt cx="457200" cy="457200"/>
                              </a:xfrm>
                              <a:solidFill>
                                <a:srgbClr val="92D050"/>
                              </a:solidFill>
                            </wpg:grpSpPr>
                            <wps:wsp>
                              <wps:cNvPr id="1565" name="剪去同侧角的矩形 1565"/>
                              <wps:cNvSpPr/>
                              <wps:spPr>
                                <a:xfrm>
                                  <a:off x="153733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6" name="椭圆 1566"/>
                              <wps:cNvSpPr/>
                              <wps:spPr>
                                <a:xfrm>
                                  <a:off x="162877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67" name="矩形 1567"/>
                            <wps:cNvSpPr/>
                            <wps:spPr>
                              <a:xfrm>
                                <a:off x="153733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2843B" w14:textId="77777777" w:rsidR="009D7E4C" w:rsidRDefault="009D7E4C" w:rsidP="00704462">
                                  <w:pPr>
                                    <w:jc w:val="center"/>
                                    <w:rPr>
                                      <w:sz w:val="24"/>
                                      <w:szCs w:val="24"/>
                                    </w:rPr>
                                  </w:pPr>
                                  <w:r>
                                    <w:rPr>
                                      <w:rFonts w:hAnsi="Century Gothic"/>
                                      <w:b/>
                                      <w:bCs/>
                                      <w:color w:val="000000" w:themeColor="text1"/>
                                      <w:sz w:val="28"/>
                                      <w:szCs w:val="28"/>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68" name="组合 1568"/>
                          <wpg:cNvGrpSpPr/>
                          <wpg:grpSpPr>
                            <a:xfrm>
                              <a:off x="2003425" y="5832475"/>
                              <a:ext cx="457200" cy="822960"/>
                              <a:chOff x="2003425" y="5832475"/>
                              <a:chExt cx="457200" cy="822960"/>
                            </a:xfrm>
                          </wpg:grpSpPr>
                          <wpg:grpSp>
                            <wpg:cNvPr id="1569" name="组合 1569"/>
                            <wpg:cNvGrpSpPr/>
                            <wpg:grpSpPr>
                              <a:xfrm>
                                <a:off x="2003425" y="5832475"/>
                                <a:ext cx="457200" cy="457200"/>
                                <a:chOff x="2003425" y="5832475"/>
                                <a:chExt cx="457200" cy="457200"/>
                              </a:xfrm>
                              <a:solidFill>
                                <a:srgbClr val="92D050"/>
                              </a:solidFill>
                            </wpg:grpSpPr>
                            <wps:wsp>
                              <wps:cNvPr id="1570" name="剪去同侧角的矩形 1570"/>
                              <wps:cNvSpPr/>
                              <wps:spPr>
                                <a:xfrm>
                                  <a:off x="200342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1" name="椭圆 1571"/>
                              <wps:cNvSpPr/>
                              <wps:spPr>
                                <a:xfrm>
                                  <a:off x="209486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72" name="矩形 1572"/>
                            <wps:cNvSpPr/>
                            <wps:spPr>
                              <a:xfrm>
                                <a:off x="200342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18DDE" w14:textId="77777777" w:rsidR="009D7E4C" w:rsidRDefault="009D7E4C" w:rsidP="00704462">
                                  <w:pPr>
                                    <w:jc w:val="center"/>
                                    <w:rPr>
                                      <w:sz w:val="24"/>
                                      <w:szCs w:val="24"/>
                                    </w:rPr>
                                  </w:pPr>
                                  <w:r>
                                    <w:rPr>
                                      <w:rFonts w:hAnsi="Century Gothic"/>
                                      <w:b/>
                                      <w:bCs/>
                                      <w:color w:val="000000" w:themeColor="text1"/>
                                      <w:sz w:val="28"/>
                                      <w:szCs w:val="28"/>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73" name="组合 1573"/>
                          <wpg:cNvGrpSpPr/>
                          <wpg:grpSpPr>
                            <a:xfrm>
                              <a:off x="2469515" y="5832475"/>
                              <a:ext cx="457200" cy="822960"/>
                              <a:chOff x="2469515" y="5832475"/>
                              <a:chExt cx="457200" cy="822960"/>
                            </a:xfrm>
                          </wpg:grpSpPr>
                          <wpg:grpSp>
                            <wpg:cNvPr id="1574" name="组合 1574"/>
                            <wpg:cNvGrpSpPr/>
                            <wpg:grpSpPr>
                              <a:xfrm>
                                <a:off x="2469515" y="5832475"/>
                                <a:ext cx="457200" cy="457200"/>
                                <a:chOff x="2469515" y="5832475"/>
                                <a:chExt cx="457200" cy="457200"/>
                              </a:xfrm>
                              <a:solidFill>
                                <a:srgbClr val="92D050"/>
                              </a:solidFill>
                            </wpg:grpSpPr>
                            <wps:wsp>
                              <wps:cNvPr id="1575" name="剪去同侧角的矩形 1575"/>
                              <wps:cNvSpPr/>
                              <wps:spPr>
                                <a:xfrm>
                                  <a:off x="246951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6" name="椭圆 1576"/>
                              <wps:cNvSpPr/>
                              <wps:spPr>
                                <a:xfrm>
                                  <a:off x="256095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77" name="矩形 1577"/>
                            <wps:cNvSpPr/>
                            <wps:spPr>
                              <a:xfrm>
                                <a:off x="246951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528F" w14:textId="77777777" w:rsidR="009D7E4C" w:rsidRDefault="009D7E4C" w:rsidP="00704462">
                                  <w:pPr>
                                    <w:jc w:val="center"/>
                                    <w:rPr>
                                      <w:sz w:val="24"/>
                                      <w:szCs w:val="24"/>
                                    </w:rPr>
                                  </w:pPr>
                                  <w:r>
                                    <w:rPr>
                                      <w:rFonts w:hAnsi="Century Gothic"/>
                                      <w:b/>
                                      <w:bCs/>
                                      <w:color w:val="000000" w:themeColor="text1"/>
                                      <w:sz w:val="28"/>
                                      <w:szCs w:val="28"/>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78" name="组合 1578"/>
                          <wpg:cNvGrpSpPr/>
                          <wpg:grpSpPr>
                            <a:xfrm>
                              <a:off x="2935605" y="5832475"/>
                              <a:ext cx="457200" cy="822960"/>
                              <a:chOff x="2935605" y="5832475"/>
                              <a:chExt cx="457200" cy="822960"/>
                            </a:xfrm>
                          </wpg:grpSpPr>
                          <wpg:grpSp>
                            <wpg:cNvPr id="1579" name="组合 1579"/>
                            <wpg:cNvGrpSpPr/>
                            <wpg:grpSpPr>
                              <a:xfrm>
                                <a:off x="2935605" y="5832475"/>
                                <a:ext cx="457200" cy="457200"/>
                                <a:chOff x="2935605" y="5832475"/>
                                <a:chExt cx="457200" cy="457200"/>
                              </a:xfrm>
                              <a:solidFill>
                                <a:srgbClr val="92D050"/>
                              </a:solidFill>
                            </wpg:grpSpPr>
                            <wps:wsp>
                              <wps:cNvPr id="1580" name="剪去同侧角的矩形 1580"/>
                              <wps:cNvSpPr/>
                              <wps:spPr>
                                <a:xfrm>
                                  <a:off x="293560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1" name="椭圆 1581"/>
                              <wps:cNvSpPr/>
                              <wps:spPr>
                                <a:xfrm>
                                  <a:off x="302704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82" name="矩形 1582"/>
                            <wps:cNvSpPr/>
                            <wps:spPr>
                              <a:xfrm>
                                <a:off x="293560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9187E" w14:textId="77777777" w:rsidR="009D7E4C" w:rsidRDefault="009D7E4C" w:rsidP="00704462">
                                  <w:pPr>
                                    <w:jc w:val="center"/>
                                    <w:rPr>
                                      <w:sz w:val="24"/>
                                      <w:szCs w:val="24"/>
                                    </w:rPr>
                                  </w:pPr>
                                  <w:r>
                                    <w:rPr>
                                      <w:rFonts w:hAnsi="Century Gothic"/>
                                      <w:b/>
                                      <w:bCs/>
                                      <w:color w:val="000000" w:themeColor="text1"/>
                                      <w:sz w:val="28"/>
                                      <w:szCs w:val="28"/>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83" name="组合 1583"/>
                          <wpg:cNvGrpSpPr/>
                          <wpg:grpSpPr>
                            <a:xfrm>
                              <a:off x="3401695" y="5832475"/>
                              <a:ext cx="457200" cy="822960"/>
                              <a:chOff x="3401695" y="5832475"/>
                              <a:chExt cx="457200" cy="822960"/>
                            </a:xfrm>
                          </wpg:grpSpPr>
                          <wpg:grpSp>
                            <wpg:cNvPr id="1584" name="组合 1584"/>
                            <wpg:cNvGrpSpPr/>
                            <wpg:grpSpPr>
                              <a:xfrm>
                                <a:off x="3401695" y="5832475"/>
                                <a:ext cx="457200" cy="457200"/>
                                <a:chOff x="3401695" y="5832475"/>
                                <a:chExt cx="457200" cy="457200"/>
                              </a:xfrm>
                              <a:solidFill>
                                <a:srgbClr val="92D050"/>
                              </a:solidFill>
                            </wpg:grpSpPr>
                            <wps:wsp>
                              <wps:cNvPr id="1585" name="剪去同侧角的矩形 1585"/>
                              <wps:cNvSpPr/>
                              <wps:spPr>
                                <a:xfrm>
                                  <a:off x="340169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6" name="椭圆 1586"/>
                              <wps:cNvSpPr/>
                              <wps:spPr>
                                <a:xfrm>
                                  <a:off x="349313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87" name="矩形 1587"/>
                            <wps:cNvSpPr/>
                            <wps:spPr>
                              <a:xfrm>
                                <a:off x="340169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FE484" w14:textId="77777777" w:rsidR="009D7E4C" w:rsidRDefault="009D7E4C" w:rsidP="00704462">
                                  <w:pPr>
                                    <w:jc w:val="center"/>
                                    <w:rPr>
                                      <w:sz w:val="24"/>
                                      <w:szCs w:val="24"/>
                                    </w:rPr>
                                  </w:pPr>
                                  <w:r>
                                    <w:rPr>
                                      <w:rFonts w:hAnsi="Century Gothic"/>
                                      <w:b/>
                                      <w:bCs/>
                                      <w:color w:val="000000" w:themeColor="text1"/>
                                      <w:sz w:val="28"/>
                                      <w:szCs w:val="28"/>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88" name="组合 1588"/>
                          <wpg:cNvGrpSpPr/>
                          <wpg:grpSpPr>
                            <a:xfrm>
                              <a:off x="3867785" y="5832475"/>
                              <a:ext cx="457200" cy="822960"/>
                              <a:chOff x="3867785" y="5832475"/>
                              <a:chExt cx="457200" cy="822960"/>
                            </a:xfrm>
                          </wpg:grpSpPr>
                          <wpg:grpSp>
                            <wpg:cNvPr id="1589" name="组合 1589"/>
                            <wpg:cNvGrpSpPr/>
                            <wpg:grpSpPr>
                              <a:xfrm>
                                <a:off x="3867785" y="5832475"/>
                                <a:ext cx="457200" cy="457200"/>
                                <a:chOff x="3867785" y="5832475"/>
                                <a:chExt cx="457200" cy="457200"/>
                              </a:xfrm>
                              <a:solidFill>
                                <a:srgbClr val="92D050"/>
                              </a:solidFill>
                            </wpg:grpSpPr>
                            <wps:wsp>
                              <wps:cNvPr id="1590" name="剪去同侧角的矩形 1590"/>
                              <wps:cNvSpPr/>
                              <wps:spPr>
                                <a:xfrm>
                                  <a:off x="386778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1" name="椭圆 1591"/>
                              <wps:cNvSpPr/>
                              <wps:spPr>
                                <a:xfrm>
                                  <a:off x="395922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92" name="矩形 1592"/>
                            <wps:cNvSpPr/>
                            <wps:spPr>
                              <a:xfrm>
                                <a:off x="386778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5F218" w14:textId="77777777" w:rsidR="009D7E4C" w:rsidRDefault="009D7E4C" w:rsidP="00704462">
                                  <w:pPr>
                                    <w:jc w:val="center"/>
                                    <w:rPr>
                                      <w:sz w:val="24"/>
                                      <w:szCs w:val="24"/>
                                    </w:rPr>
                                  </w:pPr>
                                  <w:r>
                                    <w:rPr>
                                      <w:rFonts w:hAnsi="Century Gothic"/>
                                      <w:b/>
                                      <w:bCs/>
                                      <w:color w:val="000000" w:themeColor="text1"/>
                                      <w:sz w:val="28"/>
                                      <w:szCs w:val="28"/>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93" name="组合 1593"/>
                          <wpg:cNvGrpSpPr/>
                          <wpg:grpSpPr>
                            <a:xfrm>
                              <a:off x="4333875" y="5832475"/>
                              <a:ext cx="457200" cy="822960"/>
                              <a:chOff x="4333875" y="5832475"/>
                              <a:chExt cx="457200" cy="822960"/>
                            </a:xfrm>
                          </wpg:grpSpPr>
                          <wpg:grpSp>
                            <wpg:cNvPr id="1594" name="组合 1594"/>
                            <wpg:cNvGrpSpPr/>
                            <wpg:grpSpPr>
                              <a:xfrm>
                                <a:off x="4333875" y="5832475"/>
                                <a:ext cx="457200" cy="457200"/>
                                <a:chOff x="4333875" y="5832475"/>
                                <a:chExt cx="457200" cy="457200"/>
                              </a:xfrm>
                              <a:solidFill>
                                <a:srgbClr val="92D050"/>
                              </a:solidFill>
                            </wpg:grpSpPr>
                            <wps:wsp>
                              <wps:cNvPr id="1595" name="剪去同侧角的矩形 1595"/>
                              <wps:cNvSpPr/>
                              <wps:spPr>
                                <a:xfrm>
                                  <a:off x="433387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6" name="椭圆 1596"/>
                              <wps:cNvSpPr/>
                              <wps:spPr>
                                <a:xfrm>
                                  <a:off x="442531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97" name="矩形 1597"/>
                            <wps:cNvSpPr/>
                            <wps:spPr>
                              <a:xfrm>
                                <a:off x="433387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E6D60" w14:textId="77777777" w:rsidR="009D7E4C" w:rsidRDefault="009D7E4C" w:rsidP="00704462">
                                  <w:pPr>
                                    <w:jc w:val="center"/>
                                    <w:rPr>
                                      <w:sz w:val="24"/>
                                      <w:szCs w:val="24"/>
                                    </w:rPr>
                                  </w:pPr>
                                  <w:r>
                                    <w:rPr>
                                      <w:rFonts w:hAnsi="Century Gothic"/>
                                      <w:b/>
                                      <w:bCs/>
                                      <w:color w:val="000000" w:themeColor="text1"/>
                                      <w:sz w:val="28"/>
                                      <w:szCs w:val="28"/>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98" name="组合 1598"/>
                          <wpg:cNvGrpSpPr/>
                          <wpg:grpSpPr>
                            <a:xfrm>
                              <a:off x="4799965" y="5832475"/>
                              <a:ext cx="457200" cy="822960"/>
                              <a:chOff x="4799965" y="5832475"/>
                              <a:chExt cx="457200" cy="822960"/>
                            </a:xfrm>
                          </wpg:grpSpPr>
                          <wpg:grpSp>
                            <wpg:cNvPr id="1599" name="组合 1599"/>
                            <wpg:cNvGrpSpPr/>
                            <wpg:grpSpPr>
                              <a:xfrm>
                                <a:off x="4799965" y="5832475"/>
                                <a:ext cx="457200" cy="457200"/>
                                <a:chOff x="4799965" y="5832475"/>
                                <a:chExt cx="457200" cy="457200"/>
                              </a:xfrm>
                              <a:solidFill>
                                <a:srgbClr val="92D050"/>
                              </a:solidFill>
                            </wpg:grpSpPr>
                            <wps:wsp>
                              <wps:cNvPr id="1600" name="剪去同侧角的矩形 1600"/>
                              <wps:cNvSpPr/>
                              <wps:spPr>
                                <a:xfrm>
                                  <a:off x="479996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1" name="椭圆 1601"/>
                              <wps:cNvSpPr/>
                              <wps:spPr>
                                <a:xfrm>
                                  <a:off x="489140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02" name="矩形 1602"/>
                            <wps:cNvSpPr/>
                            <wps:spPr>
                              <a:xfrm>
                                <a:off x="479996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6FD79" w14:textId="77777777" w:rsidR="009D7E4C" w:rsidRDefault="009D7E4C" w:rsidP="00704462">
                                  <w:pPr>
                                    <w:jc w:val="center"/>
                                    <w:rPr>
                                      <w:sz w:val="24"/>
                                      <w:szCs w:val="24"/>
                                    </w:rPr>
                                  </w:pPr>
                                  <w:r>
                                    <w:rPr>
                                      <w:rFonts w:hAnsi="Century Gothic"/>
                                      <w:b/>
                                      <w:bCs/>
                                      <w:color w:val="000000" w:themeColor="text1"/>
                                      <w:sz w:val="28"/>
                                      <w:szCs w:val="28"/>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03" name="组合 1603"/>
                          <wpg:cNvGrpSpPr/>
                          <wpg:grpSpPr>
                            <a:xfrm>
                              <a:off x="5266055" y="5832475"/>
                              <a:ext cx="457200" cy="822960"/>
                              <a:chOff x="5266055" y="5832475"/>
                              <a:chExt cx="457200" cy="822960"/>
                            </a:xfrm>
                          </wpg:grpSpPr>
                          <wpg:grpSp>
                            <wpg:cNvPr id="1604" name="组合 1604"/>
                            <wpg:cNvGrpSpPr/>
                            <wpg:grpSpPr>
                              <a:xfrm>
                                <a:off x="5266055" y="5832475"/>
                                <a:ext cx="457200" cy="457200"/>
                                <a:chOff x="5266055" y="5832475"/>
                                <a:chExt cx="457200" cy="457200"/>
                              </a:xfrm>
                              <a:solidFill>
                                <a:srgbClr val="92D050"/>
                              </a:solidFill>
                            </wpg:grpSpPr>
                            <wps:wsp>
                              <wps:cNvPr id="1605" name="剪去同侧角的矩形 1605"/>
                              <wps:cNvSpPr/>
                              <wps:spPr>
                                <a:xfrm>
                                  <a:off x="526605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6" name="椭圆 1606"/>
                              <wps:cNvSpPr/>
                              <wps:spPr>
                                <a:xfrm>
                                  <a:off x="535749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07" name="矩形 1607"/>
                            <wps:cNvSpPr/>
                            <wps:spPr>
                              <a:xfrm>
                                <a:off x="526605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E52AD" w14:textId="77777777" w:rsidR="009D7E4C" w:rsidRDefault="009D7E4C" w:rsidP="00704462">
                                  <w:pPr>
                                    <w:jc w:val="center"/>
                                    <w:rPr>
                                      <w:sz w:val="24"/>
                                      <w:szCs w:val="24"/>
                                    </w:rPr>
                                  </w:pPr>
                                  <w:r>
                                    <w:rPr>
                                      <w:rFonts w:hAnsi="Century Gothic"/>
                                      <w:b/>
                                      <w:bCs/>
                                      <w:color w:val="000000" w:themeColor="text1"/>
                                      <w:sz w:val="28"/>
                                      <w:szCs w:val="28"/>
                                    </w:rPr>
                                    <w:t>16</w:t>
                                  </w:r>
                                  <w:r>
                                    <w:rPr>
                                      <w:rFonts w:hAnsi="Century Gothic"/>
                                      <w:b/>
                                      <w:bCs/>
                                      <w:color w:val="000000" w:themeColor="text1"/>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08" name="组合 1608"/>
                          <wpg:cNvGrpSpPr/>
                          <wpg:grpSpPr>
                            <a:xfrm>
                              <a:off x="5732145" y="5832475"/>
                              <a:ext cx="457200" cy="822960"/>
                              <a:chOff x="5732145" y="5832475"/>
                              <a:chExt cx="457200" cy="822960"/>
                            </a:xfrm>
                          </wpg:grpSpPr>
                          <wpg:grpSp>
                            <wpg:cNvPr id="1609" name="组合 1609"/>
                            <wpg:cNvGrpSpPr/>
                            <wpg:grpSpPr>
                              <a:xfrm>
                                <a:off x="5732145" y="5832475"/>
                                <a:ext cx="457200" cy="457200"/>
                                <a:chOff x="5732145" y="5832475"/>
                                <a:chExt cx="457200" cy="457200"/>
                              </a:xfrm>
                              <a:solidFill>
                                <a:srgbClr val="92D050"/>
                              </a:solidFill>
                            </wpg:grpSpPr>
                            <wps:wsp>
                              <wps:cNvPr id="1610" name="剪去同侧角的矩形 1610"/>
                              <wps:cNvSpPr/>
                              <wps:spPr>
                                <a:xfrm>
                                  <a:off x="573214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1" name="椭圆 1611"/>
                              <wps:cNvSpPr/>
                              <wps:spPr>
                                <a:xfrm>
                                  <a:off x="582358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12" name="矩形 1612"/>
                            <wps:cNvSpPr/>
                            <wps:spPr>
                              <a:xfrm>
                                <a:off x="573214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E97D" w14:textId="77777777" w:rsidR="009D7E4C" w:rsidRDefault="009D7E4C" w:rsidP="00704462">
                                  <w:pPr>
                                    <w:jc w:val="center"/>
                                    <w:rPr>
                                      <w:sz w:val="24"/>
                                      <w:szCs w:val="24"/>
                                    </w:rPr>
                                  </w:pPr>
                                  <w:r>
                                    <w:rPr>
                                      <w:rFonts w:hAnsi="Century Gothic"/>
                                      <w:b/>
                                      <w:bCs/>
                                      <w:color w:val="000000" w:themeColor="text1"/>
                                      <w:sz w:val="28"/>
                                      <w:szCs w:val="28"/>
                                    </w:rPr>
                                    <w:t>16</w:t>
                                  </w:r>
                                  <w:r>
                                    <w:rPr>
                                      <w:rFonts w:hAnsi="Century Gothic"/>
                                      <w:b/>
                                      <w:bCs/>
                                      <w:color w:val="000000" w:themeColor="text1"/>
                                      <w:sz w:val="18"/>
                                      <w:szCs w:val="1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13" name="组合 1613"/>
                          <wpg:cNvGrpSpPr/>
                          <wpg:grpSpPr>
                            <a:xfrm>
                              <a:off x="6198235" y="5832475"/>
                              <a:ext cx="457200" cy="822960"/>
                              <a:chOff x="6198235" y="5832475"/>
                              <a:chExt cx="457200" cy="822960"/>
                            </a:xfrm>
                          </wpg:grpSpPr>
                          <wpg:grpSp>
                            <wpg:cNvPr id="1614" name="组合 1614"/>
                            <wpg:cNvGrpSpPr/>
                            <wpg:grpSpPr>
                              <a:xfrm>
                                <a:off x="6198235" y="5832475"/>
                                <a:ext cx="457200" cy="457200"/>
                                <a:chOff x="6198235" y="5832475"/>
                                <a:chExt cx="457200" cy="457200"/>
                              </a:xfrm>
                              <a:solidFill>
                                <a:srgbClr val="92D050"/>
                              </a:solidFill>
                            </wpg:grpSpPr>
                            <wps:wsp>
                              <wps:cNvPr id="1615" name="剪去同侧角的矩形 1615"/>
                              <wps:cNvSpPr/>
                              <wps:spPr>
                                <a:xfrm>
                                  <a:off x="6198235" y="5832475"/>
                                  <a:ext cx="457200" cy="457200"/>
                                </a:xfrm>
                                <a:prstGeom prst="snip2SameRect">
                                  <a:avLst>
                                    <a:gd name="adj1" fmla="val 30556"/>
                                    <a:gd name="adj2" fmla="val 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6" name="椭圆 1616"/>
                              <wps:cNvSpPr/>
                              <wps:spPr>
                                <a:xfrm>
                                  <a:off x="6289675" y="5923915"/>
                                  <a:ext cx="274320" cy="2743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17" name="矩形 1617"/>
                            <wps:cNvSpPr/>
                            <wps:spPr>
                              <a:xfrm>
                                <a:off x="6198235" y="6289675"/>
                                <a:ext cx="457200" cy="3657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BA338" w14:textId="77777777" w:rsidR="009D7E4C" w:rsidRDefault="009D7E4C" w:rsidP="00704462">
                                  <w:pPr>
                                    <w:jc w:val="center"/>
                                    <w:rPr>
                                      <w:sz w:val="24"/>
                                      <w:szCs w:val="24"/>
                                    </w:rPr>
                                  </w:pPr>
                                  <w:r>
                                    <w:rPr>
                                      <w:rFonts w:hAnsi="Century Gothic"/>
                                      <w:b/>
                                      <w:bCs/>
                                      <w:color w:val="000000" w:themeColor="text1"/>
                                      <w:sz w:val="28"/>
                                      <w:szCs w:val="28"/>
                                    </w:rP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618" name="组合 1618"/>
                        <wpg:cNvGrpSpPr>
                          <a:grpSpLocks noChangeAspect="1"/>
                        </wpg:cNvGrpSpPr>
                        <wpg:grpSpPr>
                          <a:xfrm>
                            <a:off x="2248959" y="2657475"/>
                            <a:ext cx="2438400" cy="1280160"/>
                            <a:chOff x="2248959" y="2657475"/>
                            <a:chExt cx="2438400" cy="1280160"/>
                          </a:xfrm>
                        </wpg:grpSpPr>
                        <wps:wsp>
                          <wps:cNvPr id="1619" name="圆角矩形 1619"/>
                          <wps:cNvSpPr/>
                          <wps:spPr>
                            <a:xfrm>
                              <a:off x="2248959" y="2657475"/>
                              <a:ext cx="24384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20" name="组合 1620"/>
                          <wpg:cNvGrpSpPr/>
                          <wpg:grpSpPr>
                            <a:xfrm>
                              <a:off x="2414059" y="2797175"/>
                              <a:ext cx="2116139" cy="1003300"/>
                              <a:chOff x="2414059" y="2797175"/>
                              <a:chExt cx="2116139" cy="1003300"/>
                            </a:xfrm>
                          </wpg:grpSpPr>
                          <wpg:grpSp>
                            <wpg:cNvPr id="1621" name="组合 1621"/>
                            <wpg:cNvGrpSpPr>
                              <a:grpSpLocks noChangeAspect="1"/>
                            </wpg:cNvGrpSpPr>
                            <wpg:grpSpPr>
                              <a:xfrm>
                                <a:off x="2414059" y="2797175"/>
                                <a:ext cx="2116139" cy="457200"/>
                                <a:chOff x="2414059" y="2797175"/>
                                <a:chExt cx="1692911" cy="365760"/>
                              </a:xfrm>
                              <a:solidFill>
                                <a:schemeClr val="bg2"/>
                              </a:solidFill>
                            </wpg:grpSpPr>
                            <wps:wsp>
                              <wps:cNvPr id="1622" name="圆角矩形 1622"/>
                              <wps:cNvSpPr/>
                              <wps:spPr>
                                <a:xfrm>
                                  <a:off x="2414059"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431D61" w14:textId="77777777" w:rsidR="009D7E4C" w:rsidRDefault="009D7E4C" w:rsidP="00704462">
                                    <w:pPr>
                                      <w:jc w:val="center"/>
                                      <w:rPr>
                                        <w:sz w:val="24"/>
                                        <w:szCs w:val="24"/>
                                      </w:rPr>
                                    </w:pPr>
                                    <w:r>
                                      <w:rPr>
                                        <w:rFonts w:hAnsi="Century Gothic"/>
                                        <w:b/>
                                        <w:bCs/>
                                        <w:color w:val="000000" w:themeColor="text1"/>
                                        <w:sz w:val="32"/>
                                        <w:szCs w:val="3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3" name="圆角矩形 1623"/>
                              <wps:cNvSpPr/>
                              <wps:spPr>
                                <a:xfrm>
                                  <a:off x="2856443"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22419C2" w14:textId="77777777" w:rsidR="009D7E4C" w:rsidRDefault="009D7E4C" w:rsidP="00704462">
                                    <w:pPr>
                                      <w:jc w:val="center"/>
                                      <w:rPr>
                                        <w:sz w:val="24"/>
                                        <w:szCs w:val="24"/>
                                      </w:rPr>
                                    </w:pPr>
                                    <w:r>
                                      <w:rPr>
                                        <w:rFonts w:hAnsi="Century Gothic"/>
                                        <w:b/>
                                        <w:bCs/>
                                        <w:color w:val="000000" w:themeColor="text1"/>
                                        <w:sz w:val="32"/>
                                        <w:szCs w:val="3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4" name="圆角矩形 1624"/>
                              <wps:cNvSpPr/>
                              <wps:spPr>
                                <a:xfrm>
                                  <a:off x="3298827"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F2546B8" w14:textId="77777777" w:rsidR="009D7E4C" w:rsidRDefault="009D7E4C" w:rsidP="00704462">
                                    <w:pPr>
                                      <w:jc w:val="center"/>
                                      <w:rPr>
                                        <w:sz w:val="24"/>
                                        <w:szCs w:val="24"/>
                                      </w:rPr>
                                    </w:pPr>
                                    <w:r>
                                      <w:rPr>
                                        <w:rFonts w:hAnsi="Century Gothic"/>
                                        <w:b/>
                                        <w:bCs/>
                                        <w:color w:val="000000" w:themeColor="text1"/>
                                        <w:sz w:val="32"/>
                                        <w:szCs w:val="3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5" name="圆角矩形 1625"/>
                              <wps:cNvSpPr/>
                              <wps:spPr>
                                <a:xfrm>
                                  <a:off x="3741210"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9241C07" w14:textId="77777777" w:rsidR="009D7E4C" w:rsidRDefault="009D7E4C" w:rsidP="00704462">
                                    <w:pPr>
                                      <w:jc w:val="center"/>
                                      <w:rPr>
                                        <w:sz w:val="24"/>
                                        <w:szCs w:val="24"/>
                                      </w:rPr>
                                    </w:pPr>
                                    <w:r>
                                      <w:rPr>
                                        <w:rFonts w:hAnsi="Century Gothic"/>
                                        <w:b/>
                                        <w:bCs/>
                                        <w:color w:val="000000" w:themeColor="text1"/>
                                        <w:sz w:val="32"/>
                                        <w:szCs w:val="3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26" name="组合 1626"/>
                            <wpg:cNvGrpSpPr>
                              <a:grpSpLocks noChangeAspect="1"/>
                            </wpg:cNvGrpSpPr>
                            <wpg:grpSpPr>
                              <a:xfrm>
                                <a:off x="2414059" y="3343275"/>
                                <a:ext cx="2116139" cy="457200"/>
                                <a:chOff x="2414059" y="3343275"/>
                                <a:chExt cx="1692911" cy="365760"/>
                              </a:xfrm>
                              <a:solidFill>
                                <a:schemeClr val="bg2"/>
                              </a:solidFill>
                            </wpg:grpSpPr>
                            <wps:wsp>
                              <wps:cNvPr id="1627" name="圆角矩形 1627"/>
                              <wps:cNvSpPr/>
                              <wps:spPr>
                                <a:xfrm>
                                  <a:off x="2414059"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6C2A8C2" w14:textId="77777777" w:rsidR="009D7E4C" w:rsidRDefault="009D7E4C" w:rsidP="00704462">
                                    <w:pPr>
                                      <w:jc w:val="center"/>
                                      <w:rPr>
                                        <w:sz w:val="24"/>
                                        <w:szCs w:val="24"/>
                                      </w:rPr>
                                    </w:pPr>
                                    <w:r>
                                      <w:rPr>
                                        <w:rFonts w:hAnsi="Century Gothic"/>
                                        <w:b/>
                                        <w:bCs/>
                                        <w:color w:val="000000" w:themeColor="text1"/>
                                        <w:sz w:val="32"/>
                                        <w:szCs w:val="32"/>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 name="圆角矩形 1628"/>
                              <wps:cNvSpPr/>
                              <wps:spPr>
                                <a:xfrm>
                                  <a:off x="2856443"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1FCB948" w14:textId="77777777" w:rsidR="009D7E4C" w:rsidRDefault="009D7E4C" w:rsidP="00704462">
                                    <w:pPr>
                                      <w:jc w:val="center"/>
                                      <w:rPr>
                                        <w:sz w:val="24"/>
                                        <w:szCs w:val="24"/>
                                      </w:rPr>
                                    </w:pPr>
                                    <w:r>
                                      <w:rPr>
                                        <w:rFonts w:hAnsi="Century Gothic"/>
                                        <w:b/>
                                        <w:bCs/>
                                        <w:color w:val="000000" w:themeColor="text1"/>
                                        <w:sz w:val="32"/>
                                        <w:szCs w:val="3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9" name="圆角矩形 1629"/>
                              <wps:cNvSpPr/>
                              <wps:spPr>
                                <a:xfrm>
                                  <a:off x="3298827"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3395B0F" w14:textId="77777777" w:rsidR="009D7E4C" w:rsidRDefault="009D7E4C" w:rsidP="00704462">
                                    <w:pPr>
                                      <w:jc w:val="center"/>
                                      <w:rPr>
                                        <w:sz w:val="24"/>
                                        <w:szCs w:val="24"/>
                                      </w:rPr>
                                    </w:pPr>
                                    <w:r>
                                      <w:rPr>
                                        <w:rFonts w:hAnsi="Century Gothic"/>
                                        <w:b/>
                                        <w:bCs/>
                                        <w:color w:val="000000" w:themeColor="text1"/>
                                        <w:sz w:val="32"/>
                                        <w:szCs w:val="3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0" name="圆角矩形 1630"/>
                              <wps:cNvSpPr/>
                              <wps:spPr>
                                <a:xfrm>
                                  <a:off x="3741210"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88BEB0D" w14:textId="77777777" w:rsidR="009D7E4C" w:rsidRDefault="009D7E4C" w:rsidP="00704462">
                                    <w:pPr>
                                      <w:jc w:val="center"/>
                                      <w:rPr>
                                        <w:sz w:val="24"/>
                                        <w:szCs w:val="24"/>
                                      </w:rPr>
                                    </w:pPr>
                                    <w:r>
                                      <w:rPr>
                                        <w:rFonts w:hAnsi="Century Gothic"/>
                                        <w:b/>
                                        <w:bCs/>
                                        <w:color w:val="000000" w:themeColor="text1"/>
                                        <w:sz w:val="32"/>
                                        <w:szCs w:val="3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1631" name="组合 1631"/>
                        <wpg:cNvGrpSpPr>
                          <a:grpSpLocks noChangeAspect="1"/>
                        </wpg:cNvGrpSpPr>
                        <wpg:grpSpPr>
                          <a:xfrm>
                            <a:off x="4835525" y="2657475"/>
                            <a:ext cx="1358900" cy="1280160"/>
                            <a:chOff x="4835525" y="2657475"/>
                            <a:chExt cx="1358900" cy="1280160"/>
                          </a:xfrm>
                        </wpg:grpSpPr>
                        <wps:wsp>
                          <wps:cNvPr id="1632" name="圆角矩形 1632"/>
                          <wps:cNvSpPr/>
                          <wps:spPr>
                            <a:xfrm>
                              <a:off x="4835525" y="2657475"/>
                              <a:ext cx="1358900" cy="128016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33" name="组合 1633"/>
                          <wpg:cNvGrpSpPr/>
                          <wpg:grpSpPr>
                            <a:xfrm>
                              <a:off x="5000625" y="2797175"/>
                              <a:ext cx="1010180" cy="1003300"/>
                              <a:chOff x="5000625" y="2797175"/>
                              <a:chExt cx="1010180" cy="1003300"/>
                            </a:xfrm>
                          </wpg:grpSpPr>
                          <wpg:grpSp>
                            <wpg:cNvPr id="1634" name="组合 1634"/>
                            <wpg:cNvGrpSpPr>
                              <a:grpSpLocks noChangeAspect="1"/>
                            </wpg:cNvGrpSpPr>
                            <wpg:grpSpPr>
                              <a:xfrm>
                                <a:off x="5000625" y="2797175"/>
                                <a:ext cx="1010180" cy="457200"/>
                                <a:chOff x="5000625" y="2797175"/>
                                <a:chExt cx="808144" cy="365760"/>
                              </a:xfrm>
                              <a:solidFill>
                                <a:schemeClr val="bg2"/>
                              </a:solidFill>
                            </wpg:grpSpPr>
                            <wps:wsp>
                              <wps:cNvPr id="1635" name="圆角矩形 1635"/>
                              <wps:cNvSpPr/>
                              <wps:spPr>
                                <a:xfrm>
                                  <a:off x="5000625"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6" name="圆角矩形 1636"/>
                              <wps:cNvSpPr/>
                              <wps:spPr>
                                <a:xfrm>
                                  <a:off x="5443009" y="27971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B52ABE5" w14:textId="77777777" w:rsidR="009D7E4C" w:rsidRDefault="009D7E4C" w:rsidP="00704462">
                                    <w:pPr>
                                      <w:jc w:val="center"/>
                                      <w:rPr>
                                        <w:sz w:val="24"/>
                                        <w:szCs w:val="24"/>
                                      </w:rPr>
                                    </w:pPr>
                                    <w:r>
                                      <w:rPr>
                                        <w:rFonts w:hAnsi="Century Gothic"/>
                                        <w:b/>
                                        <w:bCs/>
                                        <w:color w:val="000000" w:themeColor="text1"/>
                                        <w:sz w:val="32"/>
                                        <w:szCs w:val="32"/>
                                      </w:rP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37" name="组合 1637"/>
                            <wpg:cNvGrpSpPr>
                              <a:grpSpLocks noChangeAspect="1"/>
                            </wpg:cNvGrpSpPr>
                            <wpg:grpSpPr>
                              <a:xfrm>
                                <a:off x="5000625" y="3343275"/>
                                <a:ext cx="1010180" cy="457200"/>
                                <a:chOff x="5000625" y="3343275"/>
                                <a:chExt cx="808144" cy="365760"/>
                              </a:xfrm>
                              <a:solidFill>
                                <a:schemeClr val="bg2"/>
                              </a:solidFill>
                            </wpg:grpSpPr>
                            <wps:wsp>
                              <wps:cNvPr id="1638" name="圆角矩形 1638"/>
                              <wps:cNvSpPr/>
                              <wps:spPr>
                                <a:xfrm>
                                  <a:off x="5000625"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9" name="圆角矩形 1639"/>
                              <wps:cNvSpPr/>
                              <wps:spPr>
                                <a:xfrm>
                                  <a:off x="5443009" y="3343275"/>
                                  <a:ext cx="365760" cy="36576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640" name="椭圆 1640"/>
                        <wps:cNvSpPr/>
                        <wps:spPr>
                          <a:xfrm>
                            <a:off x="-954828" y="4549775"/>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41" name="椭圆 1641"/>
                        <wps:cNvSpPr/>
                        <wps:spPr>
                          <a:xfrm>
                            <a:off x="2000039" y="4549775"/>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42" name="椭圆 1642"/>
                        <wps:cNvSpPr/>
                        <wps:spPr>
                          <a:xfrm>
                            <a:off x="-1896745" y="4549775"/>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43" name="肘形连接符 1643"/>
                        <wps:cNvCnPr>
                          <a:cxnSpLocks/>
                        </wps:cNvCnPr>
                        <wps:spPr>
                          <a:xfrm rot="5400000" flipH="1" flipV="1">
                            <a:off x="-1844252" y="4988772"/>
                            <a:ext cx="1282700" cy="587587"/>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4" name="肘形连接符 1644"/>
                        <wps:cNvCnPr>
                          <a:cxnSpLocks/>
                        </wps:cNvCnPr>
                        <wps:spPr>
                          <a:xfrm rot="16200000" flipH="1" flipV="1">
                            <a:off x="-1474258" y="3362325"/>
                            <a:ext cx="1752600" cy="622300"/>
                          </a:xfrm>
                          <a:prstGeom prst="bentConnector3">
                            <a:avLst>
                              <a:gd name="adj1" fmla="val -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5" name="肘形连接符 1645"/>
                        <wps:cNvCnPr>
                          <a:cxnSpLocks/>
                        </wps:cNvCnPr>
                        <wps:spPr>
                          <a:xfrm rot="5400000">
                            <a:off x="-1611206" y="5221817"/>
                            <a:ext cx="1282700" cy="121497"/>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6" name="肘形连接符 1646"/>
                        <wps:cNvCnPr>
                          <a:cxnSpLocks/>
                        </wps:cNvCnPr>
                        <wps:spPr>
                          <a:xfrm rot="16200000" flipH="1">
                            <a:off x="-1378162" y="5110268"/>
                            <a:ext cx="1282700" cy="34459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7" name="肘形连接符 1647"/>
                        <wps:cNvCnPr>
                          <a:cxnSpLocks/>
                        </wps:cNvCnPr>
                        <wps:spPr>
                          <a:xfrm rot="16200000" flipH="1">
                            <a:off x="-1145117" y="4877223"/>
                            <a:ext cx="1282700" cy="81068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8" name="肘形连接符 1648"/>
                        <wps:cNvCnPr>
                          <a:cxnSpLocks/>
                        </wps:cNvCnPr>
                        <wps:spPr>
                          <a:xfrm rot="16200000" flipH="1">
                            <a:off x="-912072" y="4644178"/>
                            <a:ext cx="1282700" cy="127677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9" name="肘形连接符 1649"/>
                        <wps:cNvCnPr>
                          <a:cxnSpLocks/>
                        </wps:cNvCnPr>
                        <wps:spPr>
                          <a:xfrm rot="16200000" flipH="1">
                            <a:off x="-679027" y="4411133"/>
                            <a:ext cx="1282700" cy="174286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0" name="肘形连接符 1650"/>
                        <wps:cNvCnPr>
                          <a:cxnSpLocks/>
                        </wps:cNvCnPr>
                        <wps:spPr>
                          <a:xfrm rot="16200000" flipH="1">
                            <a:off x="-445982" y="4178088"/>
                            <a:ext cx="1282700" cy="220895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1" name="肘形连接符 1651"/>
                        <wps:cNvCnPr>
                          <a:cxnSpLocks/>
                        </wps:cNvCnPr>
                        <wps:spPr>
                          <a:xfrm rot="16200000" flipH="1">
                            <a:off x="-212937" y="3945043"/>
                            <a:ext cx="1282700" cy="2675043"/>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2" name="肘形连接符 1652"/>
                        <wps:cNvCnPr>
                          <a:cxnSpLocks/>
                        </wps:cNvCnPr>
                        <wps:spPr>
                          <a:xfrm rot="16200000" flipH="1">
                            <a:off x="1497542" y="5189432"/>
                            <a:ext cx="1282700" cy="18626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3" name="肘形连接符 1653"/>
                        <wps:cNvCnPr>
                          <a:cxnSpLocks/>
                        </wps:cNvCnPr>
                        <wps:spPr>
                          <a:xfrm rot="16200000" flipH="1">
                            <a:off x="1730587" y="4956387"/>
                            <a:ext cx="1282700" cy="65235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4" name="肘形连接符 1654"/>
                        <wps:cNvCnPr>
                          <a:cxnSpLocks/>
                        </wps:cNvCnPr>
                        <wps:spPr>
                          <a:xfrm rot="16200000" flipH="1">
                            <a:off x="1963632" y="4723342"/>
                            <a:ext cx="1282700" cy="111844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5" name="肘形连接符 1655"/>
                        <wps:cNvCnPr>
                          <a:cxnSpLocks/>
                        </wps:cNvCnPr>
                        <wps:spPr>
                          <a:xfrm rot="16200000" flipH="1">
                            <a:off x="2196677" y="4490297"/>
                            <a:ext cx="1282700" cy="158453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6" name="肘形连接符 1656"/>
                        <wps:cNvCnPr>
                          <a:cxnSpLocks/>
                        </wps:cNvCnPr>
                        <wps:spPr>
                          <a:xfrm rot="16200000" flipH="1">
                            <a:off x="2429722" y="4257252"/>
                            <a:ext cx="1282700" cy="205062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7" name="肘形连接符 1657"/>
                        <wps:cNvCnPr>
                          <a:cxnSpLocks/>
                        </wps:cNvCnPr>
                        <wps:spPr>
                          <a:xfrm rot="16200000" flipH="1">
                            <a:off x="2662767" y="4024207"/>
                            <a:ext cx="1282700" cy="251671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8" name="肘形连接符 1658"/>
                        <wps:cNvCnPr>
                          <a:cxnSpLocks/>
                        </wps:cNvCnPr>
                        <wps:spPr>
                          <a:xfrm rot="16200000" flipH="1">
                            <a:off x="2895812" y="3791162"/>
                            <a:ext cx="1282700" cy="2982806"/>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9" name="肘形连接符 1659"/>
                        <wps:cNvCnPr>
                          <a:cxnSpLocks/>
                        </wps:cNvCnPr>
                        <wps:spPr>
                          <a:xfrm rot="16200000" flipH="1">
                            <a:off x="4246828" y="3855244"/>
                            <a:ext cx="1536700" cy="1427161"/>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0" name="椭圆 1660"/>
                        <wps:cNvSpPr/>
                        <wps:spPr>
                          <a:xfrm>
                            <a:off x="5683039" y="5337175"/>
                            <a:ext cx="9144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61" name="肘形连接符 1661"/>
                        <wps:cNvCnPr>
                          <a:cxnSpLocks/>
                        </wps:cNvCnPr>
                        <wps:spPr>
                          <a:xfrm rot="10800000" flipV="1">
                            <a:off x="5494655" y="5382895"/>
                            <a:ext cx="188384" cy="541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2" name="肘形连接符 1662"/>
                        <wps:cNvCnPr>
                          <a:cxnSpLocks/>
                        </wps:cNvCnPr>
                        <wps:spPr>
                          <a:xfrm>
                            <a:off x="5774479" y="5382895"/>
                            <a:ext cx="186266" cy="541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3" name="肘形连接符 1663"/>
                        <wps:cNvCnPr>
                          <a:cxnSpLocks/>
                        </wps:cNvCnPr>
                        <wps:spPr>
                          <a:xfrm rot="16200000" flipH="1">
                            <a:off x="4541150" y="4038230"/>
                            <a:ext cx="3126740" cy="644630"/>
                          </a:xfrm>
                          <a:prstGeom prst="bentConnector3">
                            <a:avLst>
                              <a:gd name="adj1" fmla="val -7311"/>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4" name="肘形连接符 1664"/>
                        <wps:cNvCnPr>
                          <a:cxnSpLocks/>
                        </wps:cNvCnPr>
                        <wps:spPr>
                          <a:xfrm rot="16200000" flipH="1">
                            <a:off x="-2414270" y="4077970"/>
                            <a:ext cx="795020" cy="240030"/>
                          </a:xfrm>
                          <a:prstGeom prst="bentConnector2">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5" name="肘形连接符 1665"/>
                        <wps:cNvCnPr>
                          <a:cxnSpLocks/>
                        </wps:cNvCnPr>
                        <wps:spPr>
                          <a:xfrm rot="5400000">
                            <a:off x="-2092060" y="4087230"/>
                            <a:ext cx="795020" cy="221510"/>
                          </a:xfrm>
                          <a:prstGeom prst="bentConnector2">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6" name="肘形连接符 1666"/>
                        <wps:cNvCnPr>
                          <a:cxnSpLocks/>
                        </wps:cNvCnPr>
                        <wps:spPr>
                          <a:xfrm rot="5400000">
                            <a:off x="-2781300" y="4993640"/>
                            <a:ext cx="1282700" cy="577850"/>
                          </a:xfrm>
                          <a:prstGeom prst="bentConnector3">
                            <a:avLst>
                              <a:gd name="adj1" fmla="val 4604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 name="肘形连接符 1667"/>
                        <wps:cNvCnPr>
                          <a:cxnSpLocks/>
                        </wps:cNvCnPr>
                        <wps:spPr>
                          <a:xfrm rot="5400000">
                            <a:off x="-2502535" y="5180965"/>
                            <a:ext cx="1191260" cy="111760"/>
                          </a:xfrm>
                          <a:prstGeom prst="bentConnector3">
                            <a:avLst>
                              <a:gd name="adj1" fmla="val 5000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8" name="肘形连接符 1668"/>
                        <wps:cNvCnPr>
                          <a:cxnSpLocks/>
                        </wps:cNvCnPr>
                        <wps:spPr>
                          <a:xfrm rot="16200000" flipH="1" flipV="1">
                            <a:off x="1467909" y="3375025"/>
                            <a:ext cx="1752600" cy="596900"/>
                          </a:xfrm>
                          <a:prstGeom prst="bentConnector3">
                            <a:avLst>
                              <a:gd name="adj1" fmla="val -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9" name="肘形连接符 1669"/>
                        <wps:cNvCnPr>
                          <a:cxnSpLocks/>
                        </wps:cNvCnPr>
                        <wps:spPr>
                          <a:xfrm rot="16200000" flipH="1" flipV="1">
                            <a:off x="-1197768" y="3085835"/>
                            <a:ext cx="1752600" cy="1175280"/>
                          </a:xfrm>
                          <a:prstGeom prst="bentConnector3">
                            <a:avLst>
                              <a:gd name="adj1" fmla="val -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0" name="肘形连接符 1670"/>
                        <wps:cNvCnPr>
                          <a:cxnSpLocks/>
                        </wps:cNvCnPr>
                        <wps:spPr>
                          <a:xfrm rot="5400000" flipH="1" flipV="1">
                            <a:off x="-921278" y="2809345"/>
                            <a:ext cx="1752600" cy="1728260"/>
                          </a:xfrm>
                          <a:prstGeom prst="bentConnector3">
                            <a:avLst>
                              <a:gd name="adj1" fmla="val 1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1" name="肘形连接符 1671"/>
                        <wps:cNvCnPr>
                          <a:cxnSpLocks/>
                        </wps:cNvCnPr>
                        <wps:spPr>
                          <a:xfrm rot="5400000" flipH="1" flipV="1">
                            <a:off x="-644789" y="2532856"/>
                            <a:ext cx="1752600" cy="2281239"/>
                          </a:xfrm>
                          <a:prstGeom prst="bentConnector3">
                            <a:avLst>
                              <a:gd name="adj1" fmla="val 1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2" name="肘形连接符 1672"/>
                        <wps:cNvCnPr>
                          <a:cxnSpLocks/>
                        </wps:cNvCnPr>
                        <wps:spPr>
                          <a:xfrm flipV="1">
                            <a:off x="-863388" y="3800475"/>
                            <a:ext cx="57658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3" name="肘形连接符 1673"/>
                        <wps:cNvCnPr>
                          <a:cxnSpLocks/>
                        </wps:cNvCnPr>
                        <wps:spPr>
                          <a:xfrm flipV="1">
                            <a:off x="-863388" y="3800475"/>
                            <a:ext cx="112956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4" name="肘形连接符 1674"/>
                        <wps:cNvCnPr>
                          <a:cxnSpLocks/>
                        </wps:cNvCnPr>
                        <wps:spPr>
                          <a:xfrm flipV="1">
                            <a:off x="-863388" y="3800475"/>
                            <a:ext cx="168254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5" name="肘形连接符 1675"/>
                        <wps:cNvCnPr>
                          <a:cxnSpLocks/>
                        </wps:cNvCnPr>
                        <wps:spPr>
                          <a:xfrm flipV="1">
                            <a:off x="-863388" y="3800475"/>
                            <a:ext cx="2235519"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6" name="肘形连接符 1676"/>
                        <wps:cNvCnPr>
                          <a:cxnSpLocks/>
                        </wps:cNvCnPr>
                        <wps:spPr>
                          <a:xfrm rot="5400000" flipH="1" flipV="1">
                            <a:off x="1744399" y="3098535"/>
                            <a:ext cx="1752600" cy="1149880"/>
                          </a:xfrm>
                          <a:prstGeom prst="bentConnector3">
                            <a:avLst>
                              <a:gd name="adj1" fmla="val 1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7" name="肘形连接符 1677"/>
                        <wps:cNvCnPr>
                          <a:cxnSpLocks/>
                        </wps:cNvCnPr>
                        <wps:spPr>
                          <a:xfrm rot="5400000" flipH="1" flipV="1">
                            <a:off x="2020889" y="2822045"/>
                            <a:ext cx="1752600" cy="1702860"/>
                          </a:xfrm>
                          <a:prstGeom prst="bentConnector3">
                            <a:avLst>
                              <a:gd name="adj1" fmla="val 1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8" name="肘形连接符 1678"/>
                        <wps:cNvCnPr>
                          <a:cxnSpLocks/>
                        </wps:cNvCnPr>
                        <wps:spPr>
                          <a:xfrm rot="5400000" flipH="1" flipV="1">
                            <a:off x="2297378" y="2545556"/>
                            <a:ext cx="1752600" cy="2255839"/>
                          </a:xfrm>
                          <a:prstGeom prst="bentConnector3">
                            <a:avLst>
                              <a:gd name="adj1" fmla="val 11304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9" name="肘形连接符 1679"/>
                        <wps:cNvCnPr>
                          <a:cxnSpLocks/>
                        </wps:cNvCnPr>
                        <wps:spPr>
                          <a:xfrm flipV="1">
                            <a:off x="2091479" y="3800475"/>
                            <a:ext cx="55118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80" name="肘形连接符 1680"/>
                        <wps:cNvCnPr>
                          <a:cxnSpLocks/>
                        </wps:cNvCnPr>
                        <wps:spPr>
                          <a:xfrm flipV="1">
                            <a:off x="2091479" y="3800475"/>
                            <a:ext cx="110416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81" name="肘形连接符 1681"/>
                        <wps:cNvCnPr>
                          <a:cxnSpLocks/>
                        </wps:cNvCnPr>
                        <wps:spPr>
                          <a:xfrm flipV="1">
                            <a:off x="2091479" y="3800475"/>
                            <a:ext cx="1657140" cy="795020"/>
                          </a:xfrm>
                          <a:prstGeom prst="bentConnector2">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FB704D8" id="组合 1167" o:spid="_x0000_s1735" style="width:719.75pt;height:309pt;rotation:90;mso-position-horizontal-relative:char;mso-position-vertical-relative:line" coordorigin="-26574,26574" coordsize="93129,39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">
                <o:lock v:ext="edit" aspectratio="t"/>
                <v:group id="组合 1495" o:spid="_x0000_s1736" style="position:absolute;left:-6805;top:26574;width:24383;height:12802" coordorigin="-6805,26574"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o:lock v:ext="edit" aspectratio="t"/>
                  <v:roundrect id="圆角矩形 1496" o:spid="_x0000_s1737" style="position:absolute;left:-6805;top:26574;width:24383;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" fillcolor="#4a5c6e [3206]" strokecolor="#4e2319 [1604]" strokeweight="1pt">
                    <v:stroke joinstyle="miter"/>
                  </v:roundrect>
                  <v:group id="组合 1497" o:spid="_x0000_s1738" style="position:absolute;left:-5154;top:27971;width:21161;height:10033" coordorigin="-5154,27971"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j/2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">
                    <v:group id="组合 1498" o:spid="_x0000_s1739" style="position:absolute;left:-5154;top:27971;width:21161;height:4572" coordorigin="-5154,27971"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">
                      <o:lock v:ext="edit" aspectratio="t"/>
                      <v:roundrect id="圆角矩形 1499" o:spid="_x0000_s1740" style="position:absolute;left:-5154;top:2797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" filled="f" strokecolor="#4e2319 [1604]" strokeweight="1pt">
                        <v:stroke joinstyle="miter"/>
                        <v:textbox>
                          <w:txbxContent>
                            <w:p w14:paraId="6698BD7E" w14:textId="77777777" w:rsidR="009D7E4C" w:rsidRDefault="009D7E4C" w:rsidP="00704462">
                              <w:pPr>
                                <w:jc w:val="center"/>
                                <w:rPr>
                                  <w:sz w:val="24"/>
                                  <w:szCs w:val="24"/>
                                </w:rPr>
                              </w:pPr>
                              <w:r>
                                <w:rPr>
                                  <w:rFonts w:hAnsi="Century Gothic"/>
                                  <w:b/>
                                  <w:bCs/>
                                  <w:color w:val="000000" w:themeColor="text1"/>
                                  <w:sz w:val="32"/>
                                  <w:szCs w:val="32"/>
                                </w:rPr>
                                <w:t>1</w:t>
                              </w:r>
                            </w:p>
                          </w:txbxContent>
                        </v:textbox>
                      </v:roundrect>
                      <v:roundrect id="圆角矩形 1500" o:spid="_x0000_s1741" style="position:absolute;left:-730;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" filled="f" strokecolor="#4e2319 [1604]" strokeweight="1pt">
                        <v:stroke joinstyle="miter"/>
                        <v:textbox>
                          <w:txbxContent>
                            <w:p w14:paraId="02F08989" w14:textId="77777777" w:rsidR="009D7E4C" w:rsidRDefault="009D7E4C" w:rsidP="00704462">
                              <w:pPr>
                                <w:jc w:val="center"/>
                                <w:rPr>
                                  <w:sz w:val="24"/>
                                  <w:szCs w:val="24"/>
                                </w:rPr>
                              </w:pPr>
                              <w:r>
                                <w:rPr>
                                  <w:rFonts w:hAnsi="Century Gothic"/>
                                  <w:b/>
                                  <w:bCs/>
                                  <w:color w:val="000000" w:themeColor="text1"/>
                                  <w:sz w:val="32"/>
                                  <w:szCs w:val="32"/>
                                </w:rPr>
                                <w:t>2</w:t>
                              </w:r>
                            </w:p>
                          </w:txbxContent>
                        </v:textbox>
                      </v:roundrect>
                      <v:roundrect id="圆角矩形 1501" o:spid="_x0000_s1742" style="position:absolute;left:3693;top:2797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" filled="f" strokecolor="#4e2319 [1604]" strokeweight="1pt">
                        <v:stroke joinstyle="miter"/>
                        <v:textbox>
                          <w:txbxContent>
                            <w:p w14:paraId="7E9811D1" w14:textId="77777777" w:rsidR="009D7E4C" w:rsidRDefault="009D7E4C" w:rsidP="00704462">
                              <w:pPr>
                                <w:jc w:val="center"/>
                                <w:rPr>
                                  <w:sz w:val="24"/>
                                  <w:szCs w:val="24"/>
                                </w:rPr>
                              </w:pPr>
                              <w:r>
                                <w:rPr>
                                  <w:rFonts w:hAnsi="Century Gothic"/>
                                  <w:b/>
                                  <w:bCs/>
                                  <w:color w:val="000000" w:themeColor="text1"/>
                                  <w:sz w:val="32"/>
                                  <w:szCs w:val="32"/>
                                </w:rPr>
                                <w:t>3</w:t>
                              </w:r>
                            </w:p>
                          </w:txbxContent>
                        </v:textbox>
                      </v:roundrect>
                      <v:roundrect id="圆角矩形 1502" o:spid="_x0000_s1743" style="position:absolute;left:8117;top:2797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" filled="f" strokecolor="#4e2319 [1604]" strokeweight="1pt">
                        <v:stroke joinstyle="miter"/>
                        <v:textbox>
                          <w:txbxContent>
                            <w:p w14:paraId="68CDF559" w14:textId="77777777" w:rsidR="009D7E4C" w:rsidRDefault="009D7E4C" w:rsidP="00704462">
                              <w:pPr>
                                <w:jc w:val="center"/>
                                <w:rPr>
                                  <w:sz w:val="24"/>
                                  <w:szCs w:val="24"/>
                                </w:rPr>
                              </w:pPr>
                              <w:r>
                                <w:rPr>
                                  <w:rFonts w:hAnsi="Century Gothic"/>
                                  <w:b/>
                                  <w:bCs/>
                                  <w:color w:val="000000" w:themeColor="text1"/>
                                  <w:sz w:val="32"/>
                                  <w:szCs w:val="32"/>
                                </w:rPr>
                                <w:t>4</w:t>
                              </w:r>
                            </w:p>
                          </w:txbxContent>
                        </v:textbox>
                      </v:roundrect>
                    </v:group>
                    <v:group id="组合 1503" o:spid="_x0000_s1744" style="position:absolute;left:-5154;top:33432;width:21161;height:4572" coordorigin="-5154,33432"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Pv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">
                      <o:lock v:ext="edit" aspectratio="t"/>
                      <v:roundrect id="圆角矩形 1504" o:spid="_x0000_s1745" style="position:absolute;left:-5154;top:33432;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" filled="f" strokecolor="#4e2319 [1604]" strokeweight="1pt">
                        <v:stroke joinstyle="miter"/>
                        <v:textbox>
                          <w:txbxContent>
                            <w:p w14:paraId="7E2F9E65" w14:textId="77777777" w:rsidR="009D7E4C" w:rsidRDefault="009D7E4C" w:rsidP="00704462">
                              <w:pPr>
                                <w:jc w:val="center"/>
                                <w:rPr>
                                  <w:sz w:val="24"/>
                                  <w:szCs w:val="24"/>
                                </w:rPr>
                              </w:pPr>
                              <w:r>
                                <w:rPr>
                                  <w:rFonts w:hAnsi="Century Gothic"/>
                                  <w:b/>
                                  <w:bCs/>
                                  <w:color w:val="000000" w:themeColor="text1"/>
                                  <w:sz w:val="32"/>
                                  <w:szCs w:val="32"/>
                                </w:rPr>
                                <w:t>5</w:t>
                              </w:r>
                            </w:p>
                          </w:txbxContent>
                        </v:textbox>
                      </v:roundrect>
                      <v:roundrect id="圆角矩形 1505" o:spid="_x0000_s1746" style="position:absolute;left:-730;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" filled="f" strokecolor="#4e2319 [1604]" strokeweight="1pt">
                        <v:stroke joinstyle="miter"/>
                        <v:textbox>
                          <w:txbxContent>
                            <w:p w14:paraId="3FFAD9AA" w14:textId="77777777" w:rsidR="009D7E4C" w:rsidRDefault="009D7E4C" w:rsidP="00704462">
                              <w:pPr>
                                <w:jc w:val="center"/>
                                <w:rPr>
                                  <w:sz w:val="24"/>
                                  <w:szCs w:val="24"/>
                                </w:rPr>
                              </w:pPr>
                              <w:r>
                                <w:rPr>
                                  <w:rFonts w:hAnsi="Century Gothic"/>
                                  <w:b/>
                                  <w:bCs/>
                                  <w:color w:val="000000" w:themeColor="text1"/>
                                  <w:sz w:val="32"/>
                                  <w:szCs w:val="32"/>
                                </w:rPr>
                                <w:t>6</w:t>
                              </w:r>
                            </w:p>
                          </w:txbxContent>
                        </v:textbox>
                      </v:roundrect>
                      <v:roundrect id="圆角矩形 1506" o:spid="_x0000_s1747" style="position:absolute;left:3693;top:33432;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" filled="f" strokecolor="#4e2319 [1604]" strokeweight="1pt">
                        <v:stroke joinstyle="miter"/>
                        <v:textbox>
                          <w:txbxContent>
                            <w:p w14:paraId="7BD37B0A" w14:textId="77777777" w:rsidR="009D7E4C" w:rsidRDefault="009D7E4C" w:rsidP="00704462">
                              <w:pPr>
                                <w:jc w:val="center"/>
                                <w:rPr>
                                  <w:sz w:val="24"/>
                                  <w:szCs w:val="24"/>
                                </w:rPr>
                              </w:pPr>
                              <w:r>
                                <w:rPr>
                                  <w:rFonts w:hAnsi="Century Gothic"/>
                                  <w:b/>
                                  <w:bCs/>
                                  <w:color w:val="000000" w:themeColor="text1"/>
                                  <w:sz w:val="32"/>
                                  <w:szCs w:val="32"/>
                                </w:rPr>
                                <w:t>7</w:t>
                              </w:r>
                            </w:p>
                          </w:txbxContent>
                        </v:textbox>
                      </v:roundrect>
                      <v:roundrect id="圆角矩形 1507" o:spid="_x0000_s1748" style="position:absolute;left:8117;top:33432;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" filled="f" strokecolor="#4e2319 [1604]" strokeweight="1pt">
                        <v:stroke joinstyle="miter"/>
                        <v:textbox>
                          <w:txbxContent>
                            <w:p w14:paraId="32D59F91" w14:textId="77777777" w:rsidR="009D7E4C" w:rsidRDefault="009D7E4C" w:rsidP="00704462">
                              <w:pPr>
                                <w:jc w:val="center"/>
                                <w:rPr>
                                  <w:sz w:val="24"/>
                                  <w:szCs w:val="24"/>
                                </w:rPr>
                              </w:pPr>
                              <w:r>
                                <w:rPr>
                                  <w:rFonts w:hAnsi="Century Gothic"/>
                                  <w:b/>
                                  <w:bCs/>
                                  <w:color w:val="000000" w:themeColor="text1"/>
                                  <w:sz w:val="32"/>
                                  <w:szCs w:val="32"/>
                                </w:rPr>
                                <w:t>8</w:t>
                              </w:r>
                            </w:p>
                          </w:txbxContent>
                        </v:textbox>
                      </v:roundrect>
                    </v:group>
                  </v:group>
                </v:group>
                <v:group id="组合 1508" o:spid="_x0000_s1749" style="position:absolute;left:-25304;top:26574;width:13589;height:12802" coordorigin="-25304,26574"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">
                  <o:lock v:ext="edit" aspectratio="t"/>
                  <v:roundrect id="圆角矩形 1509" o:spid="_x0000_s1750" style="position:absolute;left:-25304;top:26574;width:13589;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" fillcolor="#4a5c6e [3206]" strokecolor="#4e2319 [1604]" strokeweight="1pt">
                    <v:stroke joinstyle="miter"/>
                  </v:roundrect>
                  <v:group id="组合 1510" o:spid="_x0000_s1751" style="position:absolute;left:-23653;top:27971;width:10102;height:10033" coordorigin="-23653,27971"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atFygAAAOI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">
                    <v:group id="组合 1511" o:spid="_x0000_s1752" style="position:absolute;left:-23653;top:27971;width:10102;height:4572" coordorigin="-23653,27971"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">
                      <o:lock v:ext="edit" aspectratio="t"/>
                      <v:roundrect id="圆角矩形 1512" o:spid="_x0000_s1753" style="position:absolute;left:-23653;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" filled="f" strokecolor="#4e2319 [1604]" strokeweight="1pt">
                        <v:stroke joinstyle="miter"/>
                      </v:roundrect>
                      <v:roundrect id="圆角矩形 1513" o:spid="_x0000_s1754" style="position:absolute;left:-19229;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" filled="f" strokecolor="#4e2319 [1604]" strokeweight="1pt">
                        <v:stroke joinstyle="miter"/>
                      </v:roundrect>
                    </v:group>
                    <v:group id="组合 1514" o:spid="_x0000_s1755" style="position:absolute;left:-23653;top:33432;width:10102;height:4572" coordorigin="-23653,33432"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q1G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">
                      <o:lock v:ext="edit" aspectratio="t"/>
                      <v:roundrect id="圆角矩形 1515" o:spid="_x0000_s1756" style="position:absolute;left:-23653;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" filled="f" strokecolor="#4e2319 [1604]" strokeweight="1pt">
                        <v:stroke joinstyle="miter"/>
                        <v:textbox>
                          <w:txbxContent>
                            <w:p w14:paraId="57EDC9D5" w14:textId="77777777" w:rsidR="009D7E4C" w:rsidRDefault="009D7E4C" w:rsidP="00704462">
                              <w:pPr>
                                <w:jc w:val="center"/>
                                <w:rPr>
                                  <w:sz w:val="24"/>
                                  <w:szCs w:val="24"/>
                                </w:rPr>
                              </w:pPr>
                              <w:r>
                                <w:rPr>
                                  <w:rFonts w:hAnsi="Century Gothic"/>
                                  <w:b/>
                                  <w:bCs/>
                                  <w:color w:val="000000" w:themeColor="text1"/>
                                  <w:sz w:val="32"/>
                                  <w:szCs w:val="32"/>
                                </w:rPr>
                                <w:t>B-</w:t>
                              </w:r>
                            </w:p>
                          </w:txbxContent>
                        </v:textbox>
                      </v:roundrect>
                      <v:roundrect id="圆角矩形 1516" o:spid="_x0000_s1757" style="position:absolute;left:-19229;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" filled="f" strokecolor="#4e2319 [1604]" strokeweight="1pt">
                        <v:stroke joinstyle="miter"/>
                        <v:textbox>
                          <w:txbxContent>
                            <w:p w14:paraId="3129AFED" w14:textId="77777777" w:rsidR="009D7E4C" w:rsidRDefault="009D7E4C" w:rsidP="00704462">
                              <w:pPr>
                                <w:jc w:val="center"/>
                                <w:rPr>
                                  <w:sz w:val="24"/>
                                  <w:szCs w:val="24"/>
                                </w:rPr>
                              </w:pPr>
                              <w:r>
                                <w:rPr>
                                  <w:rFonts w:hAnsi="Century Gothic"/>
                                  <w:b/>
                                  <w:bCs/>
                                  <w:color w:val="000000" w:themeColor="text1"/>
                                  <w:sz w:val="32"/>
                                  <w:szCs w:val="32"/>
                                </w:rPr>
                                <w:t>0</w:t>
                              </w:r>
                            </w:p>
                          </w:txbxContent>
                        </v:textbox>
                      </v:roundrect>
                    </v:group>
                  </v:group>
                </v:group>
                <v:group id="组合 1517" o:spid="_x0000_s1758" style="position:absolute;left:-26574;top:58324;width:93128;height:8230" coordorigin="-26574,58324" coordsize="93129,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DMx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">
                  <v:group id="组合 1518" o:spid="_x0000_s1759" style="position:absolute;left:-26574;top:58324;width:4572;height:8230" coordorigin="-26574,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">
                    <v:group id="组合 1519" o:spid="_x0000_s1760" style="position:absolute;left:-26574;top:58324;width:4572;height:4572" coordorigin="-26574,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">
                      <v:shape id="剪去同侧角的矩形 1520" o:spid="_x0000_s1761" style="position:absolute;left:-26574;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21" o:spid="_x0000_s1762" style="position:absolute;left:-25660;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" fillcolor="black [3213]" strokecolor="black [3213]" strokeweight="1pt">
                        <v:stroke joinstyle="miter"/>
                      </v:oval>
                    </v:group>
                    <v:rect id="矩形 1522" o:spid="_x0000_s1763" style="position:absolute;left:-26574;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" fillcolor="#92d050" strokecolor="black [3213]" strokeweight="1pt">
                      <v:textbox>
                        <w:txbxContent>
                          <w:p w14:paraId="18B20D8E" w14:textId="77777777" w:rsidR="009D7E4C" w:rsidRDefault="009D7E4C" w:rsidP="00704462">
                            <w:pPr>
                              <w:jc w:val="center"/>
                              <w:rPr>
                                <w:sz w:val="24"/>
                                <w:szCs w:val="24"/>
                              </w:rPr>
                            </w:pPr>
                            <w:r>
                              <w:rPr>
                                <w:rFonts w:hAnsi="Century Gothic"/>
                                <w:b/>
                                <w:bCs/>
                                <w:color w:val="000000" w:themeColor="text1"/>
                                <w:sz w:val="28"/>
                                <w:szCs w:val="28"/>
                              </w:rPr>
                              <w:t>B—</w:t>
                            </w:r>
                          </w:p>
                        </w:txbxContent>
                      </v:textbox>
                    </v:rect>
                  </v:group>
                  <v:group id="组合 1523" o:spid="_x0000_s1764" style="position:absolute;left:-21913;top:58324;width:4572;height:8230" coordorigin="-21913,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">
                    <v:group id="组合 1524" o:spid="_x0000_s1765" style="position:absolute;left:-21913;top:58324;width:4572;height:4572" coordorigin="-21913,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">
                      <v:shape id="剪去同侧角的矩形 1525" o:spid="_x0000_s1766" style="position:absolute;left:-21913;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26" o:spid="_x0000_s1767" style="position:absolute;left:-20999;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" fillcolor="black [3213]" strokecolor="black [3213]" strokeweight="1pt">
                        <v:stroke joinstyle="miter"/>
                      </v:oval>
                    </v:group>
                    <v:rect id="矩形 1527" o:spid="_x0000_s1768" style="position:absolute;left:-21913;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" fillcolor="#92d050" strokecolor="black [3213]" strokeweight="1pt">
                      <v:textbox>
                        <w:txbxContent>
                          <w:p w14:paraId="0D114FD9" w14:textId="77777777" w:rsidR="009D7E4C" w:rsidRDefault="009D7E4C" w:rsidP="00704462">
                            <w:pPr>
                              <w:jc w:val="center"/>
                              <w:rPr>
                                <w:sz w:val="24"/>
                                <w:szCs w:val="24"/>
                              </w:rPr>
                            </w:pPr>
                            <w:r>
                              <w:rPr>
                                <w:rFonts w:hAnsi="Century Gothic"/>
                                <w:b/>
                                <w:bCs/>
                                <w:color w:val="000000" w:themeColor="text1"/>
                                <w:sz w:val="28"/>
                                <w:szCs w:val="28"/>
                              </w:rPr>
                              <w:t>0</w:t>
                            </w:r>
                          </w:p>
                        </w:txbxContent>
                      </v:textbox>
                    </v:rect>
                  </v:group>
                  <v:group id="组合 1528" o:spid="_x0000_s1769" style="position:absolute;left:-17252;top:58324;width:4572;height:8230" coordorigin="-17252,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">
                    <v:group id="组合 1529" o:spid="_x0000_s1770" style="position:absolute;left:-17252;top:58324;width:4572;height:4572" coordorigin="-17252,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">
                      <v:shape id="剪去同侧角的矩形 1530" o:spid="_x0000_s1771" style="position:absolute;left:-17252;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31" o:spid="_x0000_s1772" style="position:absolute;left:-16338;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" fillcolor="red" strokecolor="red" strokeweight="1pt">
                        <v:stroke joinstyle="miter"/>
                      </v:oval>
                    </v:group>
                    <v:rect id="矩形 1532" o:spid="_x0000_s1773" style="position:absolute;left:-17252;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" fillcolor="#92d050" strokecolor="black [3213]" strokeweight="1pt">
                      <v:textbox>
                        <w:txbxContent>
                          <w:p w14:paraId="2D978928" w14:textId="77777777" w:rsidR="009D7E4C" w:rsidRDefault="009D7E4C" w:rsidP="00704462">
                            <w:pPr>
                              <w:jc w:val="center"/>
                              <w:rPr>
                                <w:sz w:val="24"/>
                                <w:szCs w:val="24"/>
                              </w:rPr>
                            </w:pPr>
                            <w:r>
                              <w:rPr>
                                <w:rFonts w:hAnsi="Century Gothic"/>
                                <w:b/>
                                <w:bCs/>
                                <w:color w:val="000000" w:themeColor="text1"/>
                                <w:sz w:val="28"/>
                                <w:szCs w:val="28"/>
                              </w:rPr>
                              <w:t>1</w:t>
                            </w:r>
                          </w:p>
                        </w:txbxContent>
                      </v:textbox>
                    </v:rect>
                  </v:group>
                  <v:group id="组合 1533" o:spid="_x0000_s1774" style="position:absolute;left:-12592;top:58324;width:4572;height:8230" coordorigin="-12592,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">
                    <v:group id="组合 1534" o:spid="_x0000_s1775" style="position:absolute;left:-12592;top:58324;width:4572;height:4572" coordorigin="-12592,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Em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">
                      <v:shape id="剪去同侧角的矩形 1535" o:spid="_x0000_s1776" style="position:absolute;left:-12592;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36" o:spid="_x0000_s1777" style="position:absolute;left:-11677;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" fillcolor="red" strokecolor="red" strokeweight="1pt">
                        <v:stroke joinstyle="miter"/>
                      </v:oval>
                    </v:group>
                    <v:rect id="矩形 1537" o:spid="_x0000_s1778" style="position:absolute;left:-12592;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" fillcolor="#92d050" strokecolor="black [3213]" strokeweight="1pt">
                      <v:textbox>
                        <w:txbxContent>
                          <w:p w14:paraId="1EA1E884" w14:textId="77777777" w:rsidR="009D7E4C" w:rsidRDefault="009D7E4C" w:rsidP="00704462">
                            <w:pPr>
                              <w:jc w:val="center"/>
                              <w:rPr>
                                <w:sz w:val="24"/>
                                <w:szCs w:val="24"/>
                              </w:rPr>
                            </w:pPr>
                            <w:r>
                              <w:rPr>
                                <w:rFonts w:hAnsi="Century Gothic"/>
                                <w:b/>
                                <w:bCs/>
                                <w:color w:val="000000" w:themeColor="text1"/>
                                <w:sz w:val="28"/>
                                <w:szCs w:val="28"/>
                              </w:rPr>
                              <w:t>2</w:t>
                            </w:r>
                          </w:p>
                        </w:txbxContent>
                      </v:textbox>
                    </v:rect>
                  </v:group>
                  <v:group id="组合 1538" o:spid="_x0000_s1779" style="position:absolute;left:-7931;top:58324;width:4572;height:8230" coordorigin="-7931,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">
                    <v:group id="组合 1539" o:spid="_x0000_s1780" style="position:absolute;left:-7931;top:58324;width:4572;height:4572" coordorigin="-7931,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">
                      <v:shape id="剪去同侧角的矩形 1540" o:spid="_x0000_s1781" style="position:absolute;left:-7931;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41" o:spid="_x0000_s1782" style="position:absolute;left:-7016;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" fillcolor="red" strokecolor="red" strokeweight="1pt">
                        <v:stroke joinstyle="miter"/>
                      </v:oval>
                    </v:group>
                    <v:rect id="矩形 1542" o:spid="_x0000_s1783" style="position:absolute;left:-7931;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" fillcolor="#92d050" strokecolor="black [3213]" strokeweight="1pt">
                      <v:textbox>
                        <w:txbxContent>
                          <w:p w14:paraId="77C68B48" w14:textId="77777777" w:rsidR="009D7E4C" w:rsidRDefault="009D7E4C" w:rsidP="00704462">
                            <w:pPr>
                              <w:jc w:val="center"/>
                              <w:rPr>
                                <w:sz w:val="24"/>
                                <w:szCs w:val="24"/>
                              </w:rPr>
                            </w:pPr>
                            <w:r>
                              <w:rPr>
                                <w:rFonts w:hAnsi="Century Gothic"/>
                                <w:b/>
                                <w:bCs/>
                                <w:color w:val="000000" w:themeColor="text1"/>
                                <w:sz w:val="28"/>
                                <w:szCs w:val="28"/>
                              </w:rPr>
                              <w:t>3</w:t>
                            </w:r>
                          </w:p>
                        </w:txbxContent>
                      </v:textbox>
                    </v:rect>
                  </v:group>
                  <v:group id="组合 1543" o:spid="_x0000_s1784" style="position:absolute;left:-3270;top:58324;width:4571;height:8230" coordorigin="-3270,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group id="组合 1544" o:spid="_x0000_s1785" style="position:absolute;left:-3270;top:58324;width:4571;height:4572" coordorigin="-3270,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">
                      <v:shape id="剪去同侧角的矩形 1545" o:spid="_x0000_s1786" style="position:absolute;left:-3270;top:58324;width:4571;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46" o:spid="_x0000_s1787" style="position:absolute;left:-2355;top:59239;width:2742;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" fillcolor="red" strokecolor="red" strokeweight="1pt">
                        <v:stroke joinstyle="miter"/>
                      </v:oval>
                    </v:group>
                    <v:rect id="矩形 1547" o:spid="_x0000_s1788" style="position:absolute;left:-3270;top:62896;width:4571;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" fillcolor="#92d050" strokecolor="black [3213]" strokeweight="1pt">
                      <v:textbox>
                        <w:txbxContent>
                          <w:p w14:paraId="4EDB6491" w14:textId="77777777" w:rsidR="009D7E4C" w:rsidRDefault="009D7E4C" w:rsidP="00704462">
                            <w:pPr>
                              <w:jc w:val="center"/>
                              <w:rPr>
                                <w:sz w:val="24"/>
                                <w:szCs w:val="24"/>
                              </w:rPr>
                            </w:pPr>
                            <w:r>
                              <w:rPr>
                                <w:rFonts w:hAnsi="Century Gothic"/>
                                <w:b/>
                                <w:bCs/>
                                <w:color w:val="000000" w:themeColor="text1"/>
                                <w:sz w:val="28"/>
                                <w:szCs w:val="28"/>
                              </w:rPr>
                              <w:t>4</w:t>
                            </w:r>
                          </w:p>
                        </w:txbxContent>
                      </v:textbox>
                    </v:rect>
                  </v:group>
                  <v:group id="组合 1548" o:spid="_x0000_s1789" style="position:absolute;left:1390;top:58324;width:4572;height:8230" coordorigin="1390,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group id="组合 1549" o:spid="_x0000_s1790" style="position:absolute;left:1390;top:58324;width:4572;height:4572" coordorigin="1390,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shape id="剪去同侧角的矩形 1550" o:spid="_x0000_s1791" style="position:absolute;left:1390;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51" o:spid="_x0000_s1792" style="position:absolute;left:2305;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" fillcolor="red" strokecolor="red" strokeweight="1pt">
                        <v:stroke joinstyle="miter"/>
                      </v:oval>
                    </v:group>
                    <v:rect id="矩形 1552" o:spid="_x0000_s1793" style="position:absolute;left:1390;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" fillcolor="#92d050" strokecolor="black [3213]" strokeweight="1pt">
                      <v:textbox>
                        <w:txbxContent>
                          <w:p w14:paraId="16B84D65" w14:textId="77777777" w:rsidR="009D7E4C" w:rsidRDefault="009D7E4C" w:rsidP="00704462">
                            <w:pPr>
                              <w:jc w:val="center"/>
                              <w:rPr>
                                <w:sz w:val="24"/>
                                <w:szCs w:val="24"/>
                              </w:rPr>
                            </w:pPr>
                            <w:r>
                              <w:rPr>
                                <w:rFonts w:hAnsi="Century Gothic"/>
                                <w:b/>
                                <w:bCs/>
                                <w:color w:val="000000" w:themeColor="text1"/>
                                <w:sz w:val="28"/>
                                <w:szCs w:val="28"/>
                              </w:rPr>
                              <w:t>5</w:t>
                            </w:r>
                          </w:p>
                        </w:txbxContent>
                      </v:textbox>
                    </v:rect>
                  </v:group>
                  <v:group id="组合 1553" o:spid="_x0000_s1794" style="position:absolute;left:6051;top:58324;width:4572;height:8230" coordorigin="6051,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">
                    <v:group id="组合 1554" o:spid="_x0000_s1795" style="position:absolute;left:6051;top:58324;width:4572;height:4572" coordorigin="6051,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">
                      <v:shape id="剪去同侧角的矩形 1555" o:spid="_x0000_s1796" style="position:absolute;left:6051;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56" o:spid="_x0000_s1797" style="position:absolute;left:6965;top:5923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" fillcolor="red" strokecolor="red" strokeweight="1pt">
                        <v:stroke joinstyle="miter"/>
                      </v:oval>
                    </v:group>
                    <v:rect id="矩形 1557" o:spid="_x0000_s1798" style="position:absolute;left:6051;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" fillcolor="#92d050" strokecolor="black [3213]" strokeweight="1pt">
                      <v:textbox>
                        <w:txbxContent>
                          <w:p w14:paraId="74E563B9" w14:textId="77777777" w:rsidR="009D7E4C" w:rsidRDefault="009D7E4C" w:rsidP="00704462">
                            <w:pPr>
                              <w:jc w:val="center"/>
                              <w:rPr>
                                <w:sz w:val="24"/>
                                <w:szCs w:val="24"/>
                              </w:rPr>
                            </w:pPr>
                            <w:r>
                              <w:rPr>
                                <w:rFonts w:hAnsi="Century Gothic"/>
                                <w:b/>
                                <w:bCs/>
                                <w:color w:val="000000" w:themeColor="text1"/>
                                <w:sz w:val="28"/>
                                <w:szCs w:val="28"/>
                              </w:rPr>
                              <w:t>6</w:t>
                            </w:r>
                          </w:p>
                        </w:txbxContent>
                      </v:textbox>
                    </v:rect>
                  </v:group>
                  <v:group id="组合 1558" o:spid="_x0000_s1799" style="position:absolute;left:10712;top:58324;width:4572;height:8230" coordorigin="10712,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">
                    <v:group id="组合 1559" o:spid="_x0000_s1800" style="position:absolute;left:10712;top:58324;width:4572;height:4572" coordorigin="10712,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">
                      <v:shape id="剪去同侧角的矩形 1560" o:spid="_x0000_s1801" style="position:absolute;left:10712;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61" o:spid="_x0000_s1802" style="position:absolute;left:11626;top:5923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" fillcolor="red" strokecolor="red" strokeweight="1pt">
                        <v:stroke joinstyle="miter"/>
                      </v:oval>
                    </v:group>
                    <v:rect id="矩形 1562" o:spid="_x0000_s1803" style="position:absolute;left:10712;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" fillcolor="#92d050" strokecolor="black [3213]" strokeweight="1pt">
                      <v:textbox>
                        <w:txbxContent>
                          <w:p w14:paraId="037B5EBA" w14:textId="77777777" w:rsidR="009D7E4C" w:rsidRDefault="009D7E4C" w:rsidP="00704462">
                            <w:pPr>
                              <w:jc w:val="center"/>
                              <w:rPr>
                                <w:sz w:val="24"/>
                                <w:szCs w:val="24"/>
                              </w:rPr>
                            </w:pPr>
                            <w:r>
                              <w:rPr>
                                <w:rFonts w:hAnsi="Century Gothic"/>
                                <w:b/>
                                <w:bCs/>
                                <w:color w:val="000000" w:themeColor="text1"/>
                                <w:sz w:val="28"/>
                                <w:szCs w:val="28"/>
                              </w:rPr>
                              <w:t>7</w:t>
                            </w:r>
                          </w:p>
                        </w:txbxContent>
                      </v:textbox>
                    </v:rect>
                  </v:group>
                  <v:group id="组合 1563" o:spid="_x0000_s1804" style="position:absolute;left:15373;top:58324;width:4572;height:8230" coordorigin="15373,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">
                    <v:group id="组合 1564" o:spid="_x0000_s1805" style="position:absolute;left:15373;top:58324;width:4572;height:4572" coordorigin="15373,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47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">
                      <v:shape id="剪去同侧角的矩形 1565" o:spid="_x0000_s1806" style="position:absolute;left:15373;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66" o:spid="_x0000_s1807" style="position:absolute;left:16287;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" fillcolor="red" strokecolor="red" strokeweight="1pt">
                        <v:stroke joinstyle="miter"/>
                      </v:oval>
                    </v:group>
                    <v:rect id="矩形 1567" o:spid="_x0000_s1808" style="position:absolute;left:15373;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" fillcolor="#92d050" strokecolor="black [3213]" strokeweight="1pt">
                      <v:textbox>
                        <w:txbxContent>
                          <w:p w14:paraId="6F62843B" w14:textId="77777777" w:rsidR="009D7E4C" w:rsidRDefault="009D7E4C" w:rsidP="00704462">
                            <w:pPr>
                              <w:jc w:val="center"/>
                              <w:rPr>
                                <w:sz w:val="24"/>
                                <w:szCs w:val="24"/>
                              </w:rPr>
                            </w:pPr>
                            <w:r>
                              <w:rPr>
                                <w:rFonts w:hAnsi="Century Gothic"/>
                                <w:b/>
                                <w:bCs/>
                                <w:color w:val="000000" w:themeColor="text1"/>
                                <w:sz w:val="28"/>
                                <w:szCs w:val="28"/>
                              </w:rPr>
                              <w:t>8</w:t>
                            </w:r>
                          </w:p>
                        </w:txbxContent>
                      </v:textbox>
                    </v:rect>
                  </v:group>
                  <v:group id="组合 1568" o:spid="_x0000_s1809" style="position:absolute;left:20034;top:58324;width:4572;height:8230" coordorigin="20034,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">
                    <v:group id="组合 1569" o:spid="_x0000_s1810" style="position:absolute;left:20034;top:58324;width:4572;height:4572" coordorigin="20034,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">
                      <v:shape id="剪去同侧角的矩形 1570" o:spid="_x0000_s1811" style="position:absolute;left:20034;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71" o:spid="_x0000_s1812" style="position:absolute;left:20948;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" fillcolor="red" strokecolor="red" strokeweight="1pt">
                        <v:stroke joinstyle="miter"/>
                      </v:oval>
                    </v:group>
                    <v:rect id="矩形 1572" o:spid="_x0000_s1813" style="position:absolute;left:20034;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" fillcolor="#92d050" strokecolor="black [3213]" strokeweight="1pt">
                      <v:textbox>
                        <w:txbxContent>
                          <w:p w14:paraId="57A18DDE" w14:textId="77777777" w:rsidR="009D7E4C" w:rsidRDefault="009D7E4C" w:rsidP="00704462">
                            <w:pPr>
                              <w:jc w:val="center"/>
                              <w:rPr>
                                <w:sz w:val="24"/>
                                <w:szCs w:val="24"/>
                              </w:rPr>
                            </w:pPr>
                            <w:r>
                              <w:rPr>
                                <w:rFonts w:hAnsi="Century Gothic"/>
                                <w:b/>
                                <w:bCs/>
                                <w:color w:val="000000" w:themeColor="text1"/>
                                <w:sz w:val="28"/>
                                <w:szCs w:val="28"/>
                              </w:rPr>
                              <w:t>9</w:t>
                            </w:r>
                          </w:p>
                        </w:txbxContent>
                      </v:textbox>
                    </v:rect>
                  </v:group>
                  <v:group id="组合 1573" o:spid="_x0000_s1814" style="position:absolute;left:24695;top:58324;width:4572;height:8230" coordorigin="24695,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NCS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">
                    <v:group id="组合 1574" o:spid="_x0000_s1815" style="position:absolute;left:24695;top:58324;width:4572;height:4572" coordorigin="24695,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">
                      <v:shape id="剪去同侧角的矩形 1575" o:spid="_x0000_s1816" style="position:absolute;left:24695;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76" o:spid="_x0000_s1817" style="position:absolute;left:25609;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" fillcolor="red" strokecolor="red" strokeweight="1pt">
                        <v:stroke joinstyle="miter"/>
                      </v:oval>
                    </v:group>
                    <v:rect id="矩形 1577" o:spid="_x0000_s1818" style="position:absolute;left:24695;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" fillcolor="#92d050" strokecolor="black [3213]" strokeweight="1pt">
                      <v:textbox>
                        <w:txbxContent>
                          <w:p w14:paraId="185C528F" w14:textId="77777777" w:rsidR="009D7E4C" w:rsidRDefault="009D7E4C" w:rsidP="00704462">
                            <w:pPr>
                              <w:jc w:val="center"/>
                              <w:rPr>
                                <w:sz w:val="24"/>
                                <w:szCs w:val="24"/>
                              </w:rPr>
                            </w:pPr>
                            <w:r>
                              <w:rPr>
                                <w:rFonts w:hAnsi="Century Gothic"/>
                                <w:b/>
                                <w:bCs/>
                                <w:color w:val="000000" w:themeColor="text1"/>
                                <w:sz w:val="28"/>
                                <w:szCs w:val="28"/>
                              </w:rPr>
                              <w:t>10</w:t>
                            </w:r>
                          </w:p>
                        </w:txbxContent>
                      </v:textbox>
                    </v:rect>
                  </v:group>
                  <v:group id="组合 1578" o:spid="_x0000_s1819" style="position:absolute;left:29356;top:58324;width:4572;height:8230" coordorigin="29356,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">
                    <v:group id="组合 1579" o:spid="_x0000_s1820" style="position:absolute;left:29356;top:58324;width:4572;height:4572" coordorigin="29356,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shape id="剪去同侧角的矩形 1580" o:spid="_x0000_s1821" style="position:absolute;left:29356;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81" o:spid="_x0000_s1822" style="position:absolute;left:30270;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" fillcolor="red" strokecolor="red" strokeweight="1pt">
                        <v:stroke joinstyle="miter"/>
                      </v:oval>
                    </v:group>
                    <v:rect id="矩形 1582" o:spid="_x0000_s1823" style="position:absolute;left:29356;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" fillcolor="#92d050" strokecolor="black [3213]" strokeweight="1pt">
                      <v:textbox>
                        <w:txbxContent>
                          <w:p w14:paraId="0269187E" w14:textId="77777777" w:rsidR="009D7E4C" w:rsidRDefault="009D7E4C" w:rsidP="00704462">
                            <w:pPr>
                              <w:jc w:val="center"/>
                              <w:rPr>
                                <w:sz w:val="24"/>
                                <w:szCs w:val="24"/>
                              </w:rPr>
                            </w:pPr>
                            <w:r>
                              <w:rPr>
                                <w:rFonts w:hAnsi="Century Gothic"/>
                                <w:b/>
                                <w:bCs/>
                                <w:color w:val="000000" w:themeColor="text1"/>
                                <w:sz w:val="28"/>
                                <w:szCs w:val="28"/>
                              </w:rPr>
                              <w:t>11</w:t>
                            </w:r>
                          </w:p>
                        </w:txbxContent>
                      </v:textbox>
                    </v:rect>
                  </v:group>
                  <v:group id="组合 1583" o:spid="_x0000_s1824" style="position:absolute;left:34016;top:58324;width:4572;height:8230" coordorigin="34016,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">
                    <v:group id="组合 1584" o:spid="_x0000_s1825" style="position:absolute;left:34016;top:58324;width:4572;height:4572" coordorigin="34016,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DjB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">
                      <v:shape id="剪去同侧角的矩形 1585" o:spid="_x0000_s1826" style="position:absolute;left:34016;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86" o:spid="_x0000_s1827" style="position:absolute;left:34931;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" fillcolor="red" strokecolor="red" strokeweight="1pt">
                        <v:stroke joinstyle="miter"/>
                      </v:oval>
                    </v:group>
                    <v:rect id="矩形 1587" o:spid="_x0000_s1828" style="position:absolute;left:34016;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" fillcolor="#92d050" strokecolor="black [3213]" strokeweight="1pt">
                      <v:textbox>
                        <w:txbxContent>
                          <w:p w14:paraId="08AFE484" w14:textId="77777777" w:rsidR="009D7E4C" w:rsidRDefault="009D7E4C" w:rsidP="00704462">
                            <w:pPr>
                              <w:jc w:val="center"/>
                              <w:rPr>
                                <w:sz w:val="24"/>
                                <w:szCs w:val="24"/>
                              </w:rPr>
                            </w:pPr>
                            <w:r>
                              <w:rPr>
                                <w:rFonts w:hAnsi="Century Gothic"/>
                                <w:b/>
                                <w:bCs/>
                                <w:color w:val="000000" w:themeColor="text1"/>
                                <w:sz w:val="28"/>
                                <w:szCs w:val="28"/>
                              </w:rPr>
                              <w:t>12</w:t>
                            </w:r>
                          </w:p>
                        </w:txbxContent>
                      </v:textbox>
                    </v:rect>
                  </v:group>
                  <v:group id="组合 1588" o:spid="_x0000_s1829" style="position:absolute;left:38677;top:58324;width:4572;height:8230" coordorigin="38677,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">
                    <v:group id="组合 1589" o:spid="_x0000_s1830" style="position:absolute;left:38677;top:58324;width:4572;height:4572" coordorigin="38677,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">
                      <v:shape id="剪去同侧角的矩形 1590" o:spid="_x0000_s1831" style="position:absolute;left:38677;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91" o:spid="_x0000_s1832" style="position:absolute;left:39592;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" fillcolor="red" strokecolor="red" strokeweight="1pt">
                        <v:stroke joinstyle="miter"/>
                      </v:oval>
                    </v:group>
                    <v:rect id="矩形 1592" o:spid="_x0000_s1833" style="position:absolute;left:38677;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" fillcolor="#92d050" strokecolor="black [3213]" strokeweight="1pt">
                      <v:textbox>
                        <w:txbxContent>
                          <w:p w14:paraId="1015F218" w14:textId="77777777" w:rsidR="009D7E4C" w:rsidRDefault="009D7E4C" w:rsidP="00704462">
                            <w:pPr>
                              <w:jc w:val="center"/>
                              <w:rPr>
                                <w:sz w:val="24"/>
                                <w:szCs w:val="24"/>
                              </w:rPr>
                            </w:pPr>
                            <w:r>
                              <w:rPr>
                                <w:rFonts w:hAnsi="Century Gothic"/>
                                <w:b/>
                                <w:bCs/>
                                <w:color w:val="000000" w:themeColor="text1"/>
                                <w:sz w:val="28"/>
                                <w:szCs w:val="28"/>
                              </w:rPr>
                              <w:t>13</w:t>
                            </w:r>
                          </w:p>
                        </w:txbxContent>
                      </v:textbox>
                    </v:rect>
                  </v:group>
                  <v:group id="组合 1593" o:spid="_x0000_s1834" style="position:absolute;left:43338;top:58324;width:4572;height:8230" coordorigin="43338,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">
                    <v:group id="组合 1594" o:spid="_x0000_s1835" style="position:absolute;left:43338;top:58324;width:4572;height:4572" coordorigin="43338,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a4c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">
                      <v:shape id="剪去同侧角的矩形 1595" o:spid="_x0000_s1836" style="position:absolute;left:43338;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596" o:spid="_x0000_s1837" style="position:absolute;left:44253;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" fillcolor="red" strokecolor="red" strokeweight="1pt">
                        <v:stroke joinstyle="miter"/>
                      </v:oval>
                    </v:group>
                    <v:rect id="矩形 1597" o:spid="_x0000_s1838" style="position:absolute;left:43338;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" fillcolor="#92d050" strokecolor="black [3213]" strokeweight="1pt">
                      <v:textbox>
                        <w:txbxContent>
                          <w:p w14:paraId="40FE6D60" w14:textId="77777777" w:rsidR="009D7E4C" w:rsidRDefault="009D7E4C" w:rsidP="00704462">
                            <w:pPr>
                              <w:jc w:val="center"/>
                              <w:rPr>
                                <w:sz w:val="24"/>
                                <w:szCs w:val="24"/>
                              </w:rPr>
                            </w:pPr>
                            <w:r>
                              <w:rPr>
                                <w:rFonts w:hAnsi="Century Gothic"/>
                                <w:b/>
                                <w:bCs/>
                                <w:color w:val="000000" w:themeColor="text1"/>
                                <w:sz w:val="28"/>
                                <w:szCs w:val="28"/>
                              </w:rPr>
                              <w:t>14</w:t>
                            </w:r>
                          </w:p>
                        </w:txbxContent>
                      </v:textbox>
                    </v:rect>
                  </v:group>
                  <v:group id="组合 1598" o:spid="_x0000_s1839" style="position:absolute;left:47999;top:58324;width:4572;height:8230" coordorigin="47999,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">
                    <v:group id="组合 1599" o:spid="_x0000_s1840" style="position:absolute;left:47999;top:58324;width:4572;height:4572" coordorigin="47999,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">
                      <v:shape id="剪去同侧角的矩形 1600" o:spid="_x0000_s1841" style="position:absolute;left:47999;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601" o:spid="_x0000_s1842" style="position:absolute;left:48914;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" fillcolor="red" strokecolor="red" strokeweight="1pt">
                        <v:stroke joinstyle="miter"/>
                      </v:oval>
                    </v:group>
                    <v:rect id="矩形 1602" o:spid="_x0000_s1843" style="position:absolute;left:47999;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" fillcolor="#92d050" strokecolor="black [3213]" strokeweight="1pt">
                      <v:textbox>
                        <w:txbxContent>
                          <w:p w14:paraId="3056FD79" w14:textId="77777777" w:rsidR="009D7E4C" w:rsidRDefault="009D7E4C" w:rsidP="00704462">
                            <w:pPr>
                              <w:jc w:val="center"/>
                              <w:rPr>
                                <w:sz w:val="24"/>
                                <w:szCs w:val="24"/>
                              </w:rPr>
                            </w:pPr>
                            <w:r>
                              <w:rPr>
                                <w:rFonts w:hAnsi="Century Gothic"/>
                                <w:b/>
                                <w:bCs/>
                                <w:color w:val="000000" w:themeColor="text1"/>
                                <w:sz w:val="28"/>
                                <w:szCs w:val="28"/>
                              </w:rPr>
                              <w:t>15</w:t>
                            </w:r>
                          </w:p>
                        </w:txbxContent>
                      </v:textbox>
                    </v:rect>
                  </v:group>
                  <v:group id="组合 1603" o:spid="_x0000_s1844" style="position:absolute;left:52660;top:58324;width:4572;height:8230" coordorigin="52660,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8KT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">
                    <v:group id="组合 1604" o:spid="_x0000_s1845" style="position:absolute;left:52660;top:58324;width:4572;height:4572" coordorigin="52660,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">
                      <v:shape id="剪去同侧角的矩形 1605" o:spid="_x0000_s1846" style="position:absolute;left:52660;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606" o:spid="_x0000_s1847" style="position:absolute;left:53574;top:5923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" fillcolor="red" strokecolor="red" strokeweight="1pt">
                        <v:stroke joinstyle="miter"/>
                      </v:oval>
                    </v:group>
                    <v:rect id="矩形 1607" o:spid="_x0000_s1848" style="position:absolute;left:52660;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" fillcolor="#92d050" strokecolor="black [3213]" strokeweight="1pt">
                      <v:textbox>
                        <w:txbxContent>
                          <w:p w14:paraId="7C6E52AD" w14:textId="77777777" w:rsidR="009D7E4C" w:rsidRDefault="009D7E4C" w:rsidP="00704462">
                            <w:pPr>
                              <w:jc w:val="center"/>
                              <w:rPr>
                                <w:sz w:val="24"/>
                                <w:szCs w:val="24"/>
                              </w:rPr>
                            </w:pPr>
                            <w:r>
                              <w:rPr>
                                <w:rFonts w:hAnsi="Century Gothic"/>
                                <w:b/>
                                <w:bCs/>
                                <w:color w:val="000000" w:themeColor="text1"/>
                                <w:sz w:val="28"/>
                                <w:szCs w:val="28"/>
                              </w:rPr>
                              <w:t>16</w:t>
                            </w:r>
                            <w:r>
                              <w:rPr>
                                <w:rFonts w:hAnsi="Century Gothic"/>
                                <w:b/>
                                <w:bCs/>
                                <w:color w:val="000000" w:themeColor="text1"/>
                                <w:sz w:val="18"/>
                                <w:szCs w:val="18"/>
                              </w:rPr>
                              <w:t>1</w:t>
                            </w:r>
                          </w:p>
                        </w:txbxContent>
                      </v:textbox>
                    </v:rect>
                  </v:group>
                  <v:group id="组合 1608" o:spid="_x0000_s1849" style="position:absolute;left:57321;top:58324;width:4572;height:8230" coordorigin="57321,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1DiygAAAOI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">
                    <v:group id="组合 1609" o:spid="_x0000_s1850" style="position:absolute;left:57321;top:58324;width:4572;height:4572" coordorigin="57321,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">
                      <v:shape id="剪去同侧角的矩形 1610" o:spid="_x0000_s1851" style="position:absolute;left:57321;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611" o:spid="_x0000_s1852" style="position:absolute;left:58235;top:59239;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" fillcolor="red" strokecolor="red" strokeweight="1pt">
                        <v:stroke joinstyle="miter"/>
                      </v:oval>
                    </v:group>
                    <v:rect id="矩形 1612" o:spid="_x0000_s1853" style="position:absolute;left:57321;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" fillcolor="#92d050" strokecolor="black [3213]" strokeweight="1pt">
                      <v:textbox>
                        <w:txbxContent>
                          <w:p w14:paraId="1471E97D" w14:textId="77777777" w:rsidR="009D7E4C" w:rsidRDefault="009D7E4C" w:rsidP="00704462">
                            <w:pPr>
                              <w:jc w:val="center"/>
                              <w:rPr>
                                <w:sz w:val="24"/>
                                <w:szCs w:val="24"/>
                              </w:rPr>
                            </w:pPr>
                            <w:r>
                              <w:rPr>
                                <w:rFonts w:hAnsi="Century Gothic"/>
                                <w:b/>
                                <w:bCs/>
                                <w:color w:val="000000" w:themeColor="text1"/>
                                <w:sz w:val="28"/>
                                <w:szCs w:val="28"/>
                              </w:rPr>
                              <w:t>16</w:t>
                            </w:r>
                            <w:r>
                              <w:rPr>
                                <w:rFonts w:hAnsi="Century Gothic"/>
                                <w:b/>
                                <w:bCs/>
                                <w:color w:val="000000" w:themeColor="text1"/>
                                <w:sz w:val="18"/>
                                <w:szCs w:val="18"/>
                              </w:rPr>
                              <w:t>2</w:t>
                            </w:r>
                          </w:p>
                        </w:txbxContent>
                      </v:textbox>
                    </v:rect>
                  </v:group>
                  <v:group id="组合 1613" o:spid="_x0000_s1854" style="position:absolute;left:61982;top:58324;width:4572;height:8230" coordorigin="61982,58324" coordsize="4572,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lRO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">
                    <v:group id="组合 1614" o:spid="_x0000_s1855" style="position:absolute;left:61982;top:58324;width:4572;height:4572" coordorigin="61982,58324" coordsize="4572,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w6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">
                      <v:shape id="剪去同侧角的矩形 1615" o:spid="_x0000_s1856" style="position:absolute;left:61982;top:58324;width:4572;height:4572;visibility:visible;mso-wrap-style:square;v-text-anchor:middle"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" path="m139702,l317498,,457200,139702r,317498l457200,457200,,457200r,l,139702,139702,xe" filled="f" strokecolor="black [3213]" strokeweight="1pt">
                        <v:stroke joinstyle="miter"/>
                        <v:path arrowok="t" o:connecttype="custom" o:connectlocs="139702,0;317498,0;457200,139702;457200,457200;457200,457200;0,457200;0,457200;0,139702;139702,0" o:connectangles="0,0,0,0,0,0,0,0,0"/>
                      </v:shape>
                      <v:oval id="椭圆 1616" o:spid="_x0000_s1857" style="position:absolute;left:62896;top:5923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" fillcolor="red" strokecolor="red" strokeweight="1pt">
                        <v:stroke joinstyle="miter"/>
                      </v:oval>
                    </v:group>
                    <v:rect id="矩形 1617" o:spid="_x0000_s1858" style="position:absolute;left:61982;top:62896;width:4572;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" fillcolor="#92d050" strokecolor="black [3213]" strokeweight="1pt">
                      <v:textbox>
                        <w:txbxContent>
                          <w:p w14:paraId="1CDBA338" w14:textId="77777777" w:rsidR="009D7E4C" w:rsidRDefault="009D7E4C" w:rsidP="00704462">
                            <w:pPr>
                              <w:jc w:val="center"/>
                              <w:rPr>
                                <w:sz w:val="24"/>
                                <w:szCs w:val="24"/>
                              </w:rPr>
                            </w:pPr>
                            <w:r>
                              <w:rPr>
                                <w:rFonts w:hAnsi="Century Gothic"/>
                                <w:b/>
                                <w:bCs/>
                                <w:color w:val="000000" w:themeColor="text1"/>
                                <w:sz w:val="28"/>
                                <w:szCs w:val="28"/>
                              </w:rPr>
                              <w:t>17</w:t>
                            </w:r>
                          </w:p>
                        </w:txbxContent>
                      </v:textbox>
                    </v:rect>
                  </v:group>
                </v:group>
                <v:group id="组合 1618" o:spid="_x0000_s1859" style="position:absolute;left:22489;top:26574;width:24384;height:12802" coordorigin="22489,26574" coordsize="24384,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sY/ygAAAOI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">
                  <o:lock v:ext="edit" aspectratio="t"/>
                  <v:roundrect id="圆角矩形 1619" o:spid="_x0000_s1860" style="position:absolute;left:22489;top:26574;width:24384;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" fillcolor="#4a5c6e [3206]" strokecolor="#4e2319 [1604]" strokeweight="1pt">
                    <v:stroke joinstyle="miter"/>
                  </v:roundrect>
                  <v:group id="组合 1620" o:spid="_x0000_s1861" style="position:absolute;left:24140;top:27971;width:21161;height:10033" coordorigin="24140,27971" coordsize="2116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ACE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">
                    <v:group id="组合 1621" o:spid="_x0000_s1862" style="position:absolute;left:24140;top:27971;width:21161;height:4572" coordorigin="24140,27971"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">
                      <o:lock v:ext="edit" aspectratio="t"/>
                      <v:roundrect id="圆角矩形 1622" o:spid="_x0000_s1863" style="position:absolute;left:24140;top:2797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" filled="f" strokecolor="#4e2319 [1604]" strokeweight="1pt">
                        <v:stroke joinstyle="miter"/>
                        <v:textbox>
                          <w:txbxContent>
                            <w:p w14:paraId="00431D61" w14:textId="77777777" w:rsidR="009D7E4C" w:rsidRDefault="009D7E4C" w:rsidP="00704462">
                              <w:pPr>
                                <w:jc w:val="center"/>
                                <w:rPr>
                                  <w:sz w:val="24"/>
                                  <w:szCs w:val="24"/>
                                </w:rPr>
                              </w:pPr>
                              <w:r>
                                <w:rPr>
                                  <w:rFonts w:hAnsi="Century Gothic"/>
                                  <w:b/>
                                  <w:bCs/>
                                  <w:color w:val="000000" w:themeColor="text1"/>
                                  <w:sz w:val="32"/>
                                  <w:szCs w:val="32"/>
                                </w:rPr>
                                <w:t>9</w:t>
                              </w:r>
                            </w:p>
                          </w:txbxContent>
                        </v:textbox>
                      </v:roundrect>
                      <v:roundrect id="圆角矩形 1623" o:spid="_x0000_s1864" style="position:absolute;left:28564;top:27971;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" filled="f" strokecolor="#4e2319 [1604]" strokeweight="1pt">
                        <v:stroke joinstyle="miter"/>
                        <v:textbox>
                          <w:txbxContent>
                            <w:p w14:paraId="622419C2" w14:textId="77777777" w:rsidR="009D7E4C" w:rsidRDefault="009D7E4C" w:rsidP="00704462">
                              <w:pPr>
                                <w:jc w:val="center"/>
                                <w:rPr>
                                  <w:sz w:val="24"/>
                                  <w:szCs w:val="24"/>
                                </w:rPr>
                              </w:pPr>
                              <w:r>
                                <w:rPr>
                                  <w:rFonts w:hAnsi="Century Gothic"/>
                                  <w:b/>
                                  <w:bCs/>
                                  <w:color w:val="000000" w:themeColor="text1"/>
                                  <w:sz w:val="32"/>
                                  <w:szCs w:val="32"/>
                                </w:rPr>
                                <w:t>10</w:t>
                              </w:r>
                            </w:p>
                          </w:txbxContent>
                        </v:textbox>
                      </v:roundrect>
                      <v:roundrect id="圆角矩形 1624" o:spid="_x0000_s1865" style="position:absolute;left:32988;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" filled="f" strokecolor="#4e2319 [1604]" strokeweight="1pt">
                        <v:stroke joinstyle="miter"/>
                        <v:textbox>
                          <w:txbxContent>
                            <w:p w14:paraId="0F2546B8" w14:textId="77777777" w:rsidR="009D7E4C" w:rsidRDefault="009D7E4C" w:rsidP="00704462">
                              <w:pPr>
                                <w:jc w:val="center"/>
                                <w:rPr>
                                  <w:sz w:val="24"/>
                                  <w:szCs w:val="24"/>
                                </w:rPr>
                              </w:pPr>
                              <w:r>
                                <w:rPr>
                                  <w:rFonts w:hAnsi="Century Gothic"/>
                                  <w:b/>
                                  <w:bCs/>
                                  <w:color w:val="000000" w:themeColor="text1"/>
                                  <w:sz w:val="32"/>
                                  <w:szCs w:val="32"/>
                                </w:rPr>
                                <w:t>11</w:t>
                              </w:r>
                            </w:p>
                          </w:txbxContent>
                        </v:textbox>
                      </v:roundrect>
                      <v:roundrect id="圆角矩形 1625" o:spid="_x0000_s1866" style="position:absolute;left:37412;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" filled="f" strokecolor="#4e2319 [1604]" strokeweight="1pt">
                        <v:stroke joinstyle="miter"/>
                        <v:textbox>
                          <w:txbxContent>
                            <w:p w14:paraId="19241C07" w14:textId="77777777" w:rsidR="009D7E4C" w:rsidRDefault="009D7E4C" w:rsidP="00704462">
                              <w:pPr>
                                <w:jc w:val="center"/>
                                <w:rPr>
                                  <w:sz w:val="24"/>
                                  <w:szCs w:val="24"/>
                                </w:rPr>
                              </w:pPr>
                              <w:r>
                                <w:rPr>
                                  <w:rFonts w:hAnsi="Century Gothic"/>
                                  <w:b/>
                                  <w:bCs/>
                                  <w:color w:val="000000" w:themeColor="text1"/>
                                  <w:sz w:val="32"/>
                                  <w:szCs w:val="32"/>
                                </w:rPr>
                                <w:t>12</w:t>
                              </w:r>
                            </w:p>
                          </w:txbxContent>
                        </v:textbox>
                      </v:roundrect>
                    </v:group>
                    <v:group id="组合 1626" o:spid="_x0000_s1867" style="position:absolute;left:24140;top:33432;width:21161;height:4572" coordorigin="24140,33432" coordsize="16929,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T1r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">
                      <o:lock v:ext="edit" aspectratio="t"/>
                      <v:roundrect id="圆角矩形 1627" o:spid="_x0000_s1868" style="position:absolute;left:24140;top:33432;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" filled="f" strokecolor="#4e2319 [1604]" strokeweight="1pt">
                        <v:stroke joinstyle="miter"/>
                        <v:textbox>
                          <w:txbxContent>
                            <w:p w14:paraId="46C2A8C2" w14:textId="77777777" w:rsidR="009D7E4C" w:rsidRDefault="009D7E4C" w:rsidP="00704462">
                              <w:pPr>
                                <w:jc w:val="center"/>
                                <w:rPr>
                                  <w:sz w:val="24"/>
                                  <w:szCs w:val="24"/>
                                </w:rPr>
                              </w:pPr>
                              <w:r>
                                <w:rPr>
                                  <w:rFonts w:hAnsi="Century Gothic"/>
                                  <w:b/>
                                  <w:bCs/>
                                  <w:color w:val="000000" w:themeColor="text1"/>
                                  <w:sz w:val="32"/>
                                  <w:szCs w:val="32"/>
                                </w:rPr>
                                <w:t>13</w:t>
                              </w:r>
                            </w:p>
                          </w:txbxContent>
                        </v:textbox>
                      </v:roundrect>
                      <v:roundrect id="圆角矩形 1628" o:spid="_x0000_s1869" style="position:absolute;left:28564;top:33432;width:3658;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" filled="f" strokecolor="#4e2319 [1604]" strokeweight="1pt">
                        <v:stroke joinstyle="miter"/>
                        <v:textbox>
                          <w:txbxContent>
                            <w:p w14:paraId="51FCB948" w14:textId="77777777" w:rsidR="009D7E4C" w:rsidRDefault="009D7E4C" w:rsidP="00704462">
                              <w:pPr>
                                <w:jc w:val="center"/>
                                <w:rPr>
                                  <w:sz w:val="24"/>
                                  <w:szCs w:val="24"/>
                                </w:rPr>
                              </w:pPr>
                              <w:r>
                                <w:rPr>
                                  <w:rFonts w:hAnsi="Century Gothic"/>
                                  <w:b/>
                                  <w:bCs/>
                                  <w:color w:val="000000" w:themeColor="text1"/>
                                  <w:sz w:val="32"/>
                                  <w:szCs w:val="32"/>
                                </w:rPr>
                                <w:t>14</w:t>
                              </w:r>
                            </w:p>
                          </w:txbxContent>
                        </v:textbox>
                      </v:roundrect>
                      <v:roundrect id="圆角矩形 1629" o:spid="_x0000_s1870" style="position:absolute;left:32988;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" filled="f" strokecolor="#4e2319 [1604]" strokeweight="1pt">
                        <v:stroke joinstyle="miter"/>
                        <v:textbox>
                          <w:txbxContent>
                            <w:p w14:paraId="73395B0F" w14:textId="77777777" w:rsidR="009D7E4C" w:rsidRDefault="009D7E4C" w:rsidP="00704462">
                              <w:pPr>
                                <w:jc w:val="center"/>
                                <w:rPr>
                                  <w:sz w:val="24"/>
                                  <w:szCs w:val="24"/>
                                </w:rPr>
                              </w:pPr>
                              <w:r>
                                <w:rPr>
                                  <w:rFonts w:hAnsi="Century Gothic"/>
                                  <w:b/>
                                  <w:bCs/>
                                  <w:color w:val="000000" w:themeColor="text1"/>
                                  <w:sz w:val="32"/>
                                  <w:szCs w:val="32"/>
                                </w:rPr>
                                <w:t>15</w:t>
                              </w:r>
                            </w:p>
                          </w:txbxContent>
                        </v:textbox>
                      </v:roundrect>
                      <v:roundrect id="圆角矩形 1630" o:spid="_x0000_s1871" style="position:absolute;left:37412;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" filled="f" strokecolor="#4e2319 [1604]" strokeweight="1pt">
                        <v:stroke joinstyle="miter"/>
                        <v:textbox>
                          <w:txbxContent>
                            <w:p w14:paraId="688BEB0D" w14:textId="77777777" w:rsidR="009D7E4C" w:rsidRDefault="009D7E4C" w:rsidP="00704462">
                              <w:pPr>
                                <w:jc w:val="center"/>
                                <w:rPr>
                                  <w:sz w:val="24"/>
                                  <w:szCs w:val="24"/>
                                </w:rPr>
                              </w:pPr>
                              <w:r>
                                <w:rPr>
                                  <w:rFonts w:hAnsi="Century Gothic"/>
                                  <w:b/>
                                  <w:bCs/>
                                  <w:color w:val="000000" w:themeColor="text1"/>
                                  <w:sz w:val="32"/>
                                  <w:szCs w:val="32"/>
                                </w:rPr>
                                <w:t>16</w:t>
                              </w:r>
                            </w:p>
                          </w:txbxContent>
                        </v:textbox>
                      </v:roundrect>
                    </v:group>
                  </v:group>
                </v:group>
                <v:group id="组合 1631" o:spid="_x0000_s1872" style="position:absolute;left:48355;top:26574;width:13589;height:12802" coordorigin="48355,26574" coordsize="13589,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TPC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">
                  <o:lock v:ext="edit" aspectratio="t"/>
                  <v:roundrect id="圆角矩形 1632" o:spid="_x0000_s1873" style="position:absolute;left:48355;top:26574;width:13589;height:128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" fillcolor="#4a5c6e [3206]" strokecolor="#4e2319 [1604]" strokeweight="1pt">
                    <v:stroke joinstyle="miter"/>
                  </v:roundrect>
                  <v:group id="组合 1633" o:spid="_x0000_s1874" style="position:absolute;left:50006;top:27971;width:10102;height:10033" coordorigin="50006,27971" coordsize="10101,10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gu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">
                    <v:group id="组合 1634" o:spid="_x0000_s1875" style="position:absolute;left:50006;top:27971;width:10102;height:4572" coordorigin="50006,27971"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">
                      <o:lock v:ext="edit" aspectratio="t"/>
                      <v:roundrect id="圆角矩形 1635" o:spid="_x0000_s1876" style="position:absolute;left:50006;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" filled="f" strokecolor="#4e2319 [1604]" strokeweight="1pt">
                        <v:stroke joinstyle="miter"/>
                      </v:roundrect>
                      <v:roundrect id="圆角矩形 1636" o:spid="_x0000_s1877" style="position:absolute;left:54430;top:27971;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" filled="f" strokecolor="#4e2319 [1604]" strokeweight="1pt">
                        <v:stroke joinstyle="miter"/>
                        <v:textbox>
                          <w:txbxContent>
                            <w:p w14:paraId="5B52ABE5" w14:textId="77777777" w:rsidR="009D7E4C" w:rsidRDefault="009D7E4C" w:rsidP="00704462">
                              <w:pPr>
                                <w:jc w:val="center"/>
                                <w:rPr>
                                  <w:sz w:val="24"/>
                                  <w:szCs w:val="24"/>
                                </w:rPr>
                              </w:pPr>
                              <w:r>
                                <w:rPr>
                                  <w:rFonts w:hAnsi="Century Gothic"/>
                                  <w:b/>
                                  <w:bCs/>
                                  <w:color w:val="000000" w:themeColor="text1"/>
                                  <w:sz w:val="32"/>
                                  <w:szCs w:val="32"/>
                                </w:rPr>
                                <w:t>17</w:t>
                              </w:r>
                            </w:p>
                          </w:txbxContent>
                        </v:textbox>
                      </v:roundrect>
                    </v:group>
                    <v:group id="组合 1637" o:spid="_x0000_s1878" style="position:absolute;left:50006;top:33432;width:10102;height:4572" coordorigin="50006,33432" coordsize="8081,3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">
                      <o:lock v:ext="edit" aspectratio="t"/>
                      <v:roundrect id="圆角矩形 1638" o:spid="_x0000_s1879" style="position:absolute;left:50006;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" filled="f" strokecolor="#4e2319 [1604]" strokeweight="1pt">
                        <v:stroke joinstyle="miter"/>
                      </v:roundrect>
                      <v:roundrect id="圆角矩形 1639" o:spid="_x0000_s1880" style="position:absolute;left:54430;top:3343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" filled="f" strokecolor="#4e2319 [1604]" strokeweight="1pt">
                        <v:stroke joinstyle="miter"/>
                      </v:roundrect>
                    </v:group>
                  </v:group>
                </v:group>
                <v:oval id="椭圆 1640" o:spid="_x0000_s1881" style="position:absolute;left:-9548;top:45497;width:915;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" fillcolor="red" strokecolor="red" strokeweight="1pt">
                  <v:stroke joinstyle="miter"/>
                </v:oval>
                <v:oval id="椭圆 1641" o:spid="_x0000_s1882" style="position:absolute;left:20000;top:45497;width:91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" fillcolor="red" strokecolor="red" strokeweight="1pt">
                  <v:stroke joinstyle="miter"/>
                </v:oval>
                <v:oval id="椭圆 1642" o:spid="_x0000_s1883" style="position:absolute;left:-18967;top:45497;width:91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" fillcolor="black [3213]" strokecolor="black [3213]" strokeweight="1pt">
                  <v:stroke joinstyle="miter"/>
                </v:oval>
                <v:shape id="肘形连接符 1643" o:spid="_x0000_s1884" type="#_x0000_t34" style="position:absolute;left:-18442;top:49888;width:12827;height:587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" strokecolor="red" strokeweight="2pt">
                  <o:lock v:ext="edit" shapetype="f"/>
                </v:shape>
                <v:shape id="肘形连接符 1644" o:spid="_x0000_s1885" type="#_x0000_t34" style="position:absolute;left:-14742;top:33622;width:17526;height:622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" adj="-2817" strokecolor="red" strokeweight="2pt">
                  <o:lock v:ext="edit" shapetype="f"/>
                </v:shape>
                <v:shape id="肘形连接符 1645" o:spid="_x0000_s1886" type="#_x0000_t34" style="position:absolute;left:-16112;top:52218;width:12827;height:121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" strokecolor="red" strokeweight="2pt">
                  <o:lock v:ext="edit" shapetype="f"/>
                </v:shape>
                <v:shape id="肘形连接符 1646" o:spid="_x0000_s1887" type="#_x0000_t34" style="position:absolute;left:-13782;top:51103;width:12827;height:344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" strokecolor="red" strokeweight="2pt">
                  <o:lock v:ext="edit" shapetype="f"/>
                </v:shape>
                <v:shape id="肘形连接符 1647" o:spid="_x0000_s1888" type="#_x0000_t34" style="position:absolute;left:-11451;top:48772;width:12827;height:810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" strokecolor="red" strokeweight="2pt">
                  <o:lock v:ext="edit" shapetype="f"/>
                </v:shape>
                <v:shape id="肘形连接符 1648" o:spid="_x0000_s1889" type="#_x0000_t34" style="position:absolute;left:-9121;top:46442;width:12827;height:1276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" strokecolor="red" strokeweight="2pt">
                  <o:lock v:ext="edit" shapetype="f"/>
                </v:shape>
                <v:shape id="肘形连接符 1649" o:spid="_x0000_s1890" type="#_x0000_t34" style="position:absolute;left:-6791;top:44112;width:12827;height:17428;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" strokecolor="red" strokeweight="2pt">
                  <o:lock v:ext="edit" shapetype="f"/>
                </v:shape>
                <v:shape id="肘形连接符 1650" o:spid="_x0000_s1891" type="#_x0000_t34" style="position:absolute;left:-4460;top:41781;width:12827;height:2208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" strokecolor="red" strokeweight="2pt">
                  <o:lock v:ext="edit" shapetype="f"/>
                </v:shape>
                <v:shape id="肘形连接符 1651" o:spid="_x0000_s1892" type="#_x0000_t34" style="position:absolute;left:-2130;top:39451;width:12827;height:2675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" strokecolor="red" strokeweight="2pt">
                  <o:lock v:ext="edit" shapetype="f"/>
                </v:shape>
                <v:shape id="肘形连接符 1652" o:spid="_x0000_s1893" type="#_x0000_t34" style="position:absolute;left:14975;top:51894;width:12827;height:186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" strokecolor="red" strokeweight="2pt">
                  <o:lock v:ext="edit" shapetype="f"/>
                </v:shape>
                <v:shape id="肘形连接符 1653" o:spid="_x0000_s1894" type="#_x0000_t34" style="position:absolute;left:17305;top:49564;width:12827;height:652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" strokecolor="red" strokeweight="2pt">
                  <o:lock v:ext="edit" shapetype="f"/>
                </v:shape>
                <v:shape id="肘形连接符 1654" o:spid="_x0000_s1895" type="#_x0000_t34" style="position:absolute;left:19636;top:47233;width:12827;height:1118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" strokecolor="red" strokeweight="2pt">
                  <o:lock v:ext="edit" shapetype="f"/>
                </v:shape>
                <v:shape id="肘形连接符 1655" o:spid="_x0000_s1896" type="#_x0000_t34" style="position:absolute;left:21966;top:44903;width:12827;height:1584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" strokecolor="red" strokeweight="2pt">
                  <o:lock v:ext="edit" shapetype="f"/>
                </v:shape>
                <v:shape id="肘形连接符 1656" o:spid="_x0000_s1897" type="#_x0000_t34" style="position:absolute;left:24296;top:42573;width:12827;height:2050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" strokecolor="red" strokeweight="2pt">
                  <o:lock v:ext="edit" shapetype="f"/>
                </v:shape>
                <v:shape id="肘形连接符 1657" o:spid="_x0000_s1898" type="#_x0000_t34" style="position:absolute;left:26627;top:40242;width:12827;height:2516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" strokecolor="red" strokeweight="2pt">
                  <o:lock v:ext="edit" shapetype="f"/>
                </v:shape>
                <v:shape id="肘形连接符 1658" o:spid="_x0000_s1899" type="#_x0000_t34" style="position:absolute;left:28957;top:37912;width:12827;height:29828;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" strokecolor="red" strokeweight="2pt">
                  <o:lock v:ext="edit" shapetype="f"/>
                </v:shape>
                <v:shape id="肘形连接符 1659" o:spid="_x0000_s1900" type="#_x0000_t34" style="position:absolute;left:42467;top:38552;width:15367;height:1427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" strokecolor="red" strokeweight="2pt">
                  <o:lock v:ext="edit" shapetype="f"/>
                </v:shape>
                <v:oval id="椭圆 1660" o:spid="_x0000_s1901" style="position:absolute;left:56830;top:53371;width:914;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" fillcolor="red" strokecolor="red" strokeweight="1pt">
                  <v:stroke joinstyle="miter"/>
                </v:oval>
                <v:shape id="肘形连接符 1661" o:spid="_x0000_s1902" type="#_x0000_t33" style="position:absolute;left:54946;top:53828;width:1884;height:541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" strokecolor="red" strokeweight="2pt">
                  <o:lock v:ext="edit" shapetype="f"/>
                </v:shape>
                <v:shape id="肘形连接符 1662" o:spid="_x0000_s1903" type="#_x0000_t33" style="position:absolute;left:57744;top:53828;width:1863;height:54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" strokecolor="red" strokeweight="2pt">
                  <o:lock v:ext="edit" shapetype="f"/>
                </v:shape>
                <v:shape id="肘形连接符 1663" o:spid="_x0000_s1904" type="#_x0000_t34" style="position:absolute;left:45411;top:40382;width:31268;height:644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" adj="-1579" strokecolor="red" strokeweight="2pt">
                  <o:lock v:ext="edit" shapetype="f"/>
                </v:shape>
                <v:shape id="肘形连接符 1664" o:spid="_x0000_s1905" type="#_x0000_t33" style="position:absolute;left:-24142;top:40779;width:7950;height:240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" strokecolor="black [3213]" strokeweight="2pt">
                  <o:lock v:ext="edit" shapetype="f"/>
                </v:shape>
                <v:shape id="肘形连接符 1665" o:spid="_x0000_s1906" type="#_x0000_t33" style="position:absolute;left:-20920;top:40871;width:7950;height:221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" strokecolor="black [3213]" strokeweight="2pt">
                  <o:lock v:ext="edit" shapetype="f"/>
                </v:shape>
                <v:shape id="肘形连接符 1666" o:spid="_x0000_s1907" type="#_x0000_t34" style="position:absolute;left:-27813;top:49937;width:12827;height:577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" adj="9945" strokecolor="black [3213]" strokeweight="2pt">
                  <o:lock v:ext="edit" shapetype="f"/>
                </v:shape>
                <v:shape id="肘形连接符 1667" o:spid="_x0000_s1908" type="#_x0000_t34" style="position:absolute;left:-25024;top:51809;width:11912;height:111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" strokecolor="black [3213]" strokeweight="2pt">
                  <o:lock v:ext="edit" shapetype="f"/>
                </v:shape>
                <v:shape id="肘形连接符 1668" o:spid="_x0000_s1909" type="#_x0000_t34" style="position:absolute;left:14679;top:33749;width:17526;height:596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" adj="-2817" strokecolor="red" strokeweight="2pt">
                  <o:lock v:ext="edit" shapetype="f"/>
                </v:shape>
                <v:shape id="肘形连接符 1669" o:spid="_x0000_s1910" type="#_x0000_t34" style="position:absolute;left:-11978;top:30858;width:17526;height:1175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" adj="-2817" strokecolor="red" strokeweight="2pt">
                  <o:lock v:ext="edit" shapetype="f"/>
                </v:shape>
                <v:shape id="肘形连接符 1670" o:spid="_x0000_s1911" type="#_x0000_t34" style="position:absolute;left:-9213;top:28093;width:17526;height:1728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" adj="24417" strokecolor="red" strokeweight="2pt">
                  <o:lock v:ext="edit" shapetype="f"/>
                </v:shape>
                <v:shape id="肘形连接符 1671" o:spid="_x0000_s1912" type="#_x0000_t34" style="position:absolute;left:-6448;top:25328;width:17526;height:2281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" adj="24417" strokecolor="red" strokeweight="2pt">
                  <o:lock v:ext="edit" shapetype="f"/>
                </v:shape>
                <v:shape id="肘形连接符 1672" o:spid="_x0000_s1913" type="#_x0000_t33" style="position:absolute;left:-8633;top:38004;width:5765;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" strokecolor="red" strokeweight="2pt">
                  <o:lock v:ext="edit" shapetype="f"/>
                </v:shape>
                <v:shape id="肘形连接符 1673" o:spid="_x0000_s1914" type="#_x0000_t33" style="position:absolute;left:-8633;top:38004;width:11294;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" strokecolor="red" strokeweight="2pt">
                  <o:lock v:ext="edit" shapetype="f"/>
                </v:shape>
                <v:shape id="肘形连接符 1674" o:spid="_x0000_s1915" type="#_x0000_t33" style="position:absolute;left:-8633;top:38004;width:16824;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" strokecolor="red" strokeweight="2pt">
                  <o:lock v:ext="edit" shapetype="f"/>
                </v:shape>
                <v:shape id="肘形连接符 1675" o:spid="_x0000_s1916" type="#_x0000_t33" style="position:absolute;left:-8633;top:38004;width:22354;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" strokecolor="red" strokeweight="2pt">
                  <o:lock v:ext="edit" shapetype="f"/>
                </v:shape>
                <v:shape id="肘形连接符 1676" o:spid="_x0000_s1917" type="#_x0000_t34" style="position:absolute;left:17444;top:30984;width:17526;height:1149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" adj="24417" strokecolor="red" strokeweight="2pt">
                  <o:lock v:ext="edit" shapetype="f"/>
                </v:shape>
                <v:shape id="肘形连接符 1677" o:spid="_x0000_s1918" type="#_x0000_t34" style="position:absolute;left:20209;top:28219;width:17526;height:1702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" adj="24417" strokecolor="red" strokeweight="2pt">
                  <o:lock v:ext="edit" shapetype="f"/>
                </v:shape>
                <v:shape id="肘形连接符 1678" o:spid="_x0000_s1919" type="#_x0000_t34" style="position:absolute;left:22973;top:25455;width:17526;height:2255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" adj="24417" strokecolor="red" strokeweight="2pt">
                  <o:lock v:ext="edit" shapetype="f"/>
                </v:shape>
                <v:shape id="肘形连接符 1679" o:spid="_x0000_s1920" type="#_x0000_t33" style="position:absolute;left:20914;top:38004;width:5512;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" strokecolor="red" strokeweight="2pt">
                  <o:lock v:ext="edit" shapetype="f"/>
                </v:shape>
                <v:shape id="肘形连接符 1680" o:spid="_x0000_s1921" type="#_x0000_t33" style="position:absolute;left:20914;top:38004;width:11042;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" strokecolor="red" strokeweight="2pt">
                  <o:lock v:ext="edit" shapetype="f"/>
                </v:shape>
                <v:shape id="肘形连接符 1681" o:spid="_x0000_s1922" type="#_x0000_t33" style="position:absolute;left:20914;top:38004;width:16572;height:795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" strokecolor="red" strokeweight="2pt">
                  <o:lock v:ext="edit" shapetype="f"/>
                </v:shape>
                <w10:anchorlock/>
              </v:group>
            </w:pict>
          </mc:Fallback>
        </mc:AlternateContent>
      </w:r>
    </w:p>
    <w:p w14:paraId="22FAD205" w14:textId="562AB54E" w:rsidR="00AE79BF" w:rsidRDefault="00704462" w:rsidP="00704462">
      <w:pPr>
        <w:rPr>
          <w:rFonts w:ascii="微软雅黑" w:eastAsia="微软雅黑" w:hAnsi="微软雅黑" w:cs="微软雅黑"/>
        </w:rPr>
      </w:pPr>
      <w:r>
        <w:rPr>
          <w:rFonts w:hint="eastAsia"/>
        </w:rPr>
        <w:lastRenderedPageBreak/>
        <w:t>每一</w:t>
      </w:r>
      <w:r>
        <w:rPr>
          <w:rFonts w:ascii="微软雅黑" w:eastAsia="微软雅黑" w:hAnsi="微软雅黑" w:cs="微软雅黑" w:hint="eastAsia"/>
        </w:rPr>
        <w:t>个电源模块都可以单独的测试2</w:t>
      </w:r>
      <w:r>
        <w:rPr>
          <w:rFonts w:ascii="微软雅黑" w:eastAsia="微软雅黑" w:hAnsi="微软雅黑" w:cs="微软雅黑"/>
        </w:rPr>
        <w:t>4</w:t>
      </w:r>
      <w:r>
        <w:rPr>
          <w:rFonts w:ascii="微软雅黑" w:eastAsia="微软雅黑" w:hAnsi="微软雅黑" w:cs="微软雅黑" w:hint="eastAsia"/>
        </w:rPr>
        <w:t>V BMS，任意使用其中两个都可以用来测试4</w:t>
      </w:r>
      <w:r>
        <w:rPr>
          <w:rFonts w:ascii="微软雅黑" w:eastAsia="微软雅黑" w:hAnsi="微软雅黑" w:cs="微软雅黑"/>
        </w:rPr>
        <w:t>8</w:t>
      </w:r>
      <w:r>
        <w:rPr>
          <w:rFonts w:ascii="微软雅黑" w:eastAsia="微软雅黑" w:hAnsi="微软雅黑" w:cs="微软雅黑" w:hint="eastAsia"/>
        </w:rPr>
        <w:t>V BMS，只需要单独更换BMS连接线即可。在集线盒中还引出了参考电压采集线，因为太多在这里就不展示了。它可以很方便的连接到安捷伦设备的采集卡，通过安捷伦采集相应的参考电压。用它来与BMS实际测量电压做比较，可以很迅速的判断BMS的测试精度。</w:t>
      </w:r>
    </w:p>
    <w:p w14:paraId="3F7A5537" w14:textId="109ADAB4" w:rsidR="004A2A98" w:rsidRDefault="004A2A98" w:rsidP="004A2A98">
      <w:pPr>
        <w:pStyle w:val="1"/>
        <w:rPr>
          <w:rFonts w:ascii="微软雅黑" w:eastAsia="微软雅黑" w:hAnsi="微软雅黑" w:cs="微软雅黑"/>
        </w:rPr>
      </w:pPr>
      <w:r>
        <w:rPr>
          <w:rFonts w:hint="eastAsia"/>
        </w:rPr>
        <w:t>未来</w:t>
      </w:r>
      <w:r>
        <w:rPr>
          <w:rFonts w:ascii="微软雅黑" w:eastAsia="微软雅黑" w:hAnsi="微软雅黑" w:cs="微软雅黑" w:hint="eastAsia"/>
        </w:rPr>
        <w:t>规划</w:t>
      </w:r>
    </w:p>
    <w:p w14:paraId="7F58F042" w14:textId="2F95B0C5" w:rsidR="004A2A98" w:rsidRDefault="004A2A98" w:rsidP="004A2A98">
      <w:pPr>
        <w:rPr>
          <w:rFonts w:ascii="微软雅黑" w:eastAsia="微软雅黑" w:hAnsi="微软雅黑" w:cs="微软雅黑"/>
        </w:rPr>
      </w:pPr>
      <w:r>
        <w:rPr>
          <w:rFonts w:hint="eastAsia"/>
        </w:rPr>
        <w:t>在</w:t>
      </w:r>
      <w:r>
        <w:rPr>
          <w:rFonts w:ascii="微软雅黑" w:eastAsia="微软雅黑" w:hAnsi="微软雅黑" w:cs="微软雅黑" w:hint="eastAsia"/>
        </w:rPr>
        <w:t>完成规定计划内测试任务的前提下，</w:t>
      </w:r>
      <w:r>
        <w:rPr>
          <w:rFonts w:hint="eastAsia"/>
        </w:rPr>
        <w:t>在今年六月份中旬完成自动化</w:t>
      </w:r>
      <w:r>
        <w:rPr>
          <w:rFonts w:ascii="微软雅黑" w:eastAsia="微软雅黑" w:hAnsi="微软雅黑" w:cs="微软雅黑" w:hint="eastAsia"/>
        </w:rPr>
        <w:t>测试工装软硬件的设计开发，并达到我们目前的使用需求。未来还要打造一流的自动化测试平台。</w:t>
      </w:r>
    </w:p>
    <w:p w14:paraId="1CAB4837" w14:textId="7FD15AB4" w:rsidR="004A2A98" w:rsidRDefault="00022674" w:rsidP="004A2A98">
      <w:pPr>
        <w:pStyle w:val="1"/>
        <w:rPr>
          <w:rFonts w:ascii="微软雅黑" w:eastAsia="微软雅黑" w:hAnsi="微软雅黑" w:cs="微软雅黑"/>
        </w:rPr>
      </w:pPr>
      <w:r>
        <w:rPr>
          <w:rFonts w:ascii="微软雅黑" w:eastAsia="微软雅黑" w:hAnsi="微软雅黑" w:cs="微软雅黑" w:hint="eastAsia"/>
        </w:rPr>
        <w:t>总结</w:t>
      </w:r>
    </w:p>
    <w:p w14:paraId="451236CE" w14:textId="4502B9A3" w:rsidR="00022674" w:rsidRPr="00022674" w:rsidRDefault="00022674" w:rsidP="00022674">
      <w:pPr>
        <w:rPr>
          <w:rFonts w:ascii="微软雅黑" w:eastAsia="微软雅黑" w:hAnsi="微软雅黑" w:cs="微软雅黑" w:hint="eastAsia"/>
        </w:rPr>
      </w:pPr>
      <w:r>
        <w:rPr>
          <w:rFonts w:ascii="微软雅黑" w:eastAsia="微软雅黑" w:hAnsi="微软雅黑" w:cs="微软雅黑" w:hint="eastAsia"/>
        </w:rPr>
        <w:t>虽然我的起点很低，但也正因为这样才更懂得来之不易，才更懂得感恩。</w:t>
      </w:r>
      <w:r>
        <w:rPr>
          <w:rFonts w:hint="eastAsia"/>
        </w:rPr>
        <w:t>作为一名新员工，我今后的</w:t>
      </w:r>
      <w:r>
        <w:rPr>
          <w:rFonts w:ascii="微软雅黑" w:eastAsia="微软雅黑" w:hAnsi="微软雅黑" w:cs="微软雅黑" w:hint="eastAsia"/>
        </w:rPr>
        <w:t>职业生涯还很长，学习的机会还很多。为此我将尽我所能地对我的工作进行开拓创新，做出成绩。为早日实现目标，我要求自己努力工作，保持优点，改正缺点，充分体现自己的人生价值，为企业美好的明天尽一份力。</w:t>
      </w:r>
    </w:p>
    <w:sectPr w:rsidR="00022674" w:rsidRPr="00022674" w:rsidSect="000B1D47">
      <w:headerReference w:type="default" r:id="rId13"/>
      <w:footerReference w:type="default" r:id="rId14"/>
      <w:headerReference w:type="first" r:id="rId15"/>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27C0C" w14:textId="77777777" w:rsidR="003A6802" w:rsidRDefault="003A6802">
      <w:pPr>
        <w:spacing w:after="0" w:line="240" w:lineRule="auto"/>
      </w:pPr>
      <w:r>
        <w:separator/>
      </w:r>
    </w:p>
  </w:endnote>
  <w:endnote w:type="continuationSeparator" w:id="0">
    <w:p w14:paraId="6ABDE405" w14:textId="77777777" w:rsidR="003A6802" w:rsidRDefault="003A6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1BBD15D8" w14:textId="77777777" w:rsidR="009D7E4C" w:rsidRDefault="009D7E4C">
        <w:pPr>
          <w:pStyle w:val="a9"/>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9019" w14:textId="77777777" w:rsidR="003A6802" w:rsidRDefault="003A6802">
      <w:pPr>
        <w:spacing w:after="0" w:line="240" w:lineRule="auto"/>
      </w:pPr>
      <w:r>
        <w:separator/>
      </w:r>
    </w:p>
  </w:footnote>
  <w:footnote w:type="continuationSeparator" w:id="0">
    <w:p w14:paraId="795F4083" w14:textId="77777777" w:rsidR="003A6802" w:rsidRDefault="003A6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D626" w14:textId="77777777" w:rsidR="009D7E4C" w:rsidRDefault="009D7E4C">
    <w:pPr>
      <w:pStyle w:val="a7"/>
    </w:pPr>
    <w:r>
      <w:rPr>
        <w:noProof/>
      </w:rPr>
      <mc:AlternateContent>
        <mc:Choice Requires="wpg">
          <w:drawing>
            <wp:anchor distT="0" distB="0" distL="114300" distR="114300" simplePos="0" relativeHeight="251658240" behindDoc="0" locked="0" layoutInCell="1" allowOverlap="1" wp14:anchorId="20F4A969" wp14:editId="6513D5E4">
              <wp:simplePos x="0" y="0"/>
              <wp:positionH relativeFrom="margin">
                <wp:align>left</wp:align>
              </wp:positionH>
              <wp:positionV relativeFrom="page">
                <wp:align>top</wp:align>
              </wp:positionV>
              <wp:extent cx="3200400" cy="10056322"/>
              <wp:effectExtent l="0" t="0" r="0" b="0"/>
              <wp:wrapNone/>
              <wp:docPr id="4" name="组合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98F3E2" id="组合 4" o:spid="_x0000_s1026" style="position:absolute;left:0;text-align:left;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F6DCC" w14:textId="77777777" w:rsidR="009D7E4C" w:rsidRDefault="009D7E4C">
    <w:pPr>
      <w:pStyle w:val="a7"/>
    </w:pPr>
    <w:r>
      <w:rPr>
        <w:noProof/>
      </w:rPr>
      <mc:AlternateContent>
        <mc:Choice Requires="wpg">
          <w:drawing>
            <wp:anchor distT="0" distB="0" distL="114300" distR="114300" simplePos="0" relativeHeight="251660288" behindDoc="0" locked="0" layoutInCell="1" allowOverlap="1" wp14:anchorId="4501873C" wp14:editId="66ADE8DA">
              <wp:simplePos x="0" y="0"/>
              <wp:positionH relativeFrom="margin">
                <wp:align>left</wp:align>
              </wp:positionH>
              <wp:positionV relativeFrom="page">
                <wp:align>top</wp:align>
              </wp:positionV>
              <wp:extent cx="3200400" cy="10056322"/>
              <wp:effectExtent l="0" t="0" r="8890" b="0"/>
              <wp:wrapNone/>
              <wp:docPr id="5" name="组合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矩形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ED98F3" id="组合 5" o:spid="_x0000_s1026" style="position:absolute;left:0;text-align:left;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">
              <v:rect id="矩形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矩形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575D68"/>
    <w:multiLevelType w:val="hybridMultilevel"/>
    <w:tmpl w:val="2D9AD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314644"/>
    <w:multiLevelType w:val="hybridMultilevel"/>
    <w:tmpl w:val="D77EAF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284795"/>
    <w:multiLevelType w:val="hybridMultilevel"/>
    <w:tmpl w:val="C060A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47"/>
    <w:rsid w:val="00022674"/>
    <w:rsid w:val="000B1D47"/>
    <w:rsid w:val="000E3AAE"/>
    <w:rsid w:val="000F3928"/>
    <w:rsid w:val="003A6802"/>
    <w:rsid w:val="003C4242"/>
    <w:rsid w:val="004A2A98"/>
    <w:rsid w:val="00600F81"/>
    <w:rsid w:val="006C05A0"/>
    <w:rsid w:val="007038A8"/>
    <w:rsid w:val="00704462"/>
    <w:rsid w:val="008D76EF"/>
    <w:rsid w:val="008E47B7"/>
    <w:rsid w:val="009A7B57"/>
    <w:rsid w:val="009C18BA"/>
    <w:rsid w:val="009C2260"/>
    <w:rsid w:val="009D7E4C"/>
    <w:rsid w:val="00AE79BF"/>
    <w:rsid w:val="00C12F5A"/>
    <w:rsid w:val="00C63C5F"/>
    <w:rsid w:val="00D81D73"/>
    <w:rsid w:val="00E5128D"/>
    <w:rsid w:val="00E726A2"/>
    <w:rsid w:val="00ED4096"/>
    <w:rsid w:val="00ED60E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2AC7"/>
  <w15:docId w15:val="{011EC5F7-B129-CA48-A6C4-07666297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8A2"/>
    <w:rPr>
      <w:lang w:eastAsia="zh-CN"/>
    </w:rPr>
  </w:style>
  <w:style w:type="paragraph" w:styleId="1">
    <w:name w:val="heading 1"/>
    <w:basedOn w:val="a"/>
    <w:next w:val="a"/>
    <w:link w:val="10"/>
    <w:uiPriority w:val="9"/>
    <w:qFormat/>
    <w:pPr>
      <w:spacing w:before="320" w:after="200"/>
      <w:contextualSpacing/>
      <w:outlineLvl w:val="0"/>
    </w:pPr>
    <w:rPr>
      <w:rFonts w:asciiTheme="majorHAnsi" w:hAnsiTheme="majorHAnsi"/>
      <w:b/>
      <w:spacing w:val="21"/>
      <w:sz w:val="26"/>
    </w:rPr>
  </w:style>
  <w:style w:type="paragraph" w:styleId="2">
    <w:name w:val="heading 2"/>
    <w:basedOn w:val="a"/>
    <w:next w:val="a"/>
    <w:link w:val="20"/>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i/>
      <w:szCs w:val="24"/>
    </w:rPr>
  </w:style>
  <w:style w:type="paragraph" w:styleId="4">
    <w:name w:val="heading 4"/>
    <w:basedOn w:val="a"/>
    <w:next w:val="a"/>
    <w:link w:val="40"/>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5">
    <w:name w:val="heading 5"/>
    <w:basedOn w:val="a"/>
    <w:next w:val="a"/>
    <w:link w:val="50"/>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6">
    <w:name w:val="heading 6"/>
    <w:basedOn w:val="a"/>
    <w:next w:val="a"/>
    <w:link w:val="60"/>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7">
    <w:name w:val="heading 7"/>
    <w:basedOn w:val="a"/>
    <w:next w:val="a"/>
    <w:link w:val="70"/>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8">
    <w:name w:val="heading 8"/>
    <w:basedOn w:val="a"/>
    <w:next w:val="a"/>
    <w:link w:val="80"/>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9">
    <w:name w:val="heading 9"/>
    <w:basedOn w:val="a"/>
    <w:next w:val="a"/>
    <w:link w:val="90"/>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a4">
    <w:name w:val="标题 字符"/>
    <w:basedOn w:val="a0"/>
    <w:link w:val="a3"/>
    <w:uiPriority w:val="10"/>
    <w:semiHidden/>
    <w:rPr>
      <w:rFonts w:asciiTheme="majorHAnsi" w:eastAsiaTheme="majorEastAsia" w:hAnsiTheme="majorHAnsi" w:cstheme="majorBidi"/>
      <w:b/>
      <w:caps/>
      <w:spacing w:val="21"/>
      <w:kern w:val="28"/>
      <w:sz w:val="64"/>
      <w:szCs w:val="56"/>
    </w:rPr>
  </w:style>
  <w:style w:type="paragraph" w:styleId="a5">
    <w:name w:val="Subtitle"/>
    <w:basedOn w:val="a"/>
    <w:next w:val="a"/>
    <w:link w:val="a6"/>
    <w:uiPriority w:val="11"/>
    <w:semiHidden/>
    <w:unhideWhenUsed/>
    <w:pPr>
      <w:numPr>
        <w:ilvl w:val="1"/>
      </w:numPr>
      <w:spacing w:after="960" w:line="240" w:lineRule="auto"/>
      <w:contextualSpacing/>
    </w:pPr>
    <w:rPr>
      <w:i/>
      <w:spacing w:val="21"/>
      <w:sz w:val="36"/>
    </w:rPr>
  </w:style>
  <w:style w:type="character" w:customStyle="1" w:styleId="10">
    <w:name w:val="标题 1 字符"/>
    <w:basedOn w:val="a0"/>
    <w:link w:val="1"/>
    <w:uiPriority w:val="9"/>
    <w:rPr>
      <w:rFonts w:asciiTheme="majorHAnsi" w:hAnsiTheme="majorHAnsi"/>
      <w:b/>
      <w:spacing w:val="21"/>
      <w:sz w:val="26"/>
    </w:rPr>
  </w:style>
  <w:style w:type="paragraph" w:styleId="a7">
    <w:name w:val="header"/>
    <w:basedOn w:val="a"/>
    <w:link w:val="a8"/>
    <w:uiPriority w:val="99"/>
    <w:unhideWhenUsed/>
    <w:qFormat/>
    <w:pPr>
      <w:spacing w:after="0" w:line="240" w:lineRule="auto"/>
    </w:pPr>
  </w:style>
  <w:style w:type="character" w:customStyle="1" w:styleId="a8">
    <w:name w:val="页眉 字符"/>
    <w:basedOn w:val="a0"/>
    <w:link w:val="a7"/>
    <w:uiPriority w:val="99"/>
  </w:style>
  <w:style w:type="paragraph" w:styleId="a9">
    <w:name w:val="footer"/>
    <w:basedOn w:val="a"/>
    <w:link w:val="aa"/>
    <w:uiPriority w:val="99"/>
    <w:unhideWhenUsed/>
    <w:qFormat/>
    <w:pPr>
      <w:spacing w:after="0" w:line="240" w:lineRule="auto"/>
    </w:pPr>
    <w:rPr>
      <w:b/>
      <w:spacing w:val="21"/>
      <w:sz w:val="26"/>
    </w:rPr>
  </w:style>
  <w:style w:type="character" w:customStyle="1" w:styleId="aa">
    <w:name w:val="页脚 字符"/>
    <w:basedOn w:val="a0"/>
    <w:link w:val="a9"/>
    <w:uiPriority w:val="99"/>
    <w:rPr>
      <w:b/>
      <w:spacing w:val="21"/>
      <w:sz w:val="26"/>
    </w:rPr>
  </w:style>
  <w:style w:type="character" w:styleId="ab">
    <w:name w:val="Placeholder Text"/>
    <w:basedOn w:val="a0"/>
    <w:uiPriority w:val="99"/>
    <w:semiHidden/>
    <w:rPr>
      <w:color w:val="808080"/>
    </w:rPr>
  </w:style>
  <w:style w:type="character" w:customStyle="1" w:styleId="20">
    <w:name w:val="标题 2 字符"/>
    <w:basedOn w:val="a0"/>
    <w:link w:val="2"/>
    <w:uiPriority w:val="9"/>
    <w:rPr>
      <w:rFonts w:asciiTheme="majorHAnsi" w:eastAsiaTheme="majorEastAsia" w:hAnsiTheme="majorHAnsi" w:cstheme="majorBidi"/>
      <w:b/>
      <w:i/>
      <w:spacing w:val="21"/>
      <w:sz w:val="26"/>
      <w:szCs w:val="26"/>
    </w:rPr>
  </w:style>
  <w:style w:type="character" w:customStyle="1" w:styleId="50">
    <w:name w:val="标题 5 字符"/>
    <w:basedOn w:val="a0"/>
    <w:link w:val="5"/>
    <w:uiPriority w:val="9"/>
    <w:semiHidden/>
    <w:rPr>
      <w:rFonts w:asciiTheme="majorHAnsi" w:eastAsiaTheme="majorEastAsia" w:hAnsiTheme="majorHAnsi" w:cstheme="majorBidi"/>
      <w:b/>
      <w:spacing w:val="21"/>
    </w:rPr>
  </w:style>
  <w:style w:type="character" w:customStyle="1" w:styleId="60">
    <w:name w:val="标题 6 字符"/>
    <w:basedOn w:val="a0"/>
    <w:link w:val="6"/>
    <w:uiPriority w:val="9"/>
    <w:semiHidden/>
    <w:rPr>
      <w:rFonts w:asciiTheme="majorHAnsi" w:eastAsiaTheme="majorEastAsia" w:hAnsiTheme="majorHAnsi" w:cstheme="majorBidi"/>
      <w:b/>
      <w:i/>
      <w:spacing w:val="21"/>
    </w:rPr>
  </w:style>
  <w:style w:type="character" w:customStyle="1" w:styleId="70">
    <w:name w:val="标题 7 字符"/>
    <w:basedOn w:val="a0"/>
    <w:link w:val="7"/>
    <w:uiPriority w:val="9"/>
    <w:semiHidden/>
    <w:rPr>
      <w:rFonts w:asciiTheme="majorHAnsi" w:eastAsiaTheme="majorEastAsia" w:hAnsiTheme="majorHAnsi" w:cstheme="majorBidi"/>
      <w:iCs/>
      <w:spacing w:val="21"/>
    </w:rPr>
  </w:style>
  <w:style w:type="character" w:customStyle="1" w:styleId="80">
    <w:name w:val="标题 8 字符"/>
    <w:basedOn w:val="a0"/>
    <w:link w:val="8"/>
    <w:uiPriority w:val="9"/>
    <w:semiHidden/>
    <w:rPr>
      <w:rFonts w:asciiTheme="majorHAnsi" w:eastAsiaTheme="majorEastAsia" w:hAnsiTheme="majorHAnsi" w:cstheme="majorBidi"/>
      <w:b/>
      <w:color w:val="A6856E" w:themeColor="text2" w:themeTint="99"/>
      <w:spacing w:val="21"/>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A6856E" w:themeColor="text2" w:themeTint="99"/>
      <w:spacing w:val="21"/>
      <w:sz w:val="20"/>
      <w:szCs w:val="21"/>
    </w:rPr>
  </w:style>
  <w:style w:type="character" w:styleId="ac">
    <w:name w:val="Emphasis"/>
    <w:basedOn w:val="a0"/>
    <w:uiPriority w:val="20"/>
    <w:semiHidden/>
    <w:unhideWhenUsed/>
    <w:qFormat/>
    <w:rPr>
      <w:b/>
      <w:iCs/>
    </w:rPr>
  </w:style>
  <w:style w:type="character" w:customStyle="1" w:styleId="a6">
    <w:name w:val="副标题 字符"/>
    <w:basedOn w:val="a0"/>
    <w:link w:val="a5"/>
    <w:uiPriority w:val="11"/>
    <w:semiHidden/>
    <w:rPr>
      <w:rFonts w:eastAsiaTheme="minorEastAsia"/>
      <w:i/>
      <w:spacing w:val="21"/>
      <w:sz w:val="36"/>
    </w:rPr>
  </w:style>
  <w:style w:type="character" w:styleId="ad">
    <w:name w:val="Strong"/>
    <w:basedOn w:val="a0"/>
    <w:uiPriority w:val="22"/>
    <w:semiHidden/>
    <w:unhideWhenUsed/>
    <w:qFormat/>
    <w:rPr>
      <w:b/>
      <w:bCs/>
      <w:caps/>
      <w:smallCaps w:val="0"/>
    </w:rPr>
  </w:style>
  <w:style w:type="paragraph" w:styleId="ae">
    <w:name w:val="Quote"/>
    <w:basedOn w:val="a"/>
    <w:next w:val="a"/>
    <w:link w:val="af"/>
    <w:uiPriority w:val="29"/>
    <w:semiHidden/>
    <w:unhideWhenUsed/>
    <w:qFormat/>
    <w:pPr>
      <w:spacing w:before="240" w:after="240"/>
      <w:contextualSpacing/>
    </w:pPr>
    <w:rPr>
      <w:i/>
      <w:iCs/>
      <w:sz w:val="32"/>
    </w:rPr>
  </w:style>
  <w:style w:type="character" w:customStyle="1" w:styleId="af">
    <w:name w:val="引用 字符"/>
    <w:basedOn w:val="a0"/>
    <w:link w:val="ae"/>
    <w:uiPriority w:val="29"/>
    <w:semiHidden/>
    <w:rPr>
      <w:i/>
      <w:iCs/>
      <w:sz w:val="32"/>
    </w:rPr>
  </w:style>
  <w:style w:type="paragraph" w:styleId="af0">
    <w:name w:val="Intense Quote"/>
    <w:basedOn w:val="a"/>
    <w:next w:val="a"/>
    <w:link w:val="af1"/>
    <w:uiPriority w:val="30"/>
    <w:semiHidden/>
    <w:unhideWhenUsed/>
    <w:qFormat/>
    <w:pPr>
      <w:spacing w:before="240" w:after="240"/>
      <w:contextualSpacing/>
    </w:pPr>
    <w:rPr>
      <w:b/>
      <w:i/>
      <w:iCs/>
      <w:sz w:val="32"/>
    </w:rPr>
  </w:style>
  <w:style w:type="character" w:customStyle="1" w:styleId="af1">
    <w:name w:val="明显引用 字符"/>
    <w:basedOn w:val="a0"/>
    <w:link w:val="af0"/>
    <w:uiPriority w:val="30"/>
    <w:semiHidden/>
    <w:rPr>
      <w:b/>
      <w:i/>
      <w:iCs/>
      <w:sz w:val="32"/>
    </w:rPr>
  </w:style>
  <w:style w:type="character" w:styleId="af2">
    <w:name w:val="Subtle Reference"/>
    <w:basedOn w:val="a0"/>
    <w:uiPriority w:val="31"/>
    <w:semiHidden/>
    <w:unhideWhenUsed/>
    <w:qFormat/>
    <w:rPr>
      <w:caps/>
      <w:smallCaps w:val="0"/>
      <w:color w:val="4B3A2E" w:themeColor="text2"/>
    </w:rPr>
  </w:style>
  <w:style w:type="character" w:styleId="af3">
    <w:name w:val="Intense Reference"/>
    <w:basedOn w:val="a0"/>
    <w:uiPriority w:val="32"/>
    <w:semiHidden/>
    <w:unhideWhenUsed/>
    <w:qFormat/>
    <w:rPr>
      <w:b/>
      <w:bCs/>
      <w:i/>
      <w:caps/>
      <w:smallCaps w:val="0"/>
      <w:color w:val="4B3A2E" w:themeColor="text2"/>
      <w:spacing w:val="0"/>
    </w:rPr>
  </w:style>
  <w:style w:type="character" w:styleId="af4">
    <w:name w:val="Book Title"/>
    <w:basedOn w:val="a0"/>
    <w:uiPriority w:val="33"/>
    <w:semiHidden/>
    <w:unhideWhenUsed/>
    <w:qFormat/>
    <w:rPr>
      <w:b w:val="0"/>
      <w:bCs/>
      <w:i w:val="0"/>
      <w:iCs/>
      <w:spacing w:val="0"/>
      <w:u w:val="single"/>
    </w:rPr>
  </w:style>
  <w:style w:type="paragraph" w:styleId="af5">
    <w:name w:val="caption"/>
    <w:basedOn w:val="a"/>
    <w:next w:val="a"/>
    <w:uiPriority w:val="35"/>
    <w:semiHidden/>
    <w:unhideWhenUsed/>
    <w:qFormat/>
    <w:pPr>
      <w:spacing w:after="200" w:line="240" w:lineRule="auto"/>
    </w:pPr>
    <w:rPr>
      <w:i/>
      <w:iCs/>
      <w:sz w:val="18"/>
      <w:szCs w:val="18"/>
    </w:rPr>
  </w:style>
  <w:style w:type="paragraph" w:customStyle="1" w:styleId="af6">
    <w:name w:val="联系信息"/>
    <w:basedOn w:val="a"/>
    <w:uiPriority w:val="2"/>
    <w:qFormat/>
    <w:pPr>
      <w:spacing w:after="920"/>
      <w:contextualSpacing/>
    </w:pPr>
  </w:style>
  <w:style w:type="character" w:styleId="af7">
    <w:name w:val="Subtle Emphasis"/>
    <w:basedOn w:val="a0"/>
    <w:uiPriority w:val="19"/>
    <w:semiHidden/>
    <w:unhideWhenUsed/>
    <w:qFormat/>
    <w:rPr>
      <w:i/>
      <w:iCs/>
      <w:color w:val="4B3A2E" w:themeColor="text2"/>
    </w:rPr>
  </w:style>
  <w:style w:type="character" w:styleId="af8">
    <w:name w:val="Intense Emphasis"/>
    <w:basedOn w:val="a0"/>
    <w:uiPriority w:val="21"/>
    <w:semiHidden/>
    <w:unhideWhenUsed/>
    <w:rPr>
      <w:b/>
      <w:i/>
      <w:iCs/>
      <w:color w:val="4B3A2E" w:themeColor="text2"/>
    </w:rPr>
  </w:style>
  <w:style w:type="paragraph" w:styleId="TOC">
    <w:name w:val="TOC Heading"/>
    <w:basedOn w:val="1"/>
    <w:next w:val="a"/>
    <w:uiPriority w:val="39"/>
    <w:semiHidden/>
    <w:unhideWhenUsed/>
    <w:qFormat/>
    <w:pPr>
      <w:outlineLvl w:val="9"/>
    </w:pPr>
  </w:style>
  <w:style w:type="paragraph" w:styleId="af9">
    <w:name w:val="List Paragraph"/>
    <w:basedOn w:val="a"/>
    <w:uiPriority w:val="34"/>
    <w:unhideWhenUsed/>
    <w:qFormat/>
    <w:pPr>
      <w:ind w:left="216" w:hanging="216"/>
      <w:contextualSpacing/>
    </w:pPr>
  </w:style>
  <w:style w:type="paragraph" w:customStyle="1" w:styleId="afa">
    <w:name w:val="姓名"/>
    <w:basedOn w:val="a"/>
    <w:link w:val="Char"/>
    <w:uiPriority w:val="1"/>
    <w:qFormat/>
    <w:pPr>
      <w:spacing w:after="240" w:line="240" w:lineRule="auto"/>
      <w:contextualSpacing/>
    </w:pPr>
    <w:rPr>
      <w:b/>
      <w:caps/>
      <w:spacing w:val="21"/>
      <w:sz w:val="36"/>
    </w:rPr>
  </w:style>
  <w:style w:type="character" w:customStyle="1" w:styleId="Char">
    <w:name w:val="姓名 Char"/>
    <w:basedOn w:val="a0"/>
    <w:link w:val="afa"/>
    <w:uiPriority w:val="1"/>
    <w:rPr>
      <w:b/>
      <w:caps/>
      <w:spacing w:val="21"/>
      <w:sz w:val="36"/>
    </w:rPr>
  </w:style>
  <w:style w:type="character" w:customStyle="1" w:styleId="30">
    <w:name w:val="标题 3 字符"/>
    <w:basedOn w:val="a0"/>
    <w:link w:val="3"/>
    <w:uiPriority w:val="9"/>
    <w:rPr>
      <w:rFonts w:asciiTheme="majorHAnsi" w:eastAsiaTheme="majorEastAsia" w:hAnsiTheme="majorHAnsi" w:cstheme="majorBidi"/>
      <w:i/>
      <w:szCs w:val="24"/>
    </w:rPr>
  </w:style>
  <w:style w:type="character" w:customStyle="1" w:styleId="40">
    <w:name w:val="标题 4 字符"/>
    <w:basedOn w:val="a0"/>
    <w:link w:val="4"/>
    <w:uiPriority w:val="9"/>
    <w:semiHidden/>
    <w:rPr>
      <w:rFonts w:asciiTheme="majorHAnsi" w:eastAsiaTheme="majorEastAsia" w:hAnsiTheme="majorHAnsi" w:cstheme="majorBidi"/>
      <w:b/>
      <w:iCs/>
      <w:caps/>
      <w:spacing w:val="21"/>
    </w:rPr>
  </w:style>
  <w:style w:type="paragraph" w:styleId="afb">
    <w:name w:val="No Spacing"/>
    <w:link w:val="afc"/>
    <w:uiPriority w:val="1"/>
    <w:qFormat/>
    <w:rsid w:val="000B1D47"/>
    <w:pPr>
      <w:spacing w:after="0" w:line="240" w:lineRule="auto"/>
    </w:pPr>
    <w:rPr>
      <w:rFonts w:eastAsia="Microsoft YaHei UI"/>
      <w:color w:val="auto"/>
      <w:lang w:eastAsia="zh-CN"/>
    </w:rPr>
  </w:style>
  <w:style w:type="character" w:customStyle="1" w:styleId="afc">
    <w:name w:val="无间隔 字符"/>
    <w:basedOn w:val="a0"/>
    <w:link w:val="afb"/>
    <w:uiPriority w:val="1"/>
    <w:rsid w:val="000B1D47"/>
    <w:rPr>
      <w:rFonts w:eastAsia="Microsoft YaHei UI"/>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95340">
      <w:bodyDiv w:val="1"/>
      <w:marLeft w:val="0"/>
      <w:marRight w:val="0"/>
      <w:marTop w:val="0"/>
      <w:marBottom w:val="0"/>
      <w:divBdr>
        <w:top w:val="none" w:sz="0" w:space="0" w:color="auto"/>
        <w:left w:val="none" w:sz="0" w:space="0" w:color="auto"/>
        <w:bottom w:val="none" w:sz="0" w:space="0" w:color="auto"/>
        <w:right w:val="none" w:sz="0" w:space="0" w:color="auto"/>
      </w:divBdr>
    </w:div>
    <w:div w:id="296569071">
      <w:bodyDiv w:val="1"/>
      <w:marLeft w:val="0"/>
      <w:marRight w:val="0"/>
      <w:marTop w:val="0"/>
      <w:marBottom w:val="0"/>
      <w:divBdr>
        <w:top w:val="none" w:sz="0" w:space="0" w:color="auto"/>
        <w:left w:val="none" w:sz="0" w:space="0" w:color="auto"/>
        <w:bottom w:val="none" w:sz="0" w:space="0" w:color="auto"/>
        <w:right w:val="none" w:sz="0" w:space="0" w:color="auto"/>
      </w:divBdr>
    </w:div>
    <w:div w:id="395708066">
      <w:bodyDiv w:val="1"/>
      <w:marLeft w:val="0"/>
      <w:marRight w:val="0"/>
      <w:marTop w:val="0"/>
      <w:marBottom w:val="0"/>
      <w:divBdr>
        <w:top w:val="none" w:sz="0" w:space="0" w:color="auto"/>
        <w:left w:val="none" w:sz="0" w:space="0" w:color="auto"/>
        <w:bottom w:val="none" w:sz="0" w:space="0" w:color="auto"/>
        <w:right w:val="none" w:sz="0" w:space="0" w:color="auto"/>
      </w:divBdr>
    </w:div>
    <w:div w:id="16383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xiyang/Library/Containers/com.microsoft.Word/Data/Library/Application%20Support/Microsoft/Office/16.0/DTS/zh-CN%7bEBAA4DF2-251F-0844-B627-D88840328F10%7d/%7b073B6E6B-9331-8E4D-A866-F551962F9AA6%7dtf10002079.dotx" TargetMode="External"/></Relationships>
</file>

<file path=word/charts/_rels/chart1.xml.rels><?xml version="1.0" encoding="UTF-8" standalone="yes"?>
<Relationships xmlns="http://schemas.openxmlformats.org/package/2006/relationships"><Relationship Id="rId3" Type="http://schemas.openxmlformats.org/officeDocument/2006/relationships/image" Target="../media/image2.emf"/><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oleObject" Target="&#24037;&#20316;&#31807;2" TargetMode="External"/><Relationship Id="rId4" Type="http://schemas.openxmlformats.org/officeDocument/2006/relationships/image" Target="../media/image3.e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en-US"/>
              <a:t>效率比对表</a:t>
            </a:r>
            <a:endParaRPr lang="zh-C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正常效率</c:v>
                </c:pt>
              </c:strCache>
            </c:strRef>
          </c:tx>
          <c:spPr>
            <a:blipFill>
              <a:blip xmlns:r="http://schemas.openxmlformats.org/officeDocument/2006/relationships" r:embed="rId3"/>
              <a:stretch>
                <a:fillRect/>
              </a:stretch>
            </a:blipFill>
            <a:ln>
              <a:noFill/>
            </a:ln>
            <a:effectLst>
              <a:outerShdw blurRad="57150" dist="19050" dir="5400000" algn="ctr" rotWithShape="0">
                <a:srgbClr val="000000">
                  <a:alpha val="63000"/>
                </a:srgbClr>
              </a:outerShdw>
            </a:effectLst>
          </c:spPr>
          <c:invertIfNegative val="0"/>
          <c:cat>
            <c:strRef>
              <c:f>Sheet1!$C$2</c:f>
              <c:strCache>
                <c:ptCount val="1"/>
                <c:pt idx="0">
                  <c:v>自动化测试平台</c:v>
                </c:pt>
              </c:strCache>
            </c:strRef>
          </c:cat>
          <c:val>
            <c:numRef>
              <c:f>Sheet1!$A$3</c:f>
              <c:numCache>
                <c:formatCode>General</c:formatCode>
                <c:ptCount val="1"/>
                <c:pt idx="0">
                  <c:v>20</c:v>
                </c:pt>
              </c:numCache>
            </c:numRef>
          </c:val>
          <c:extLst>
            <c:ext xmlns:c16="http://schemas.microsoft.com/office/drawing/2014/chart" uri="{C3380CC4-5D6E-409C-BE32-E72D297353CC}">
              <c16:uniqueId val="{00000000-723E-2945-943B-4CB61CDCE01E}"/>
            </c:ext>
          </c:extLst>
        </c:ser>
        <c:ser>
          <c:idx val="1"/>
          <c:order val="1"/>
          <c:tx>
            <c:strRef>
              <c:f>Sheet1!$B$2</c:f>
              <c:strCache>
                <c:ptCount val="1"/>
                <c:pt idx="0">
                  <c:v>新方法测试</c:v>
                </c:pt>
              </c:strCache>
            </c:strRef>
          </c:tx>
          <c:spPr>
            <a:blipFill>
              <a:blip xmlns:r="http://schemas.openxmlformats.org/officeDocument/2006/relationships" r:embed="rId4"/>
              <a:stretch>
                <a:fillRect/>
              </a:stretch>
            </a:blipFill>
            <a:ln>
              <a:noFill/>
            </a:ln>
            <a:effectLst>
              <a:outerShdw blurRad="57150" dist="19050" dir="5400000" algn="ctr" rotWithShape="0">
                <a:srgbClr val="000000">
                  <a:alpha val="63000"/>
                </a:srgbClr>
              </a:outerShdw>
            </a:effectLst>
          </c:spPr>
          <c:invertIfNegative val="0"/>
          <c:val>
            <c:numRef>
              <c:f>Sheet1!$B$3</c:f>
              <c:numCache>
                <c:formatCode>General</c:formatCode>
                <c:ptCount val="1"/>
                <c:pt idx="0">
                  <c:v>100</c:v>
                </c:pt>
              </c:numCache>
            </c:numRef>
          </c:val>
          <c:extLst>
            <c:ext xmlns:c16="http://schemas.microsoft.com/office/drawing/2014/chart" uri="{C3380CC4-5D6E-409C-BE32-E72D297353CC}">
              <c16:uniqueId val="{00000001-723E-2945-943B-4CB61CDCE01E}"/>
            </c:ext>
          </c:extLst>
        </c:ser>
        <c:dLbls>
          <c:showLegendKey val="0"/>
          <c:showVal val="0"/>
          <c:showCatName val="0"/>
          <c:showSerName val="0"/>
          <c:showPercent val="0"/>
          <c:showBubbleSize val="0"/>
        </c:dLbls>
        <c:gapWidth val="100"/>
        <c:overlap val="-24"/>
        <c:axId val="958729519"/>
        <c:axId val="958731167"/>
      </c:barChart>
      <c:catAx>
        <c:axId val="9587295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8731167"/>
        <c:crosses val="autoZero"/>
        <c:auto val="1"/>
        <c:lblAlgn val="ctr"/>
        <c:lblOffset val="100"/>
        <c:noMultiLvlLbl val="0"/>
      </c:catAx>
      <c:valAx>
        <c:axId val="9587311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ltLang="en-US"/>
                  <a:t>单位</a:t>
                </a:r>
                <a:r>
                  <a:rPr lang="en-US" altLang="zh-CN"/>
                  <a:t>pcs/</a:t>
                </a:r>
                <a:r>
                  <a:rPr lang="zh-CN" altLang="en-US"/>
                  <a:t>天</a:t>
                </a:r>
                <a:endParaRPr lang="zh-C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872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基本简历.dotx</Template>
  <TotalTime>200</TotalTime>
  <Pages>13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杨晨曦</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转正述职报告</dc:title>
  <dc:subject>试用期工作总结及未来规划</dc:subject>
  <dc:creator>Microsoft Office User</dc:creator>
  <cp:lastModifiedBy>杨 晨曦</cp:lastModifiedBy>
  <cp:revision>1</cp:revision>
  <cp:lastPrinted>2021-02-25T11:16:00Z</cp:lastPrinted>
  <dcterms:created xsi:type="dcterms:W3CDTF">2021-02-25T01:33:00Z</dcterms:created>
  <dcterms:modified xsi:type="dcterms:W3CDTF">2021-02-25T11:16:00Z</dcterms:modified>
</cp:coreProperties>
</file>